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A00FD" w14:textId="77777777" w:rsidR="00DE50E8" w:rsidRPr="00664C57" w:rsidRDefault="00DE50E8" w:rsidP="00DE50E8">
      <w:pPr>
        <w:pStyle w:val="1"/>
        <w:jc w:val="center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Java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EE笔记</w:t>
      </w:r>
    </w:p>
    <w:p w14:paraId="14C4E6AB" w14:textId="77777777" w:rsidR="00DE50E8" w:rsidRDefault="00DE50E8" w:rsidP="00DE50E8">
      <w:pPr>
        <w:jc w:val="center"/>
      </w:pPr>
      <w:r>
        <w:rPr>
          <w:noProof/>
        </w:rPr>
        <w:drawing>
          <wp:inline distT="0" distB="0" distL="0" distR="0" wp14:anchorId="12887ACA" wp14:editId="18DB4B16">
            <wp:extent cx="5314950" cy="403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F228" w14:textId="77777777" w:rsidR="00DE50E8" w:rsidRDefault="00DE50E8" w:rsidP="00DE50E8">
      <w:pPr>
        <w:pStyle w:val="2"/>
        <w:numPr>
          <w:ilvl w:val="0"/>
          <w:numId w:val="6"/>
        </w:numPr>
        <w:spacing w:before="120"/>
        <w:rPr>
          <w:rFonts w:ascii="Microsoft YaHei UI" w:hAnsi="Microsoft YaHei UI"/>
        </w:rPr>
      </w:pPr>
      <w:r>
        <w:rPr>
          <w:rFonts w:ascii="Microsoft YaHei UI" w:hAnsi="Microsoft YaHei UI"/>
        </w:rPr>
        <w:t>J</w:t>
      </w:r>
      <w:r>
        <w:rPr>
          <w:rFonts w:ascii="Microsoft YaHei UI" w:hAnsi="Microsoft YaHei UI" w:hint="eastAsia"/>
        </w:rPr>
        <w:t>ava 精通</w:t>
      </w:r>
    </w:p>
    <w:p w14:paraId="7143BFAC" w14:textId="77777777" w:rsidR="00DE50E8" w:rsidRDefault="00DE50E8" w:rsidP="00DE50E8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4F1D0CD7" w14:textId="77777777" w:rsidR="00DE50E8" w:rsidRDefault="00DE50E8" w:rsidP="00DE50E8">
      <w:pPr>
        <w:pStyle w:val="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基础语法</w:t>
      </w:r>
    </w:p>
    <w:p w14:paraId="2882688D" w14:textId="77777777" w:rsidR="00DE50E8" w:rsidRDefault="00DE50E8" w:rsidP="00DE50E8">
      <w:pPr>
        <w:pStyle w:val="5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标识符</w:t>
      </w:r>
    </w:p>
    <w:tbl>
      <w:tblPr>
        <w:tblStyle w:val="afff2"/>
        <w:tblW w:w="9356" w:type="dxa"/>
        <w:tblInd w:w="-5" w:type="dxa"/>
        <w:tblLook w:val="04A0" w:firstRow="1" w:lastRow="0" w:firstColumn="1" w:lastColumn="0" w:noHBand="0" w:noVBand="1"/>
      </w:tblPr>
      <w:tblGrid>
        <w:gridCol w:w="2350"/>
        <w:gridCol w:w="2791"/>
        <w:gridCol w:w="4215"/>
      </w:tblGrid>
      <w:tr w:rsidR="00DE50E8" w14:paraId="370FDCB4" w14:textId="77777777" w:rsidTr="00BE27DD">
        <w:trPr>
          <w:trHeight w:val="399"/>
        </w:trPr>
        <w:tc>
          <w:tcPr>
            <w:tcW w:w="2350" w:type="dxa"/>
          </w:tcPr>
          <w:p w14:paraId="2DF1B7E6" w14:textId="77777777" w:rsidR="00DE50E8" w:rsidRDefault="00DE50E8" w:rsidP="00BE27DD"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命名规范</w:t>
            </w:r>
          </w:p>
        </w:tc>
        <w:tc>
          <w:tcPr>
            <w:tcW w:w="2791" w:type="dxa"/>
          </w:tcPr>
          <w:p w14:paraId="2D28C1C1" w14:textId="77777777" w:rsidR="00DE50E8" w:rsidRDefault="00DE50E8" w:rsidP="00BE27DD">
            <w:r>
              <w:rPr>
                <w:rFonts w:hint="eastAsia"/>
              </w:rPr>
              <w:t>示例</w:t>
            </w:r>
          </w:p>
        </w:tc>
        <w:tc>
          <w:tcPr>
            <w:tcW w:w="4215" w:type="dxa"/>
          </w:tcPr>
          <w:p w14:paraId="0F9DE2BB" w14:textId="77777777" w:rsidR="00DE50E8" w:rsidRDefault="00DE50E8" w:rsidP="00BE27DD">
            <w:r>
              <w:rPr>
                <w:rFonts w:hint="eastAsia"/>
              </w:rPr>
              <w:t>说明</w:t>
            </w:r>
          </w:p>
        </w:tc>
      </w:tr>
      <w:tr w:rsidR="00DE50E8" w14:paraId="21DA5820" w14:textId="77777777" w:rsidTr="00BE27DD">
        <w:trPr>
          <w:trHeight w:val="399"/>
        </w:trPr>
        <w:tc>
          <w:tcPr>
            <w:tcW w:w="2350" w:type="dxa"/>
          </w:tcPr>
          <w:p w14:paraId="7692A4C7" w14:textId="77777777" w:rsidR="00DE50E8" w:rsidRDefault="00DE50E8" w:rsidP="00BE27DD">
            <w:r>
              <w:rPr>
                <w:rFonts w:hint="eastAsia"/>
              </w:rPr>
              <w:t>包的命名</w:t>
            </w:r>
          </w:p>
        </w:tc>
        <w:tc>
          <w:tcPr>
            <w:tcW w:w="2791" w:type="dxa"/>
          </w:tcPr>
          <w:p w14:paraId="72C859C1" w14:textId="77777777" w:rsidR="00DE50E8" w:rsidRDefault="00DE50E8" w:rsidP="00BE27DD">
            <w:r>
              <w:t>scnu.cn.edu.controllor</w:t>
            </w:r>
          </w:p>
        </w:tc>
        <w:tc>
          <w:tcPr>
            <w:tcW w:w="4215" w:type="dxa"/>
          </w:tcPr>
          <w:p w14:paraId="0B283DDF" w14:textId="77777777" w:rsidR="00DE50E8" w:rsidRDefault="00DE50E8" w:rsidP="00BE27DD">
            <w:r>
              <w:rPr>
                <w:rFonts w:hint="eastAsia"/>
              </w:rPr>
              <w:t>全部小写，由域名组成</w:t>
            </w:r>
          </w:p>
        </w:tc>
      </w:tr>
      <w:tr w:rsidR="00DE50E8" w14:paraId="3BE6BAD1" w14:textId="77777777" w:rsidTr="00BE27DD">
        <w:trPr>
          <w:trHeight w:val="399"/>
        </w:trPr>
        <w:tc>
          <w:tcPr>
            <w:tcW w:w="2350" w:type="dxa"/>
          </w:tcPr>
          <w:p w14:paraId="50737B5F" w14:textId="77777777" w:rsidR="00DE50E8" w:rsidRDefault="00DE50E8" w:rsidP="00BE27DD">
            <w:r>
              <w:rPr>
                <w:rFonts w:hint="eastAsia"/>
              </w:rPr>
              <w:t>类的命名</w:t>
            </w:r>
          </w:p>
        </w:tc>
        <w:tc>
          <w:tcPr>
            <w:tcW w:w="2791" w:type="dxa"/>
          </w:tcPr>
          <w:p w14:paraId="7950CABE" w14:textId="77777777" w:rsidR="00DE50E8" w:rsidRDefault="00DE50E8" w:rsidP="00BE27DD">
            <w:r>
              <w:t>Graphics</w:t>
            </w:r>
            <w:r>
              <w:rPr>
                <w:rFonts w:hint="eastAsia"/>
              </w:rPr>
              <w:t>Test</w:t>
            </w:r>
          </w:p>
        </w:tc>
        <w:tc>
          <w:tcPr>
            <w:tcW w:w="4215" w:type="dxa"/>
          </w:tcPr>
          <w:p w14:paraId="2B7ED60F" w14:textId="77777777" w:rsidR="00DE50E8" w:rsidRDefault="00DE50E8" w:rsidP="00BE27DD">
            <w:r>
              <w:rPr>
                <w:rFonts w:hint="eastAsia"/>
              </w:rPr>
              <w:t>单词首字母大写</w:t>
            </w:r>
          </w:p>
        </w:tc>
      </w:tr>
      <w:tr w:rsidR="00DE50E8" w14:paraId="0FE927E6" w14:textId="77777777" w:rsidTr="00BE27DD">
        <w:trPr>
          <w:trHeight w:val="292"/>
        </w:trPr>
        <w:tc>
          <w:tcPr>
            <w:tcW w:w="2350" w:type="dxa"/>
          </w:tcPr>
          <w:p w14:paraId="1D99B4B3" w14:textId="77777777" w:rsidR="00DE50E8" w:rsidRDefault="00DE50E8" w:rsidP="00BE27DD">
            <w:r>
              <w:rPr>
                <w:rFonts w:hint="eastAsia"/>
              </w:rPr>
              <w:t>方法的命名</w:t>
            </w:r>
          </w:p>
        </w:tc>
        <w:tc>
          <w:tcPr>
            <w:tcW w:w="2791" w:type="dxa"/>
          </w:tcPr>
          <w:p w14:paraId="2CB60986" w14:textId="77777777" w:rsidR="00DE50E8" w:rsidRDefault="00DE50E8" w:rsidP="00BE27DD">
            <w:r>
              <w:t>drawImage</w:t>
            </w:r>
          </w:p>
        </w:tc>
        <w:tc>
          <w:tcPr>
            <w:tcW w:w="4215" w:type="dxa"/>
          </w:tcPr>
          <w:p w14:paraId="5E9832FE" w14:textId="77777777" w:rsidR="00DE50E8" w:rsidRDefault="00DE50E8" w:rsidP="00BE27DD">
            <w:r>
              <w:rPr>
                <w:rFonts w:hint="eastAsia"/>
              </w:rPr>
              <w:t>首字母小写，其后单词首字母大写</w:t>
            </w:r>
          </w:p>
        </w:tc>
      </w:tr>
      <w:tr w:rsidR="00DE50E8" w14:paraId="04B65EAA" w14:textId="77777777" w:rsidTr="00BE27DD">
        <w:trPr>
          <w:trHeight w:val="292"/>
        </w:trPr>
        <w:tc>
          <w:tcPr>
            <w:tcW w:w="2350" w:type="dxa"/>
          </w:tcPr>
          <w:p w14:paraId="7EAC4C10" w14:textId="77777777" w:rsidR="00DE50E8" w:rsidRDefault="00DE50E8" w:rsidP="00BE27DD">
            <w:r>
              <w:rPr>
                <w:rFonts w:hint="eastAsia"/>
              </w:rPr>
              <w:t>常量的命名</w:t>
            </w:r>
          </w:p>
        </w:tc>
        <w:tc>
          <w:tcPr>
            <w:tcW w:w="2791" w:type="dxa"/>
          </w:tcPr>
          <w:p w14:paraId="32EEF3C8" w14:textId="77777777" w:rsidR="00DE50E8" w:rsidRDefault="00DE50E8" w:rsidP="00BE27DD">
            <w:r>
              <w:rPr>
                <w:rFonts w:hint="eastAsia"/>
              </w:rPr>
              <w:t>MAX_VALUE</w:t>
            </w:r>
          </w:p>
        </w:tc>
        <w:tc>
          <w:tcPr>
            <w:tcW w:w="4215" w:type="dxa"/>
          </w:tcPr>
          <w:p w14:paraId="140AFDC6" w14:textId="77777777" w:rsidR="00DE50E8" w:rsidRDefault="00DE50E8" w:rsidP="00BE27DD">
            <w:r>
              <w:rPr>
                <w:rFonts w:hint="eastAsia"/>
              </w:rPr>
              <w:t>全部大写，下划线分词</w:t>
            </w:r>
          </w:p>
        </w:tc>
      </w:tr>
      <w:tr w:rsidR="00DE50E8" w14:paraId="01E12033" w14:textId="77777777" w:rsidTr="00BE27DD">
        <w:trPr>
          <w:trHeight w:val="292"/>
        </w:trPr>
        <w:tc>
          <w:tcPr>
            <w:tcW w:w="2350" w:type="dxa"/>
          </w:tcPr>
          <w:p w14:paraId="635A490B" w14:textId="77777777" w:rsidR="00DE50E8" w:rsidRDefault="00DE50E8" w:rsidP="00BE27DD">
            <w:r>
              <w:rPr>
                <w:rFonts w:hint="eastAsia"/>
              </w:rPr>
              <w:t>参数命名</w:t>
            </w:r>
          </w:p>
        </w:tc>
        <w:tc>
          <w:tcPr>
            <w:tcW w:w="2791" w:type="dxa"/>
          </w:tcPr>
          <w:p w14:paraId="19B1080F" w14:textId="77777777" w:rsidR="00DE50E8" w:rsidRDefault="00DE50E8" w:rsidP="00BE27DD">
            <w:r>
              <w:rPr>
                <w:rFonts w:hint="eastAsia"/>
              </w:rPr>
              <w:t>fValue</w:t>
            </w:r>
          </w:p>
        </w:tc>
        <w:tc>
          <w:tcPr>
            <w:tcW w:w="4215" w:type="dxa"/>
          </w:tcPr>
          <w:p w14:paraId="378EF1DB" w14:textId="77777777" w:rsidR="00DE50E8" w:rsidRDefault="00DE50E8" w:rsidP="00BE27DD">
            <w:r>
              <w:rPr>
                <w:rFonts w:hint="eastAsia"/>
              </w:rPr>
              <w:t>同方法的命名</w:t>
            </w:r>
          </w:p>
        </w:tc>
      </w:tr>
      <w:tr w:rsidR="00DE50E8" w14:paraId="3D272015" w14:textId="77777777" w:rsidTr="00BE27DD">
        <w:trPr>
          <w:trHeight w:val="292"/>
        </w:trPr>
        <w:tc>
          <w:tcPr>
            <w:tcW w:w="2350" w:type="dxa"/>
          </w:tcPr>
          <w:p w14:paraId="349CFC80" w14:textId="77777777" w:rsidR="00DE50E8" w:rsidRDefault="00DE50E8" w:rsidP="00BE27DD">
            <w:r>
              <w:rPr>
                <w:rFonts w:hint="eastAsia"/>
              </w:rPr>
              <w:t>变量命名</w:t>
            </w:r>
          </w:p>
        </w:tc>
        <w:tc>
          <w:tcPr>
            <w:tcW w:w="2791" w:type="dxa"/>
          </w:tcPr>
          <w:p w14:paraId="058F8848" w14:textId="77777777" w:rsidR="00DE50E8" w:rsidRDefault="00DE50E8" w:rsidP="00BE27DD">
            <w:r>
              <w:t>s_senten</w:t>
            </w:r>
            <w:r>
              <w:rPr>
                <w:rFonts w:hint="eastAsia"/>
              </w:rPr>
              <w:t>c</w:t>
            </w:r>
            <w:r>
              <w:t>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strSentence</w:t>
            </w:r>
            <w:r>
              <w:rPr>
                <w:rFonts w:hint="eastAsia"/>
              </w:rPr>
              <w:t>（常用）</w:t>
            </w:r>
          </w:p>
        </w:tc>
        <w:tc>
          <w:tcPr>
            <w:tcW w:w="4215" w:type="dxa"/>
          </w:tcPr>
          <w:p w14:paraId="6E6BEB19" w14:textId="77777777" w:rsidR="00DE50E8" w:rsidRDefault="00DE50E8" w:rsidP="00BE27DD">
            <w:r>
              <w:rPr>
                <w:rFonts w:hint="eastAsia"/>
              </w:rPr>
              <w:t>匈牙利命名，类型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类型变量名</w:t>
            </w:r>
          </w:p>
        </w:tc>
      </w:tr>
    </w:tbl>
    <w:p w14:paraId="2106A52A" w14:textId="77777777" w:rsidR="00DE50E8" w:rsidRPr="006E7A5D" w:rsidRDefault="00DE50E8" w:rsidP="00DE50E8"/>
    <w:p w14:paraId="16FB0671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1.1.2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关键字</w:t>
      </w:r>
    </w:p>
    <w:p w14:paraId="3732C9C9" w14:textId="77777777" w:rsidR="00DE50E8" w:rsidRPr="00344FCE" w:rsidRDefault="00DE50E8" w:rsidP="00DE50E8">
      <w:r>
        <w:rPr>
          <w:noProof/>
        </w:rPr>
        <w:drawing>
          <wp:inline distT="0" distB="0" distL="0" distR="0" wp14:anchorId="2FDC4B35" wp14:editId="313DFD48">
            <wp:extent cx="3848100" cy="264556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161" cy="26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E85B" w14:textId="77777777" w:rsidR="00DE50E8" w:rsidRDefault="00DE50E8" w:rsidP="00DE50E8">
      <w:pPr>
        <w:pStyle w:val="4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数据类型</w:t>
      </w:r>
    </w:p>
    <w:p w14:paraId="23A5B7B6" w14:textId="77777777" w:rsidR="00DE50E8" w:rsidRPr="00BA7CA5" w:rsidRDefault="00DE50E8" w:rsidP="00DE50E8">
      <w:pPr>
        <w:pStyle w:val="5"/>
      </w:pPr>
      <w:r>
        <w:rPr>
          <w:rFonts w:hint="eastAsia"/>
        </w:rPr>
        <w:t xml:space="preserve">1.2.1 java </w:t>
      </w:r>
      <w:r>
        <w:rPr>
          <w:rFonts w:hint="eastAsia"/>
        </w:rPr>
        <w:t>数据类型分类</w:t>
      </w:r>
    </w:p>
    <w:p w14:paraId="278593FD" w14:textId="77777777" w:rsidR="00DE50E8" w:rsidRDefault="00DE50E8" w:rsidP="00DE50E8">
      <w:r>
        <w:rPr>
          <w:noProof/>
        </w:rPr>
        <w:drawing>
          <wp:inline distT="0" distB="0" distL="0" distR="0" wp14:anchorId="322A8282" wp14:editId="23DD766B">
            <wp:extent cx="4752975" cy="422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26B4" w14:textId="77777777" w:rsidR="00DE50E8" w:rsidRDefault="00DE50E8" w:rsidP="00DE50E8">
      <w:pPr>
        <w:pStyle w:val="5"/>
      </w:pP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数据类型空间占用</w:t>
      </w:r>
    </w:p>
    <w:tbl>
      <w:tblPr>
        <w:tblStyle w:val="afff2"/>
        <w:tblW w:w="0" w:type="auto"/>
        <w:tblInd w:w="1129" w:type="dxa"/>
        <w:tblLook w:val="04A0" w:firstRow="1" w:lastRow="0" w:firstColumn="1" w:lastColumn="0" w:noHBand="0" w:noVBand="1"/>
      </w:tblPr>
      <w:tblGrid>
        <w:gridCol w:w="3515"/>
        <w:gridCol w:w="2864"/>
      </w:tblGrid>
      <w:tr w:rsidR="00DE50E8" w14:paraId="0E722667" w14:textId="77777777" w:rsidTr="00BE27DD">
        <w:tc>
          <w:tcPr>
            <w:tcW w:w="3515" w:type="dxa"/>
          </w:tcPr>
          <w:p w14:paraId="5758A068" w14:textId="77777777" w:rsidR="00DE50E8" w:rsidRDefault="00DE50E8" w:rsidP="00BE27DD">
            <w:r>
              <w:rPr>
                <w:rFonts w:hint="eastAsia"/>
              </w:rPr>
              <w:t>类型</w:t>
            </w:r>
          </w:p>
        </w:tc>
        <w:tc>
          <w:tcPr>
            <w:tcW w:w="2864" w:type="dxa"/>
          </w:tcPr>
          <w:p w14:paraId="7E0E8786" w14:textId="77777777" w:rsidR="00DE50E8" w:rsidRDefault="00DE50E8" w:rsidP="00BE27DD">
            <w:r>
              <w:rPr>
                <w:rFonts w:hint="eastAsia"/>
              </w:rPr>
              <w:t>占内存大小</w:t>
            </w:r>
          </w:p>
        </w:tc>
      </w:tr>
      <w:tr w:rsidR="00DE50E8" w14:paraId="22128070" w14:textId="77777777" w:rsidTr="00BE27DD">
        <w:tc>
          <w:tcPr>
            <w:tcW w:w="3515" w:type="dxa"/>
          </w:tcPr>
          <w:p w14:paraId="4C3807AC" w14:textId="77777777" w:rsidR="00DE50E8" w:rsidRDefault="00DE50E8" w:rsidP="00BE27DD">
            <w:r>
              <w:t>byte</w:t>
            </w:r>
          </w:p>
        </w:tc>
        <w:tc>
          <w:tcPr>
            <w:tcW w:w="2864" w:type="dxa"/>
          </w:tcPr>
          <w:p w14:paraId="1C8B2B8D" w14:textId="77777777" w:rsidR="00DE50E8" w:rsidRDefault="00DE50E8" w:rsidP="00BE27DD">
            <w:r>
              <w:rPr>
                <w:rFonts w:hint="eastAsia"/>
              </w:rPr>
              <w:t>1B</w:t>
            </w:r>
          </w:p>
        </w:tc>
      </w:tr>
      <w:tr w:rsidR="00DE50E8" w14:paraId="5C239891" w14:textId="77777777" w:rsidTr="00BE27DD">
        <w:tc>
          <w:tcPr>
            <w:tcW w:w="3515" w:type="dxa"/>
          </w:tcPr>
          <w:p w14:paraId="3AD615B7" w14:textId="77777777" w:rsidR="00DE50E8" w:rsidRDefault="00DE50E8" w:rsidP="00BE27DD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864" w:type="dxa"/>
          </w:tcPr>
          <w:p w14:paraId="420BDCD4" w14:textId="77777777" w:rsidR="00DE50E8" w:rsidRDefault="00DE50E8" w:rsidP="00BE27DD">
            <w:r>
              <w:rPr>
                <w:rFonts w:hint="eastAsia"/>
              </w:rPr>
              <w:t>2B</w:t>
            </w:r>
          </w:p>
        </w:tc>
      </w:tr>
      <w:tr w:rsidR="00DE50E8" w14:paraId="79685EFB" w14:textId="77777777" w:rsidTr="00BE27DD">
        <w:tc>
          <w:tcPr>
            <w:tcW w:w="3515" w:type="dxa"/>
          </w:tcPr>
          <w:p w14:paraId="5CA0CD90" w14:textId="77777777" w:rsidR="00DE50E8" w:rsidRDefault="00DE50E8" w:rsidP="00BE27D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64" w:type="dxa"/>
          </w:tcPr>
          <w:p w14:paraId="1FFAF3D1" w14:textId="77777777" w:rsidR="00DE50E8" w:rsidRDefault="00DE50E8" w:rsidP="00BE27DD">
            <w:r>
              <w:rPr>
                <w:rFonts w:hint="eastAsia"/>
              </w:rPr>
              <w:t>4B</w:t>
            </w:r>
          </w:p>
        </w:tc>
      </w:tr>
      <w:tr w:rsidR="00DE50E8" w14:paraId="2FBFA3A4" w14:textId="77777777" w:rsidTr="00BE27DD">
        <w:tc>
          <w:tcPr>
            <w:tcW w:w="3515" w:type="dxa"/>
          </w:tcPr>
          <w:p w14:paraId="3410BD05" w14:textId="77777777" w:rsidR="00DE50E8" w:rsidRDefault="00DE50E8" w:rsidP="00BE27D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64" w:type="dxa"/>
          </w:tcPr>
          <w:p w14:paraId="013029C9" w14:textId="77777777" w:rsidR="00DE50E8" w:rsidRDefault="00DE50E8" w:rsidP="00BE27DD">
            <w:r>
              <w:rPr>
                <w:rFonts w:hint="eastAsia"/>
              </w:rPr>
              <w:t>8B</w:t>
            </w:r>
          </w:p>
        </w:tc>
      </w:tr>
      <w:tr w:rsidR="00DE50E8" w14:paraId="55AE3F75" w14:textId="77777777" w:rsidTr="00BE27DD">
        <w:tc>
          <w:tcPr>
            <w:tcW w:w="3515" w:type="dxa"/>
          </w:tcPr>
          <w:p w14:paraId="65F59714" w14:textId="77777777" w:rsidR="00DE50E8" w:rsidRDefault="00DE50E8" w:rsidP="00BE27DD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64" w:type="dxa"/>
          </w:tcPr>
          <w:p w14:paraId="19B1D111" w14:textId="77777777" w:rsidR="00DE50E8" w:rsidRDefault="00DE50E8" w:rsidP="00BE27DD">
            <w:r>
              <w:rPr>
                <w:rFonts w:hint="eastAsia"/>
              </w:rPr>
              <w:t>4B</w:t>
            </w:r>
          </w:p>
        </w:tc>
      </w:tr>
      <w:tr w:rsidR="00DE50E8" w14:paraId="72EE35C1" w14:textId="77777777" w:rsidTr="00BE27DD">
        <w:tc>
          <w:tcPr>
            <w:tcW w:w="3515" w:type="dxa"/>
          </w:tcPr>
          <w:p w14:paraId="18C553E2" w14:textId="77777777" w:rsidR="00DE50E8" w:rsidRDefault="00DE50E8" w:rsidP="00BE27DD">
            <w:r>
              <w:lastRenderedPageBreak/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64" w:type="dxa"/>
          </w:tcPr>
          <w:p w14:paraId="652FB98D" w14:textId="77777777" w:rsidR="00DE50E8" w:rsidRDefault="00DE50E8" w:rsidP="00BE27DD">
            <w:r>
              <w:rPr>
                <w:rFonts w:hint="eastAsia"/>
              </w:rPr>
              <w:t>8B</w:t>
            </w:r>
          </w:p>
        </w:tc>
      </w:tr>
    </w:tbl>
    <w:p w14:paraId="37911DA8" w14:textId="77777777" w:rsidR="00DE50E8" w:rsidRPr="00BA7CA5" w:rsidRDefault="00DE50E8" w:rsidP="00DE50E8"/>
    <w:p w14:paraId="552B8947" w14:textId="77777777" w:rsidR="00DE50E8" w:rsidRDefault="00DE50E8" w:rsidP="00DE50E8">
      <w:pPr>
        <w:pStyle w:val="4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控制流程</w:t>
      </w:r>
    </w:p>
    <w:p w14:paraId="023E3B11" w14:textId="77777777" w:rsidR="00DE50E8" w:rsidRDefault="00DE50E8" w:rsidP="00DE50E8">
      <w:pPr>
        <w:pStyle w:val="5"/>
      </w:pPr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运算符</w:t>
      </w:r>
    </w:p>
    <w:p w14:paraId="286CBF96" w14:textId="77777777" w:rsidR="00DE50E8" w:rsidRPr="00360A8F" w:rsidRDefault="00DE50E8" w:rsidP="00DE50E8">
      <w:r>
        <w:rPr>
          <w:rFonts w:hint="eastAsia"/>
        </w:rPr>
        <w:t>算术运算符，关系运算符，逻辑运算符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E50E8" w14:paraId="4428F39B" w14:textId="77777777" w:rsidTr="00BE27DD">
        <w:tc>
          <w:tcPr>
            <w:tcW w:w="3096" w:type="dxa"/>
          </w:tcPr>
          <w:p w14:paraId="6EFEB11D" w14:textId="77777777" w:rsidR="00DE50E8" w:rsidRDefault="00DE50E8" w:rsidP="00BE27DD">
            <w:r>
              <w:rPr>
                <w:rFonts w:hint="eastAsia"/>
              </w:rPr>
              <w:t>算术运算符</w:t>
            </w:r>
          </w:p>
        </w:tc>
        <w:tc>
          <w:tcPr>
            <w:tcW w:w="3096" w:type="dxa"/>
          </w:tcPr>
          <w:p w14:paraId="3BDD8B4A" w14:textId="77777777" w:rsidR="00DE50E8" w:rsidRDefault="00DE50E8" w:rsidP="00BE27DD">
            <w:r>
              <w:rPr>
                <w:rFonts w:hint="eastAsia"/>
              </w:rPr>
              <w:t>关系运算符</w:t>
            </w:r>
          </w:p>
        </w:tc>
        <w:tc>
          <w:tcPr>
            <w:tcW w:w="3096" w:type="dxa"/>
          </w:tcPr>
          <w:p w14:paraId="3D356322" w14:textId="77777777" w:rsidR="00DE50E8" w:rsidRDefault="00DE50E8" w:rsidP="00BE27DD">
            <w:r>
              <w:rPr>
                <w:rFonts w:hint="eastAsia"/>
              </w:rPr>
              <w:t>逻辑运算符</w:t>
            </w:r>
          </w:p>
        </w:tc>
      </w:tr>
      <w:tr w:rsidR="00DE50E8" w14:paraId="2B8256FE" w14:textId="77777777" w:rsidTr="00BE27DD">
        <w:tc>
          <w:tcPr>
            <w:tcW w:w="3096" w:type="dxa"/>
          </w:tcPr>
          <w:p w14:paraId="72165C7E" w14:textId="77777777" w:rsidR="00DE50E8" w:rsidRDefault="00DE50E8" w:rsidP="00BE27DD">
            <w:r>
              <w:rPr>
                <w:rFonts w:hint="eastAsia"/>
              </w:rPr>
              <w:t>+</w:t>
            </w:r>
            <w:r>
              <w:t xml:space="preserve">    </w:t>
            </w:r>
            <w:r>
              <w:rPr>
                <w:rFonts w:hint="eastAsia"/>
              </w:rPr>
              <w:t>加法</w:t>
            </w:r>
          </w:p>
        </w:tc>
        <w:tc>
          <w:tcPr>
            <w:tcW w:w="3096" w:type="dxa"/>
          </w:tcPr>
          <w:p w14:paraId="5EE75026" w14:textId="77777777" w:rsidR="00DE50E8" w:rsidRDefault="00DE50E8" w:rsidP="00BE27DD">
            <w:r>
              <w:rPr>
                <w:rFonts w:hint="eastAsia"/>
              </w:rPr>
              <w:t>==</w:t>
            </w:r>
            <w:r>
              <w:t xml:space="preserve">   </w:t>
            </w:r>
            <w:r>
              <w:rPr>
                <w:rFonts w:hint="eastAsia"/>
              </w:rPr>
              <w:t>等于</w:t>
            </w:r>
          </w:p>
        </w:tc>
        <w:tc>
          <w:tcPr>
            <w:tcW w:w="3096" w:type="dxa"/>
          </w:tcPr>
          <w:p w14:paraId="6AFA9DBD" w14:textId="77777777" w:rsidR="00DE50E8" w:rsidRDefault="00DE50E8" w:rsidP="00BE27DD">
            <w:r>
              <w:rPr>
                <w:rFonts w:hint="eastAsia"/>
              </w:rPr>
              <w:t>&amp;&amp;</w:t>
            </w:r>
            <w:r>
              <w:t xml:space="preserve">     </w:t>
            </w:r>
            <w:r>
              <w:rPr>
                <w:rFonts w:hint="eastAsia"/>
              </w:rPr>
              <w:t>与（短路）</w:t>
            </w:r>
          </w:p>
        </w:tc>
      </w:tr>
      <w:tr w:rsidR="00DE50E8" w14:paraId="12992A8C" w14:textId="77777777" w:rsidTr="00BE27DD">
        <w:tc>
          <w:tcPr>
            <w:tcW w:w="3096" w:type="dxa"/>
          </w:tcPr>
          <w:p w14:paraId="42502783" w14:textId="77777777" w:rsidR="00DE50E8" w:rsidRDefault="00DE50E8" w:rsidP="00BE27DD">
            <w:pPr>
              <w:pStyle w:val="afff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减法</w:t>
            </w:r>
          </w:p>
        </w:tc>
        <w:tc>
          <w:tcPr>
            <w:tcW w:w="3096" w:type="dxa"/>
          </w:tcPr>
          <w:p w14:paraId="1808B33F" w14:textId="77777777" w:rsidR="00DE50E8" w:rsidRDefault="00DE50E8" w:rsidP="00BE27DD">
            <w:r>
              <w:rPr>
                <w:rFonts w:hint="eastAsia"/>
              </w:rPr>
              <w:t>!=</w:t>
            </w:r>
            <w:r>
              <w:t xml:space="preserve">     </w:t>
            </w:r>
            <w:r>
              <w:rPr>
                <w:rFonts w:hint="eastAsia"/>
              </w:rPr>
              <w:t>不等于</w:t>
            </w:r>
          </w:p>
        </w:tc>
        <w:tc>
          <w:tcPr>
            <w:tcW w:w="3096" w:type="dxa"/>
          </w:tcPr>
          <w:p w14:paraId="20D12585" w14:textId="77777777" w:rsidR="00DE50E8" w:rsidRDefault="00DE50E8" w:rsidP="00BE27DD">
            <w:r>
              <w:rPr>
                <w:rFonts w:hint="eastAsia"/>
              </w:rPr>
              <w:t>||</w:t>
            </w:r>
            <w:r>
              <w:t xml:space="preserve">       </w:t>
            </w:r>
            <w:r>
              <w:rPr>
                <w:rFonts w:hint="eastAsia"/>
              </w:rPr>
              <w:t>或（短路）</w:t>
            </w:r>
          </w:p>
        </w:tc>
      </w:tr>
      <w:tr w:rsidR="00DE50E8" w14:paraId="61E70379" w14:textId="77777777" w:rsidTr="00BE27DD">
        <w:tc>
          <w:tcPr>
            <w:tcW w:w="3096" w:type="dxa"/>
          </w:tcPr>
          <w:p w14:paraId="1901FE6D" w14:textId="77777777" w:rsidR="00DE50E8" w:rsidRDefault="00DE50E8" w:rsidP="00BE27DD">
            <w:pPr>
              <w:pStyle w:val="afff1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乘法</w:t>
            </w:r>
          </w:p>
        </w:tc>
        <w:tc>
          <w:tcPr>
            <w:tcW w:w="3096" w:type="dxa"/>
          </w:tcPr>
          <w:p w14:paraId="7C8A4C99" w14:textId="77777777" w:rsidR="00DE50E8" w:rsidRDefault="00DE50E8" w:rsidP="00BE27DD">
            <w:r>
              <w:rPr>
                <w:rFonts w:hint="eastAsia"/>
              </w:rPr>
              <w:t xml:space="preserve">&gt; 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大于</w:t>
            </w:r>
          </w:p>
        </w:tc>
        <w:tc>
          <w:tcPr>
            <w:tcW w:w="3096" w:type="dxa"/>
          </w:tcPr>
          <w:p w14:paraId="60A981D7" w14:textId="77777777" w:rsidR="00DE50E8" w:rsidRDefault="00DE50E8" w:rsidP="00BE27DD">
            <w:r>
              <w:rPr>
                <w:rFonts w:hint="eastAsia"/>
              </w:rPr>
              <w:t xml:space="preserve">! </w:t>
            </w:r>
            <w:r>
              <w:t xml:space="preserve">         </w:t>
            </w:r>
            <w:r>
              <w:rPr>
                <w:rFonts w:hint="eastAsia"/>
              </w:rPr>
              <w:t>非</w:t>
            </w:r>
          </w:p>
        </w:tc>
      </w:tr>
      <w:tr w:rsidR="00DE50E8" w14:paraId="176A233F" w14:textId="77777777" w:rsidTr="00BE27DD">
        <w:tc>
          <w:tcPr>
            <w:tcW w:w="3096" w:type="dxa"/>
          </w:tcPr>
          <w:p w14:paraId="767D2826" w14:textId="77777777" w:rsidR="00DE50E8" w:rsidRDefault="00DE50E8" w:rsidP="00BE27DD">
            <w:r>
              <w:rPr>
                <w:rFonts w:hint="eastAsia"/>
              </w:rPr>
              <w:t>/</w:t>
            </w:r>
            <w:r>
              <w:t xml:space="preserve">     </w:t>
            </w:r>
            <w:r>
              <w:rPr>
                <w:rFonts w:hint="eastAsia"/>
              </w:rPr>
              <w:t>除法</w:t>
            </w:r>
          </w:p>
        </w:tc>
        <w:tc>
          <w:tcPr>
            <w:tcW w:w="3096" w:type="dxa"/>
          </w:tcPr>
          <w:p w14:paraId="3A7A28ED" w14:textId="77777777" w:rsidR="00DE50E8" w:rsidRDefault="00DE50E8" w:rsidP="00BE27DD">
            <w:r>
              <w:rPr>
                <w:rFonts w:hint="eastAsia"/>
              </w:rPr>
              <w:t xml:space="preserve">&lt;  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</w:p>
        </w:tc>
        <w:tc>
          <w:tcPr>
            <w:tcW w:w="3096" w:type="dxa"/>
          </w:tcPr>
          <w:p w14:paraId="7B80CDF5" w14:textId="77777777" w:rsidR="00DE50E8" w:rsidRDefault="00DE50E8" w:rsidP="00BE27DD">
            <w:r>
              <w:rPr>
                <w:rFonts w:hint="eastAsia"/>
              </w:rPr>
              <w:t>&amp;</w:t>
            </w:r>
            <w:r>
              <w:t xml:space="preserve">        </w:t>
            </w:r>
            <w:r>
              <w:rPr>
                <w:rFonts w:hint="eastAsia"/>
              </w:rPr>
              <w:t>与（非短路）</w:t>
            </w:r>
          </w:p>
        </w:tc>
      </w:tr>
      <w:tr w:rsidR="00DE50E8" w14:paraId="1C72128A" w14:textId="77777777" w:rsidTr="00BE27DD">
        <w:tc>
          <w:tcPr>
            <w:tcW w:w="3096" w:type="dxa"/>
          </w:tcPr>
          <w:p w14:paraId="5DD6E973" w14:textId="77777777" w:rsidR="00DE50E8" w:rsidRDefault="00DE50E8" w:rsidP="00BE27DD">
            <w:r>
              <w:rPr>
                <w:rFonts w:hint="eastAsia"/>
              </w:rPr>
              <w:t>%</w:t>
            </w:r>
            <w:r>
              <w:t xml:space="preserve">    </w:t>
            </w:r>
            <w:r>
              <w:rPr>
                <w:rFonts w:hint="eastAsia"/>
              </w:rPr>
              <w:t>取模</w:t>
            </w:r>
          </w:p>
        </w:tc>
        <w:tc>
          <w:tcPr>
            <w:tcW w:w="3096" w:type="dxa"/>
          </w:tcPr>
          <w:p w14:paraId="18C6B825" w14:textId="77777777" w:rsidR="00DE50E8" w:rsidRDefault="00DE50E8" w:rsidP="00BE27DD">
            <w:r>
              <w:rPr>
                <w:rFonts w:hint="eastAsia"/>
              </w:rPr>
              <w:t xml:space="preserve">&gt;=     </w:t>
            </w:r>
            <w:r>
              <w:rPr>
                <w:rFonts w:hint="eastAsia"/>
              </w:rPr>
              <w:t>大于等于</w:t>
            </w:r>
          </w:p>
        </w:tc>
        <w:tc>
          <w:tcPr>
            <w:tcW w:w="3096" w:type="dxa"/>
          </w:tcPr>
          <w:p w14:paraId="1A933557" w14:textId="77777777" w:rsidR="00DE50E8" w:rsidRDefault="00DE50E8" w:rsidP="00BE27DD">
            <w:r>
              <w:rPr>
                <w:rFonts w:hint="eastAsia"/>
              </w:rPr>
              <w:t>|</w:t>
            </w:r>
            <w:r>
              <w:t xml:space="preserve">         </w:t>
            </w:r>
            <w:r>
              <w:rPr>
                <w:rFonts w:hint="eastAsia"/>
              </w:rPr>
              <w:t>或（非短路）</w:t>
            </w:r>
          </w:p>
        </w:tc>
      </w:tr>
      <w:tr w:rsidR="00DE50E8" w14:paraId="0D44DC95" w14:textId="77777777" w:rsidTr="00BE27DD">
        <w:tc>
          <w:tcPr>
            <w:tcW w:w="3096" w:type="dxa"/>
          </w:tcPr>
          <w:p w14:paraId="5F3DF9FE" w14:textId="77777777" w:rsidR="00DE50E8" w:rsidRDefault="00DE50E8" w:rsidP="00BE27DD">
            <w:r>
              <w:rPr>
                <w:rFonts w:hint="eastAsia"/>
              </w:rPr>
              <w:t>--</w:t>
            </w:r>
            <w:r>
              <w:t xml:space="preserve">    </w:t>
            </w:r>
            <w:r>
              <w:rPr>
                <w:rFonts w:hint="eastAsia"/>
              </w:rPr>
              <w:t>自减</w:t>
            </w:r>
          </w:p>
        </w:tc>
        <w:tc>
          <w:tcPr>
            <w:tcW w:w="3096" w:type="dxa"/>
          </w:tcPr>
          <w:p w14:paraId="67AC7883" w14:textId="77777777" w:rsidR="00DE50E8" w:rsidRDefault="00DE50E8" w:rsidP="00BE27DD">
            <w:r>
              <w:rPr>
                <w:rFonts w:hint="eastAsia"/>
              </w:rPr>
              <w:t xml:space="preserve">&lt;=      </w:t>
            </w:r>
            <w:r>
              <w:rPr>
                <w:rFonts w:hint="eastAsia"/>
              </w:rPr>
              <w:t>小于等于</w:t>
            </w:r>
          </w:p>
        </w:tc>
        <w:tc>
          <w:tcPr>
            <w:tcW w:w="3096" w:type="dxa"/>
          </w:tcPr>
          <w:p w14:paraId="5E98215D" w14:textId="77777777" w:rsidR="00DE50E8" w:rsidRDefault="00DE50E8" w:rsidP="00BE27DD"/>
        </w:tc>
      </w:tr>
      <w:tr w:rsidR="00DE50E8" w14:paraId="5B7B5670" w14:textId="77777777" w:rsidTr="00BE27DD">
        <w:tc>
          <w:tcPr>
            <w:tcW w:w="3096" w:type="dxa"/>
          </w:tcPr>
          <w:p w14:paraId="25CEF3E8" w14:textId="77777777" w:rsidR="00DE50E8" w:rsidRDefault="00DE50E8" w:rsidP="00BE27DD">
            <w:r>
              <w:rPr>
                <w:rFonts w:hint="eastAsia"/>
              </w:rPr>
              <w:t>++</w:t>
            </w:r>
            <w:r>
              <w:t xml:space="preserve">  </w:t>
            </w:r>
            <w:r>
              <w:rPr>
                <w:rFonts w:hint="eastAsia"/>
              </w:rPr>
              <w:t>自加</w:t>
            </w:r>
          </w:p>
        </w:tc>
        <w:tc>
          <w:tcPr>
            <w:tcW w:w="3096" w:type="dxa"/>
          </w:tcPr>
          <w:p w14:paraId="0F6FD277" w14:textId="77777777" w:rsidR="00DE50E8" w:rsidRDefault="00DE50E8" w:rsidP="00BE27DD">
            <w:r>
              <w:t>e</w:t>
            </w:r>
            <w:r>
              <w:rPr>
                <w:rFonts w:hint="eastAsia"/>
              </w:rPr>
              <w:t>xpression</w:t>
            </w:r>
            <w:r>
              <w:t xml:space="preserve"> ? true:false(</w:t>
            </w:r>
            <w:r>
              <w:rPr>
                <w:rFonts w:hint="eastAsia"/>
              </w:rPr>
              <w:t>三元</w:t>
            </w:r>
            <w:r>
              <w:t>)</w:t>
            </w:r>
          </w:p>
        </w:tc>
        <w:tc>
          <w:tcPr>
            <w:tcW w:w="3096" w:type="dxa"/>
          </w:tcPr>
          <w:p w14:paraId="4FE9E823" w14:textId="77777777" w:rsidR="00DE50E8" w:rsidRPr="00360A8F" w:rsidRDefault="00DE50E8" w:rsidP="00BE27DD"/>
        </w:tc>
      </w:tr>
    </w:tbl>
    <w:p w14:paraId="25AFEAB8" w14:textId="77777777" w:rsidR="00DE50E8" w:rsidRDefault="00DE50E8" w:rsidP="00DE50E8"/>
    <w:p w14:paraId="68CC5B20" w14:textId="77777777" w:rsidR="00DE50E8" w:rsidRDefault="00DE50E8" w:rsidP="00DE50E8">
      <w:pPr>
        <w:ind w:firstLineChars="200" w:firstLine="420"/>
        <w:rPr>
          <w:color w:val="FF0000"/>
          <w:sz w:val="21"/>
        </w:rPr>
      </w:pPr>
      <w:r w:rsidRPr="00360A8F">
        <w:rPr>
          <w:rFonts w:hint="eastAsia"/>
          <w:color w:val="FF0000"/>
          <w:sz w:val="21"/>
        </w:rPr>
        <w:t>所谓的“短路”，就是判断一半如果就能确定真假，后面的表达式就不会判断了。比如“</w:t>
      </w:r>
      <w:r w:rsidRPr="00360A8F">
        <w:rPr>
          <w:rFonts w:hint="eastAsia"/>
          <w:color w:val="FF0000"/>
          <w:sz w:val="21"/>
        </w:rPr>
        <w:t>&amp;&amp;</w:t>
      </w:r>
      <w:r w:rsidRPr="00360A8F">
        <w:rPr>
          <w:rFonts w:hint="eastAsia"/>
          <w:color w:val="FF0000"/>
          <w:sz w:val="21"/>
        </w:rPr>
        <w:t>”操作，如果前面的是假，整个表达式就是假，“</w:t>
      </w:r>
      <w:r w:rsidRPr="00360A8F">
        <w:rPr>
          <w:rFonts w:hint="eastAsia"/>
          <w:color w:val="FF0000"/>
          <w:sz w:val="21"/>
        </w:rPr>
        <w:t>&amp;&amp;</w:t>
      </w:r>
      <w:r w:rsidRPr="00360A8F">
        <w:rPr>
          <w:rFonts w:hint="eastAsia"/>
          <w:color w:val="FF0000"/>
          <w:sz w:val="21"/>
        </w:rPr>
        <w:t>”后面的表达式就不会判断。</w:t>
      </w:r>
    </w:p>
    <w:p w14:paraId="02D0C301" w14:textId="77777777" w:rsidR="00DE50E8" w:rsidRDefault="00DE50E8" w:rsidP="00DE50E8">
      <w:r w:rsidRPr="00360A8F">
        <w:rPr>
          <w:rFonts w:hint="eastAsia"/>
        </w:rPr>
        <w:t>移位运算符：</w:t>
      </w:r>
    </w:p>
    <w:tbl>
      <w:tblPr>
        <w:tblStyle w:val="afff2"/>
        <w:tblW w:w="0" w:type="auto"/>
        <w:tblInd w:w="1413" w:type="dxa"/>
        <w:tblLook w:val="04A0" w:firstRow="1" w:lastRow="0" w:firstColumn="1" w:lastColumn="0" w:noHBand="0" w:noVBand="1"/>
      </w:tblPr>
      <w:tblGrid>
        <w:gridCol w:w="2693"/>
        <w:gridCol w:w="2835"/>
      </w:tblGrid>
      <w:tr w:rsidR="00DE50E8" w14:paraId="43279844" w14:textId="77777777" w:rsidTr="00BE27DD">
        <w:tc>
          <w:tcPr>
            <w:tcW w:w="2693" w:type="dxa"/>
          </w:tcPr>
          <w:p w14:paraId="1DD5B1D1" w14:textId="77777777" w:rsidR="00DE50E8" w:rsidRDefault="00DE50E8" w:rsidP="00BE27DD">
            <w:r>
              <w:rPr>
                <w:rFonts w:hint="eastAsia"/>
              </w:rPr>
              <w:t>&amp;</w:t>
            </w:r>
            <w:r>
              <w:t xml:space="preserve">     </w:t>
            </w:r>
            <w:r>
              <w:rPr>
                <w:rFonts w:hint="eastAsia"/>
              </w:rPr>
              <w:t>按位与</w:t>
            </w:r>
          </w:p>
        </w:tc>
        <w:tc>
          <w:tcPr>
            <w:tcW w:w="2835" w:type="dxa"/>
          </w:tcPr>
          <w:p w14:paraId="2A13581A" w14:textId="77777777" w:rsidR="00DE50E8" w:rsidRDefault="00DE50E8" w:rsidP="00BE27DD">
            <w:r>
              <w:t>1</w:t>
            </w:r>
            <w:r>
              <w:rPr>
                <w:rFonts w:hint="eastAsia"/>
              </w:rPr>
              <w:t>&lt;&lt;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  1*2</w:t>
            </w:r>
            <w:r w:rsidRPr="001C6BE8">
              <w:rPr>
                <w:vertAlign w:val="superscript"/>
              </w:rPr>
              <w:t>3</w:t>
            </w:r>
            <w:r>
              <w:rPr>
                <w:vertAlign w:val="superscript"/>
              </w:rPr>
              <w:t xml:space="preserve">     </w:t>
            </w:r>
            <w:r w:rsidRPr="001C6BE8">
              <w:rPr>
                <w:rFonts w:hint="eastAsia"/>
              </w:rPr>
              <w:t>左移</w:t>
            </w:r>
          </w:p>
        </w:tc>
      </w:tr>
      <w:tr w:rsidR="00DE50E8" w14:paraId="54E62414" w14:textId="77777777" w:rsidTr="00BE27DD">
        <w:tc>
          <w:tcPr>
            <w:tcW w:w="2693" w:type="dxa"/>
          </w:tcPr>
          <w:p w14:paraId="610932BB" w14:textId="77777777" w:rsidR="00DE50E8" w:rsidRDefault="00DE50E8" w:rsidP="00BE27DD">
            <w:r>
              <w:rPr>
                <w:rFonts w:hint="eastAsia"/>
              </w:rPr>
              <w:t>|</w:t>
            </w:r>
            <w:r>
              <w:t xml:space="preserve">      </w:t>
            </w:r>
            <w:r>
              <w:rPr>
                <w:rFonts w:hint="eastAsia"/>
              </w:rPr>
              <w:t>按位或</w:t>
            </w:r>
          </w:p>
        </w:tc>
        <w:tc>
          <w:tcPr>
            <w:tcW w:w="2835" w:type="dxa"/>
          </w:tcPr>
          <w:p w14:paraId="38EC1B75" w14:textId="77777777" w:rsidR="00DE50E8" w:rsidRDefault="00DE50E8" w:rsidP="00BE27DD">
            <w:r>
              <w:rPr>
                <w:rFonts w:hint="eastAsia"/>
              </w:rPr>
              <w:t>8&gt;&gt;3</w:t>
            </w:r>
            <w:r>
              <w:t xml:space="preserve">     8/2</w:t>
            </w:r>
            <w:r w:rsidRPr="001C6BE8">
              <w:rPr>
                <w:vertAlign w:val="superscript"/>
              </w:rPr>
              <w:t>3</w:t>
            </w:r>
            <w:r>
              <w:rPr>
                <w:vertAlign w:val="superscript"/>
              </w:rPr>
              <w:t xml:space="preserve">     </w:t>
            </w:r>
            <w:r w:rsidRPr="001C6BE8">
              <w:rPr>
                <w:rFonts w:hint="eastAsia"/>
              </w:rPr>
              <w:t>右移</w:t>
            </w:r>
          </w:p>
        </w:tc>
      </w:tr>
      <w:tr w:rsidR="00DE50E8" w14:paraId="58FD7E6E" w14:textId="77777777" w:rsidTr="00BE27DD">
        <w:tc>
          <w:tcPr>
            <w:tcW w:w="2693" w:type="dxa"/>
          </w:tcPr>
          <w:p w14:paraId="1C030589" w14:textId="77777777" w:rsidR="00DE50E8" w:rsidRDefault="00DE50E8" w:rsidP="00BE27DD">
            <w:r>
              <w:rPr>
                <w:rFonts w:hint="eastAsia"/>
              </w:rPr>
              <w:t xml:space="preserve">^ </w:t>
            </w:r>
            <w:r>
              <w:t xml:space="preserve">     </w:t>
            </w:r>
            <w:r>
              <w:rPr>
                <w:rFonts w:hint="eastAsia"/>
              </w:rPr>
              <w:t>按位异或</w:t>
            </w:r>
          </w:p>
        </w:tc>
        <w:tc>
          <w:tcPr>
            <w:tcW w:w="2835" w:type="dxa"/>
          </w:tcPr>
          <w:p w14:paraId="3AF80C52" w14:textId="77777777" w:rsidR="00DE50E8" w:rsidRDefault="00DE50E8" w:rsidP="00BE27DD">
            <w:r>
              <w:rPr>
                <w:rFonts w:hint="eastAsia"/>
              </w:rPr>
              <w:t xml:space="preserve">&gt;&gt;&gt;        </w:t>
            </w:r>
            <w:r>
              <w:rPr>
                <w:rFonts w:hint="eastAsia"/>
              </w:rPr>
              <w:t>无符号右移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补</w:t>
            </w:r>
            <w:r>
              <w:rPr>
                <w:rFonts w:hint="eastAsia"/>
              </w:rPr>
              <w:t>0)</w:t>
            </w:r>
          </w:p>
        </w:tc>
      </w:tr>
      <w:tr w:rsidR="00DE50E8" w14:paraId="27C47E81" w14:textId="77777777" w:rsidTr="00BE27DD">
        <w:tc>
          <w:tcPr>
            <w:tcW w:w="2693" w:type="dxa"/>
          </w:tcPr>
          <w:p w14:paraId="0FE8173C" w14:textId="77777777" w:rsidR="00DE50E8" w:rsidRDefault="00DE50E8" w:rsidP="00BE27DD">
            <w:r>
              <w:rPr>
                <w:rFonts w:hint="eastAsia"/>
              </w:rPr>
              <w:t>~</w:t>
            </w:r>
            <w:r>
              <w:t xml:space="preserve">      </w:t>
            </w:r>
            <w:r>
              <w:rPr>
                <w:rFonts w:hint="eastAsia"/>
              </w:rPr>
              <w:t>按位补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反转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14:paraId="55D00108" w14:textId="77777777" w:rsidR="00DE50E8" w:rsidRDefault="00DE50E8" w:rsidP="00BE27DD"/>
        </w:tc>
      </w:tr>
    </w:tbl>
    <w:p w14:paraId="3835D23C" w14:textId="77777777" w:rsidR="00DE50E8" w:rsidRPr="00360A8F" w:rsidRDefault="00DE50E8" w:rsidP="00DE50E8"/>
    <w:p w14:paraId="03CF2A8E" w14:textId="77777777" w:rsidR="00DE50E8" w:rsidRDefault="00DE50E8" w:rsidP="00DE50E8">
      <w:pPr>
        <w:pStyle w:val="5"/>
      </w:pPr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控制语句</w:t>
      </w:r>
      <w:r>
        <w:rPr>
          <w:rFonts w:hint="eastAsia"/>
        </w:rPr>
        <w:t>(6</w:t>
      </w:r>
      <w:r>
        <w:rPr>
          <w:rFonts w:hint="eastAsia"/>
        </w:rPr>
        <w:t>种</w:t>
      </w:r>
      <w:r>
        <w:rPr>
          <w:rFonts w:hint="eastAsia"/>
        </w:rPr>
        <w:t>)</w:t>
      </w:r>
    </w:p>
    <w:p w14:paraId="3DA04C7F" w14:textId="77777777" w:rsidR="00DE50E8" w:rsidRDefault="00DE50E8" w:rsidP="00DE50E8">
      <w:r>
        <w:rPr>
          <w:rFonts w:hint="eastAsia"/>
        </w:rPr>
        <w:t>两种分支</w:t>
      </w:r>
    </w:p>
    <w:p w14:paraId="49A385D8" w14:textId="77777777" w:rsidR="00DE50E8" w:rsidRDefault="00DE50E8" w:rsidP="00DE50E8">
      <w:r>
        <w:tab/>
      </w:r>
      <w:r>
        <w:rPr>
          <w:rFonts w:hint="eastAsia"/>
        </w:rPr>
        <w:t>两种分支：</w:t>
      </w:r>
      <w:r>
        <w:rPr>
          <w:rFonts w:hint="eastAsia"/>
        </w:rPr>
        <w:t>if</w:t>
      </w:r>
      <w:r>
        <w:rPr>
          <w:rFonts w:hint="eastAsia"/>
        </w:rPr>
        <w:t>语句或者</w:t>
      </w:r>
      <w:r>
        <w:rPr>
          <w:rFonts w:hint="eastAsia"/>
        </w:rPr>
        <w:t>switch</w:t>
      </w:r>
      <w:r>
        <w:rPr>
          <w:rFonts w:hint="eastAsia"/>
        </w:rPr>
        <w:t>语句。而</w:t>
      </w:r>
      <w:r>
        <w:rPr>
          <w:rFonts w:hint="eastAsia"/>
        </w:rPr>
        <w:t>if</w:t>
      </w:r>
      <w:r>
        <w:rPr>
          <w:rFonts w:hint="eastAsia"/>
        </w:rPr>
        <w:t>语句中又有三种结构。如下代码：</w:t>
      </w:r>
    </w:p>
    <w:p w14:paraId="215283EA" w14:textId="77777777" w:rsidR="00DE50E8" w:rsidRDefault="00DE50E8" w:rsidP="00DE50E8">
      <w:pPr>
        <w:ind w:firstLine="720"/>
      </w:pPr>
      <w:r>
        <w:rPr>
          <w:noProof/>
        </w:rPr>
        <w:drawing>
          <wp:inline distT="0" distB="0" distL="0" distR="0" wp14:anchorId="02149B66" wp14:editId="6B9A5831">
            <wp:extent cx="4686300" cy="16067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84" cy="16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759B76AE" w14:textId="77777777" w:rsidR="00DE50E8" w:rsidRDefault="00DE50E8" w:rsidP="00DE50E8">
      <w:pPr>
        <w:ind w:firstLine="720"/>
      </w:pPr>
      <w:r>
        <w:rPr>
          <w:noProof/>
        </w:rPr>
        <w:lastRenderedPageBreak/>
        <w:drawing>
          <wp:inline distT="0" distB="0" distL="0" distR="0" wp14:anchorId="1B363C3A" wp14:editId="0AB1412F">
            <wp:extent cx="5114926" cy="17403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703" cy="174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E6C5" w14:textId="77777777" w:rsidR="00DE50E8" w:rsidRDefault="00DE50E8" w:rsidP="00DE50E8">
      <w:r>
        <w:tab/>
      </w:r>
      <w:r>
        <w:tab/>
      </w:r>
      <w:r>
        <w:tab/>
      </w:r>
    </w:p>
    <w:p w14:paraId="6AB6139E" w14:textId="77777777" w:rsidR="00DE50E8" w:rsidRDefault="00DE50E8" w:rsidP="00DE50E8">
      <w:r>
        <w:rPr>
          <w:rFonts w:hint="eastAsia"/>
        </w:rPr>
        <w:t>四种循环</w:t>
      </w:r>
      <w:r>
        <w:rPr>
          <w:rFonts w:hint="eastAsia"/>
        </w:rPr>
        <w:t xml:space="preserve"> while</w:t>
      </w:r>
      <w:r>
        <w:t xml:space="preserve">   do-while   for    foreach</w:t>
      </w:r>
    </w:p>
    <w:p w14:paraId="661B7E7F" w14:textId="77777777" w:rsidR="00DE50E8" w:rsidRDefault="00DE50E8" w:rsidP="00DE50E8">
      <w:pPr>
        <w:ind w:firstLine="720"/>
      </w:pPr>
      <w:r>
        <w:rPr>
          <w:rFonts w:hint="eastAsia"/>
          <w:noProof/>
        </w:rPr>
        <w:drawing>
          <wp:inline distT="0" distB="0" distL="0" distR="0" wp14:anchorId="4D1E5FD2" wp14:editId="214EDA86">
            <wp:extent cx="4295775" cy="2200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AFC5" w14:textId="77777777" w:rsidR="00DE50E8" w:rsidRDefault="00DE50E8" w:rsidP="00DE50E8">
      <w:r w:rsidRPr="00286061">
        <w:rPr>
          <w:rFonts w:hint="eastAsia"/>
          <w:b/>
          <w:color w:val="FF0000"/>
        </w:rP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brea</w:t>
      </w:r>
      <w:r>
        <w:t>k</w:t>
      </w:r>
      <w:r>
        <w:rPr>
          <w:rFonts w:hint="eastAsia"/>
        </w:rPr>
        <w:t>关键字：结束循环</w:t>
      </w:r>
    </w:p>
    <w:p w14:paraId="2BF3E60B" w14:textId="77777777" w:rsidR="00DE50E8" w:rsidRDefault="00DE50E8" w:rsidP="00DE50E8">
      <w:r>
        <w:tab/>
        <w:t xml:space="preserve"> </w:t>
      </w:r>
      <w:r>
        <w:rPr>
          <w:rFonts w:hint="eastAsia"/>
        </w:rPr>
        <w:t>continue</w:t>
      </w:r>
      <w:r>
        <w:rPr>
          <w:rFonts w:hint="eastAsia"/>
        </w:rPr>
        <w:t>关键字：跳出本次循环</w:t>
      </w:r>
      <w:r>
        <w:t xml:space="preserve"> </w:t>
      </w:r>
    </w:p>
    <w:p w14:paraId="46CD06CB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java</w:t>
      </w:r>
      <w:r>
        <w:rPr>
          <w:rFonts w:hint="eastAsia"/>
        </w:rPr>
        <w:t>进阶</w:t>
      </w:r>
    </w:p>
    <w:p w14:paraId="428A6892" w14:textId="77777777" w:rsidR="00DE50E8" w:rsidRDefault="00DE50E8" w:rsidP="00DE50E8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面向对象思想</w:t>
      </w:r>
    </w:p>
    <w:p w14:paraId="52DA862D" w14:textId="77777777" w:rsidR="00DE50E8" w:rsidRDefault="00DE50E8" w:rsidP="00DE50E8">
      <w:r>
        <w:rPr>
          <w:rFonts w:hint="eastAsia"/>
        </w:rPr>
        <w:t>面向对象，即是通过</w:t>
      </w:r>
      <w:r w:rsidRPr="00FD7C66">
        <w:rPr>
          <w:rFonts w:hint="eastAsia"/>
          <w:b/>
          <w:color w:val="FF0000"/>
        </w:rPr>
        <w:t>消息</w:t>
      </w:r>
      <w:r>
        <w:rPr>
          <w:rFonts w:hint="eastAsia"/>
        </w:rPr>
        <w:t>传递实现各个对象之间的合作，从而实现程序的功能。因此，一个对象能接收什么样的</w:t>
      </w:r>
      <w:r w:rsidRPr="00FD7C66">
        <w:rPr>
          <w:rFonts w:hint="eastAsia"/>
          <w:b/>
          <w:color w:val="FF0000"/>
        </w:rPr>
        <w:t>消息</w:t>
      </w:r>
      <w:r>
        <w:rPr>
          <w:rFonts w:hint="eastAsia"/>
        </w:rPr>
        <w:t>是进行面向对象设计的重心，也即是需求分析。</w:t>
      </w:r>
    </w:p>
    <w:p w14:paraId="245A3DB9" w14:textId="77777777" w:rsidR="00DE50E8" w:rsidRPr="00D30204" w:rsidRDefault="00DE50E8" w:rsidP="00DE50E8">
      <w:r w:rsidRPr="002C2B87">
        <w:t>http://www.cnblogs.com/carsonzhu/p/5472159.html</w:t>
      </w:r>
    </w:p>
    <w:p w14:paraId="34FE9FB9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2.1.1</w:t>
      </w:r>
      <w:r>
        <w:t xml:space="preserve"> </w:t>
      </w:r>
      <w:r>
        <w:rPr>
          <w:rFonts w:hint="eastAsia"/>
        </w:rPr>
        <w:t>创建类</w:t>
      </w:r>
    </w:p>
    <w:p w14:paraId="27425AEB" w14:textId="77777777" w:rsidR="00DE50E8" w:rsidRPr="00E0082F" w:rsidRDefault="00DE50E8" w:rsidP="00DE50E8">
      <w:pPr>
        <w:ind w:firstLine="720"/>
      </w:pPr>
      <w:r>
        <w:rPr>
          <w:rFonts w:hint="eastAsia"/>
          <w:noProof/>
        </w:rPr>
        <w:drawing>
          <wp:inline distT="0" distB="0" distL="0" distR="0" wp14:anchorId="69221B59" wp14:editId="5C8008E9">
            <wp:extent cx="5105400" cy="2714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B3A0" w14:textId="77777777" w:rsidR="00DE50E8" w:rsidRDefault="00DE50E8" w:rsidP="00DE50E8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封装</w:t>
      </w:r>
    </w:p>
    <w:p w14:paraId="1145DB31" w14:textId="77777777" w:rsidR="00DE50E8" w:rsidRDefault="00DE50E8" w:rsidP="00DE50E8">
      <w:pPr>
        <w:pStyle w:val="5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权限修饰符</w:t>
      </w:r>
    </w:p>
    <w:p w14:paraId="3FF6A704" w14:textId="77777777" w:rsidR="00DE50E8" w:rsidRPr="00AD4B00" w:rsidRDefault="00DE50E8" w:rsidP="00DE50E8">
      <w:pPr>
        <w:rPr>
          <w:b/>
          <w:i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AD4B00">
        <w:rPr>
          <w:rFonts w:hint="eastAsia"/>
          <w:b/>
          <w:i/>
          <w:color w:val="FF0000"/>
        </w:rPr>
        <w:t>总之：</w:t>
      </w:r>
      <w:r w:rsidRPr="00AD4B00">
        <w:rPr>
          <w:rFonts w:hint="eastAsia"/>
          <w:b/>
          <w:i/>
          <w:color w:val="FF0000"/>
        </w:rPr>
        <w:t>private</w:t>
      </w:r>
      <w:r w:rsidRPr="00AD4B00">
        <w:rPr>
          <w:rFonts w:hint="eastAsia"/>
          <w:b/>
          <w:i/>
          <w:color w:val="FF0000"/>
        </w:rPr>
        <w:t>同一类内访问，</w:t>
      </w:r>
      <w:r w:rsidRPr="00AD4B00">
        <w:rPr>
          <w:rFonts w:hint="eastAsia"/>
          <w:b/>
          <w:i/>
          <w:color w:val="FF0000"/>
        </w:rPr>
        <w:t>default</w:t>
      </w:r>
      <w:r w:rsidRPr="00AD4B00">
        <w:rPr>
          <w:b/>
          <w:i/>
          <w:color w:val="FF0000"/>
        </w:rPr>
        <w:t xml:space="preserve"> </w:t>
      </w:r>
      <w:r w:rsidRPr="00AD4B00">
        <w:rPr>
          <w:rFonts w:hint="eastAsia"/>
          <w:b/>
          <w:i/>
          <w:color w:val="FF0000"/>
        </w:rPr>
        <w:t>同一包内访问，</w:t>
      </w:r>
      <w:r w:rsidRPr="00AD4B00">
        <w:rPr>
          <w:rFonts w:hint="eastAsia"/>
          <w:b/>
          <w:i/>
          <w:color w:val="FF0000"/>
        </w:rPr>
        <w:t>public</w:t>
      </w:r>
      <w:r w:rsidRPr="00AD4B00">
        <w:rPr>
          <w:b/>
          <w:i/>
          <w:color w:val="FF0000"/>
        </w:rPr>
        <w:t xml:space="preserve"> </w:t>
      </w:r>
      <w:r w:rsidRPr="00AD4B00">
        <w:rPr>
          <w:rFonts w:hint="eastAsia"/>
          <w:b/>
          <w:i/>
          <w:color w:val="FF0000"/>
        </w:rPr>
        <w:t>同一工程内访问。</w:t>
      </w:r>
    </w:p>
    <w:p w14:paraId="7472117A" w14:textId="77777777" w:rsidR="00DE50E8" w:rsidRDefault="00DE50E8" w:rsidP="00DE50E8">
      <w:pPr>
        <w:ind w:firstLine="720"/>
      </w:pPr>
      <w:r>
        <w:rPr>
          <w:noProof/>
        </w:rPr>
        <w:drawing>
          <wp:inline distT="0" distB="0" distL="0" distR="0" wp14:anchorId="36E2BBD8" wp14:editId="334D2835">
            <wp:extent cx="4857750" cy="1276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6B08" w14:textId="77777777" w:rsidR="00DE50E8" w:rsidRDefault="00DE50E8" w:rsidP="00DE50E8">
      <w:pPr>
        <w:pStyle w:val="5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封装性的使用</w:t>
      </w:r>
    </w:p>
    <w:p w14:paraId="6BB7F988" w14:textId="77777777" w:rsidR="00DE50E8" w:rsidRDefault="00DE50E8" w:rsidP="00DE50E8">
      <w:r>
        <w:tab/>
      </w:r>
      <w:r>
        <w:rPr>
          <w:rFonts w:hint="eastAsia"/>
        </w:rPr>
        <w:t>1</w:t>
      </w:r>
      <w:r>
        <w:rPr>
          <w:rFonts w:hint="eastAsia"/>
        </w:rPr>
        <w:t>）封装的目的：给予属性和方法权限。</w:t>
      </w:r>
    </w:p>
    <w:p w14:paraId="0BECB844" w14:textId="77777777" w:rsidR="00DE50E8" w:rsidRDefault="00DE50E8" w:rsidP="00DE50E8">
      <w:r>
        <w:tab/>
      </w:r>
      <w:r>
        <w:rPr>
          <w:rFonts w:hint="eastAsia"/>
        </w:rPr>
        <w:t>2</w:t>
      </w:r>
      <w:r>
        <w:rPr>
          <w:rFonts w:hint="eastAsia"/>
        </w:rPr>
        <w:t>）封装的实现（示例）：</w:t>
      </w:r>
    </w:p>
    <w:p w14:paraId="1365C4E0" w14:textId="77777777" w:rsidR="00DE50E8" w:rsidRDefault="00DE50E8" w:rsidP="00DE50E8">
      <w:r>
        <w:tab/>
      </w:r>
      <w:r>
        <w:tab/>
      </w:r>
      <w:r>
        <w:rPr>
          <w:rFonts w:hint="eastAsia"/>
        </w:rPr>
        <w:t>为属性和方法通过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进行封装，通过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方法访问。</w:t>
      </w:r>
    </w:p>
    <w:p w14:paraId="423E7362" w14:textId="77777777" w:rsidR="00DE50E8" w:rsidRDefault="00DE50E8" w:rsidP="00DE50E8"/>
    <w:p w14:paraId="70DD3E4E" w14:textId="77777777" w:rsidR="00DE50E8" w:rsidRPr="002B69DB" w:rsidRDefault="00DE50E8" w:rsidP="00DE50E8">
      <w:r>
        <w:lastRenderedPageBreak/>
        <w:tab/>
      </w:r>
      <w:r>
        <w:rPr>
          <w:noProof/>
        </w:rPr>
        <w:drawing>
          <wp:inline distT="0" distB="0" distL="0" distR="0" wp14:anchorId="320C51D2" wp14:editId="1DABB397">
            <wp:extent cx="3057525" cy="3600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3004" w14:textId="77777777" w:rsidR="00DE50E8" w:rsidRDefault="00DE50E8" w:rsidP="00DE50E8">
      <w:pPr>
        <w:pStyle w:val="4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继承</w:t>
      </w:r>
    </w:p>
    <w:p w14:paraId="52BB090E" w14:textId="77777777" w:rsidR="00DE50E8" w:rsidRDefault="00DE50E8" w:rsidP="00DE50E8">
      <w:pPr>
        <w:pStyle w:val="5"/>
      </w:pPr>
      <w:r>
        <w:rPr>
          <w:rFonts w:hint="eastAsia"/>
        </w:rPr>
        <w:t>2.3.1</w:t>
      </w:r>
      <w:r>
        <w:t xml:space="preserve">  </w:t>
      </w:r>
      <w:r>
        <w:rPr>
          <w:rFonts w:hint="eastAsia"/>
        </w:rPr>
        <w:t>继承的实现</w:t>
      </w:r>
    </w:p>
    <w:p w14:paraId="6C5744CF" w14:textId="77777777" w:rsidR="00DE50E8" w:rsidRPr="00EA32A4" w:rsidRDefault="00DE50E8" w:rsidP="00DE50E8">
      <w:r>
        <w:tab/>
      </w:r>
      <w:r>
        <w:rPr>
          <w:noProof/>
        </w:rPr>
        <w:drawing>
          <wp:inline distT="0" distB="0" distL="0" distR="0" wp14:anchorId="5F157A93" wp14:editId="560C479F">
            <wp:extent cx="2324100" cy="2390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BA86" w14:textId="77777777" w:rsidR="00DE50E8" w:rsidRDefault="00DE50E8" w:rsidP="00DE50E8">
      <w:pPr>
        <w:pStyle w:val="5"/>
      </w:pPr>
      <w:r>
        <w:rPr>
          <w:rFonts w:hint="eastAsia"/>
        </w:rPr>
        <w:t>2.3.2</w:t>
      </w:r>
      <w:r>
        <w:t xml:space="preserve">  </w:t>
      </w:r>
      <w:r>
        <w:rPr>
          <w:rFonts w:hint="eastAsia"/>
        </w:rPr>
        <w:t>继承的限制</w:t>
      </w:r>
    </w:p>
    <w:p w14:paraId="3CBB944D" w14:textId="77777777" w:rsidR="00DE50E8" w:rsidRPr="00EA32A4" w:rsidRDefault="00DE50E8" w:rsidP="00DE50E8">
      <w:r>
        <w:tab/>
      </w:r>
      <w:r>
        <w:rPr>
          <w:noProof/>
        </w:rPr>
        <w:drawing>
          <wp:inline distT="0" distB="0" distL="0" distR="0" wp14:anchorId="30248005" wp14:editId="035010D1">
            <wp:extent cx="2495550" cy="876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1DED" w14:textId="77777777" w:rsidR="00DE50E8" w:rsidRDefault="00DE50E8" w:rsidP="00DE50E8">
      <w:pPr>
        <w:pStyle w:val="5"/>
      </w:pPr>
      <w:r>
        <w:rPr>
          <w:rFonts w:hint="eastAsia"/>
        </w:rPr>
        <w:t>2.3.3</w:t>
      </w:r>
      <w:r>
        <w:t xml:space="preserve">  </w:t>
      </w:r>
      <w:r>
        <w:rPr>
          <w:rFonts w:hint="eastAsia"/>
        </w:rPr>
        <w:t>子类对象的实例化</w:t>
      </w:r>
    </w:p>
    <w:p w14:paraId="27C9B94F" w14:textId="77777777" w:rsidR="00DE50E8" w:rsidRDefault="00DE50E8" w:rsidP="00DE50E8">
      <w:r>
        <w:tab/>
      </w:r>
      <w:r>
        <w:rPr>
          <w:rFonts w:hint="eastAsia"/>
        </w:rPr>
        <w:t>执行顺序：</w:t>
      </w:r>
    </w:p>
    <w:p w14:paraId="00D6C5A0" w14:textId="77777777" w:rsidR="00DE50E8" w:rsidRDefault="00DE50E8" w:rsidP="00DE50E8">
      <w:pPr>
        <w:pStyle w:val="afff1"/>
        <w:numPr>
          <w:ilvl w:val="0"/>
          <w:numId w:val="33"/>
        </w:numPr>
        <w:ind w:firstLineChars="0"/>
      </w:pPr>
      <w:r>
        <w:rPr>
          <w:rFonts w:hint="eastAsia"/>
        </w:rPr>
        <w:t>静态代码块</w:t>
      </w:r>
      <w:r>
        <w:rPr>
          <w:rFonts w:hint="eastAsia"/>
        </w:rPr>
        <w:t xml:space="preserve"> &gt; </w:t>
      </w:r>
      <w:r>
        <w:rPr>
          <w:rFonts w:hint="eastAsia"/>
        </w:rPr>
        <w:t>构造代码块</w:t>
      </w:r>
      <w:r>
        <w:rPr>
          <w:rFonts w:hint="eastAsia"/>
        </w:rPr>
        <w:t xml:space="preserve"> &gt; </w:t>
      </w:r>
      <w:r>
        <w:rPr>
          <w:rFonts w:hint="eastAsia"/>
        </w:rPr>
        <w:t>构造方法</w:t>
      </w:r>
    </w:p>
    <w:p w14:paraId="4A683EE6" w14:textId="77777777" w:rsidR="00DE50E8" w:rsidRDefault="00DE50E8" w:rsidP="00DE50E8">
      <w:pPr>
        <w:pStyle w:val="afff1"/>
        <w:numPr>
          <w:ilvl w:val="0"/>
          <w:numId w:val="33"/>
        </w:numPr>
        <w:ind w:firstLineChars="0"/>
      </w:pPr>
      <w:r>
        <w:rPr>
          <w:rFonts w:hint="eastAsia"/>
        </w:rPr>
        <w:t>父类</w:t>
      </w:r>
      <w:r>
        <w:rPr>
          <w:rFonts w:hint="eastAsia"/>
        </w:rPr>
        <w:t xml:space="preserve"> &gt; </w:t>
      </w:r>
      <w:r>
        <w:rPr>
          <w:rFonts w:hint="eastAsia"/>
        </w:rPr>
        <w:t>子类</w:t>
      </w:r>
    </w:p>
    <w:p w14:paraId="1C41EB1B" w14:textId="77777777" w:rsidR="00DE50E8" w:rsidRPr="00FE7FE0" w:rsidRDefault="00DE50E8" w:rsidP="00DE50E8">
      <w:pPr>
        <w:pStyle w:val="afff1"/>
        <w:numPr>
          <w:ilvl w:val="0"/>
          <w:numId w:val="33"/>
        </w:numPr>
        <w:ind w:firstLineChars="0"/>
        <w:rPr>
          <w:i/>
          <w:color w:val="auto"/>
        </w:rPr>
      </w:pPr>
      <w:r>
        <w:rPr>
          <w:rFonts w:hint="eastAsia"/>
        </w:rPr>
        <w:t>即：</w:t>
      </w:r>
    </w:p>
    <w:p w14:paraId="27E518D1" w14:textId="77777777" w:rsidR="00DE50E8" w:rsidRPr="00FE7FE0" w:rsidRDefault="00DE50E8" w:rsidP="00DE50E8">
      <w:pPr>
        <w:ind w:firstLineChars="200" w:firstLine="360"/>
        <w:rPr>
          <w:b/>
          <w:i/>
          <w:color w:val="FF0000"/>
          <w:sz w:val="18"/>
        </w:rPr>
      </w:pPr>
      <w:r w:rsidRPr="00FE7FE0">
        <w:rPr>
          <w:rFonts w:hint="eastAsia"/>
          <w:b/>
          <w:i/>
          <w:color w:val="FF0000"/>
          <w:sz w:val="18"/>
        </w:rPr>
        <w:t>父类静态代码块</w:t>
      </w:r>
      <w:r w:rsidRPr="00FE7FE0">
        <w:rPr>
          <w:rFonts w:hint="eastAsia"/>
          <w:b/>
          <w:i/>
          <w:color w:val="FF0000"/>
          <w:sz w:val="18"/>
        </w:rPr>
        <w:t xml:space="preserve"> </w:t>
      </w:r>
      <w:r w:rsidRPr="00FE7FE0">
        <w:rPr>
          <w:b/>
          <w:i/>
          <w:color w:val="FF0000"/>
          <w:sz w:val="18"/>
        </w:rPr>
        <w:t xml:space="preserve"> –</w:t>
      </w:r>
      <w:r w:rsidRPr="00FE7FE0">
        <w:rPr>
          <w:rFonts w:hint="eastAsia"/>
          <w:b/>
          <w:i/>
          <w:color w:val="FF0000"/>
          <w:sz w:val="18"/>
        </w:rPr>
        <w:t>&gt;</w:t>
      </w:r>
      <w:r w:rsidRPr="00FE7FE0">
        <w:rPr>
          <w:b/>
          <w:i/>
          <w:color w:val="FF0000"/>
          <w:sz w:val="18"/>
        </w:rPr>
        <w:t xml:space="preserve"> </w:t>
      </w:r>
      <w:r w:rsidRPr="00FE7FE0">
        <w:rPr>
          <w:rFonts w:hint="eastAsia"/>
          <w:b/>
          <w:i/>
          <w:color w:val="FF0000"/>
          <w:sz w:val="18"/>
        </w:rPr>
        <w:t>子类静态代码块</w:t>
      </w:r>
      <w:r w:rsidRPr="00FE7FE0">
        <w:rPr>
          <w:rFonts w:hint="eastAsia"/>
          <w:b/>
          <w:i/>
          <w:color w:val="FF0000"/>
          <w:sz w:val="18"/>
        </w:rPr>
        <w:t xml:space="preserve"> </w:t>
      </w:r>
      <w:r w:rsidRPr="00FE7FE0">
        <w:rPr>
          <w:b/>
          <w:i/>
          <w:color w:val="FF0000"/>
          <w:sz w:val="18"/>
        </w:rPr>
        <w:t xml:space="preserve"> –</w:t>
      </w:r>
      <w:r w:rsidRPr="00FE7FE0">
        <w:rPr>
          <w:rFonts w:hint="eastAsia"/>
          <w:b/>
          <w:i/>
          <w:color w:val="FF0000"/>
          <w:sz w:val="18"/>
        </w:rPr>
        <w:t>&gt;</w:t>
      </w:r>
      <w:r w:rsidRPr="00FE7FE0">
        <w:rPr>
          <w:b/>
          <w:i/>
          <w:color w:val="FF0000"/>
          <w:sz w:val="18"/>
        </w:rPr>
        <w:t xml:space="preserve"> </w:t>
      </w:r>
      <w:r w:rsidRPr="00FE7FE0">
        <w:rPr>
          <w:rFonts w:hint="eastAsia"/>
          <w:b/>
          <w:i/>
          <w:color w:val="FF0000"/>
          <w:sz w:val="18"/>
        </w:rPr>
        <w:t>父类构造代码块</w:t>
      </w:r>
      <w:r w:rsidRPr="00FE7FE0">
        <w:rPr>
          <w:rFonts w:hint="eastAsia"/>
          <w:b/>
          <w:i/>
          <w:color w:val="FF0000"/>
          <w:sz w:val="18"/>
        </w:rPr>
        <w:t xml:space="preserve"> </w:t>
      </w:r>
      <w:r w:rsidRPr="00FE7FE0">
        <w:rPr>
          <w:b/>
          <w:i/>
          <w:color w:val="FF0000"/>
          <w:sz w:val="18"/>
        </w:rPr>
        <w:t xml:space="preserve"> –</w:t>
      </w:r>
      <w:r w:rsidRPr="00FE7FE0">
        <w:rPr>
          <w:rFonts w:hint="eastAsia"/>
          <w:b/>
          <w:i/>
          <w:color w:val="FF0000"/>
          <w:sz w:val="18"/>
        </w:rPr>
        <w:t>&gt;</w:t>
      </w:r>
      <w:r w:rsidRPr="00FE7FE0">
        <w:rPr>
          <w:b/>
          <w:i/>
          <w:color w:val="FF0000"/>
          <w:sz w:val="18"/>
        </w:rPr>
        <w:t xml:space="preserve"> </w:t>
      </w:r>
      <w:r w:rsidRPr="00FE7FE0">
        <w:rPr>
          <w:rFonts w:hint="eastAsia"/>
          <w:b/>
          <w:i/>
          <w:color w:val="FF0000"/>
          <w:sz w:val="18"/>
        </w:rPr>
        <w:t>父类构造方法</w:t>
      </w:r>
      <w:r w:rsidRPr="00FE7FE0">
        <w:rPr>
          <w:rFonts w:hint="eastAsia"/>
          <w:b/>
          <w:i/>
          <w:color w:val="FF0000"/>
          <w:sz w:val="18"/>
        </w:rPr>
        <w:t xml:space="preserve"> </w:t>
      </w:r>
      <w:r w:rsidRPr="00FE7FE0">
        <w:rPr>
          <w:b/>
          <w:i/>
          <w:color w:val="FF0000"/>
          <w:sz w:val="18"/>
        </w:rPr>
        <w:t xml:space="preserve"> –</w:t>
      </w:r>
      <w:r w:rsidRPr="00FE7FE0">
        <w:rPr>
          <w:rFonts w:hint="eastAsia"/>
          <w:b/>
          <w:i/>
          <w:color w:val="FF0000"/>
          <w:sz w:val="18"/>
        </w:rPr>
        <w:t>&gt;</w:t>
      </w:r>
      <w:r w:rsidRPr="00FE7FE0">
        <w:rPr>
          <w:b/>
          <w:i/>
          <w:color w:val="FF0000"/>
          <w:sz w:val="18"/>
        </w:rPr>
        <w:t xml:space="preserve"> </w:t>
      </w:r>
      <w:r w:rsidRPr="00FE7FE0">
        <w:rPr>
          <w:rFonts w:hint="eastAsia"/>
          <w:b/>
          <w:i/>
          <w:color w:val="FF0000"/>
          <w:sz w:val="18"/>
        </w:rPr>
        <w:t>子类构造代码块</w:t>
      </w:r>
      <w:r w:rsidRPr="00FE7FE0">
        <w:rPr>
          <w:rFonts w:hint="eastAsia"/>
          <w:b/>
          <w:i/>
          <w:color w:val="FF0000"/>
          <w:sz w:val="18"/>
        </w:rPr>
        <w:t xml:space="preserve"> </w:t>
      </w:r>
      <w:r w:rsidRPr="00FE7FE0">
        <w:rPr>
          <w:b/>
          <w:i/>
          <w:color w:val="FF0000"/>
          <w:sz w:val="18"/>
        </w:rPr>
        <w:t xml:space="preserve"> –</w:t>
      </w:r>
      <w:r w:rsidRPr="00FE7FE0">
        <w:rPr>
          <w:rFonts w:hint="eastAsia"/>
          <w:b/>
          <w:i/>
          <w:color w:val="FF0000"/>
          <w:sz w:val="18"/>
        </w:rPr>
        <w:t xml:space="preserve">&gt; </w:t>
      </w:r>
      <w:r w:rsidRPr="00FE7FE0">
        <w:rPr>
          <w:rFonts w:hint="eastAsia"/>
          <w:b/>
          <w:i/>
          <w:color w:val="FF0000"/>
          <w:sz w:val="18"/>
        </w:rPr>
        <w:t>子类构造方法</w:t>
      </w:r>
    </w:p>
    <w:p w14:paraId="1AF5D1A2" w14:textId="77777777" w:rsidR="00DE50E8" w:rsidRPr="00EA32A4" w:rsidRDefault="00DE50E8" w:rsidP="00DE50E8">
      <w:pPr>
        <w:ind w:firstLine="720"/>
      </w:pPr>
      <w:r>
        <w:rPr>
          <w:rFonts w:hint="eastAsia"/>
          <w:noProof/>
        </w:rPr>
        <w:lastRenderedPageBreak/>
        <w:drawing>
          <wp:inline distT="0" distB="0" distL="0" distR="0" wp14:anchorId="31A1E2F7" wp14:editId="2A8CEAB0">
            <wp:extent cx="5143500" cy="5238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072C" w14:textId="77777777" w:rsidR="00DE50E8" w:rsidRDefault="00DE50E8" w:rsidP="00DE50E8">
      <w:pPr>
        <w:pStyle w:val="5"/>
      </w:pPr>
      <w:r>
        <w:rPr>
          <w:rFonts w:hint="eastAsia"/>
        </w:rPr>
        <w:t>2.3.4</w:t>
      </w:r>
      <w:r>
        <w:t xml:space="preserve">  </w:t>
      </w:r>
      <w:r>
        <w:rPr>
          <w:rFonts w:hint="eastAsia"/>
        </w:rPr>
        <w:t>重写</w:t>
      </w:r>
    </w:p>
    <w:p w14:paraId="0EB7FC3A" w14:textId="77777777" w:rsidR="00DE50E8" w:rsidRPr="00FE7FE0" w:rsidRDefault="00DE50E8" w:rsidP="00DE50E8">
      <w:r>
        <w:tab/>
      </w:r>
      <w:r>
        <w:rPr>
          <w:noProof/>
        </w:rPr>
        <w:drawing>
          <wp:inline distT="0" distB="0" distL="0" distR="0" wp14:anchorId="7B141AF4" wp14:editId="4D5B0B9C">
            <wp:extent cx="3333750" cy="1704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FD5C" w14:textId="77777777" w:rsidR="00DE50E8" w:rsidRDefault="00DE50E8" w:rsidP="00DE50E8">
      <w:pPr>
        <w:pStyle w:val="4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多态</w:t>
      </w:r>
    </w:p>
    <w:p w14:paraId="082B866C" w14:textId="77777777" w:rsidR="00DE50E8" w:rsidRDefault="00DE50E8" w:rsidP="00DE50E8">
      <w:pPr>
        <w:pStyle w:val="5"/>
      </w:pPr>
      <w:r>
        <w:rPr>
          <w:rFonts w:hint="eastAsia"/>
        </w:rPr>
        <w:t xml:space="preserve">2.4.1  </w:t>
      </w:r>
      <w:r>
        <w:rPr>
          <w:rFonts w:hint="eastAsia"/>
        </w:rPr>
        <w:t>多态的概念</w:t>
      </w:r>
    </w:p>
    <w:p w14:paraId="08D0821A" w14:textId="77777777" w:rsidR="00DE50E8" w:rsidRPr="00FE7FE0" w:rsidRDefault="00DE50E8" w:rsidP="00DE50E8">
      <w:r>
        <w:tab/>
      </w:r>
      <w:r>
        <w:rPr>
          <w:noProof/>
        </w:rPr>
        <w:drawing>
          <wp:inline distT="0" distB="0" distL="0" distR="0" wp14:anchorId="38D93B03" wp14:editId="00B9A5AE">
            <wp:extent cx="4733925" cy="16002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E102" w14:textId="77777777" w:rsidR="00DE50E8" w:rsidRPr="00CE4B25" w:rsidRDefault="00DE50E8" w:rsidP="00DE50E8">
      <w:pPr>
        <w:pStyle w:val="5"/>
      </w:pPr>
      <w:r>
        <w:rPr>
          <w:rFonts w:hint="eastAsia"/>
        </w:rPr>
        <w:t>2.4.2</w:t>
      </w:r>
      <w:r>
        <w:t xml:space="preserve">  </w:t>
      </w:r>
      <w:r>
        <w:rPr>
          <w:rFonts w:hint="eastAsia"/>
        </w:rPr>
        <w:t>多态的使用</w:t>
      </w:r>
    </w:p>
    <w:p w14:paraId="4293E118" w14:textId="77777777" w:rsidR="00DE50E8" w:rsidRDefault="00DE50E8" w:rsidP="00DE50E8">
      <w:r>
        <w:tab/>
      </w:r>
      <w:r>
        <w:rPr>
          <w:rFonts w:hint="eastAsia"/>
        </w:rPr>
        <w:t>方法传递参数时，可以将参数设置为父类，传入时根据需求传入指定的子类。</w:t>
      </w:r>
    </w:p>
    <w:p w14:paraId="3E2F279E" w14:textId="77777777" w:rsidR="00DE50E8" w:rsidRPr="00E66FB8" w:rsidRDefault="00DE50E8" w:rsidP="00DE50E8">
      <w:r>
        <w:tab/>
      </w:r>
      <w:r>
        <w:rPr>
          <w:noProof/>
        </w:rPr>
        <w:drawing>
          <wp:inline distT="0" distB="0" distL="0" distR="0" wp14:anchorId="6D15B18A" wp14:editId="7448F736">
            <wp:extent cx="2905125" cy="16954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A055" w14:textId="77777777" w:rsidR="00DE50E8" w:rsidRDefault="00DE50E8" w:rsidP="00DE50E8">
      <w:pPr>
        <w:pStyle w:val="4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接口</w:t>
      </w:r>
    </w:p>
    <w:p w14:paraId="1C869EBE" w14:textId="77777777" w:rsidR="00DE50E8" w:rsidRDefault="00DE50E8" w:rsidP="00DE50E8">
      <w:pPr>
        <w:pStyle w:val="5"/>
      </w:pPr>
      <w:r>
        <w:rPr>
          <w:rFonts w:hint="eastAsia"/>
        </w:rPr>
        <w:t>2.5.1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抽象类</w:t>
      </w:r>
    </w:p>
    <w:p w14:paraId="7384ABE6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2E40D691" wp14:editId="08744D93">
            <wp:extent cx="3924300" cy="14573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7E55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70D0AC28" wp14:editId="10697DBC">
            <wp:extent cx="2438400" cy="9620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4C62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3A094ADF" wp14:editId="118A21FC">
            <wp:extent cx="2457450" cy="13620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2CB5" w14:textId="77777777" w:rsidR="00DE50E8" w:rsidRPr="00103172" w:rsidRDefault="00DE50E8" w:rsidP="00DE50E8">
      <w:r>
        <w:lastRenderedPageBreak/>
        <w:tab/>
      </w:r>
      <w:r>
        <w:rPr>
          <w:noProof/>
        </w:rPr>
        <w:drawing>
          <wp:inline distT="0" distB="0" distL="0" distR="0" wp14:anchorId="7B467345" wp14:editId="58C11D25">
            <wp:extent cx="3419475" cy="9525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052E" w14:textId="77777777" w:rsidR="00DE50E8" w:rsidRDefault="00DE50E8" w:rsidP="00DE50E8">
      <w:pPr>
        <w:pStyle w:val="5"/>
      </w:pPr>
      <w:r>
        <w:rPr>
          <w:rFonts w:hint="eastAsia"/>
        </w:rPr>
        <w:t>2.5.2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接口</w:t>
      </w:r>
    </w:p>
    <w:p w14:paraId="20647EFE" w14:textId="77777777" w:rsidR="00DE50E8" w:rsidRDefault="00DE50E8" w:rsidP="00DE50E8">
      <w:r>
        <w:tab/>
      </w:r>
      <w:r>
        <w:rPr>
          <w:rFonts w:hint="eastAsia"/>
        </w:rPr>
        <w:t>接口的定义：</w:t>
      </w:r>
    </w:p>
    <w:p w14:paraId="4A68A27A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0387F0AF" wp14:editId="11290DB1">
            <wp:extent cx="2914650" cy="11430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F1BF" w14:textId="77777777" w:rsidR="00DE50E8" w:rsidRDefault="00DE50E8" w:rsidP="00DE50E8">
      <w:r>
        <w:tab/>
      </w:r>
      <w:r>
        <w:rPr>
          <w:rFonts w:hint="eastAsia"/>
        </w:rPr>
        <w:t>接口的特点：</w:t>
      </w:r>
    </w:p>
    <w:p w14:paraId="1C9FF48C" w14:textId="77777777" w:rsidR="00DE50E8" w:rsidRPr="002D45D9" w:rsidRDefault="00DE50E8" w:rsidP="00DE50E8">
      <w:r>
        <w:tab/>
      </w:r>
      <w:r>
        <w:rPr>
          <w:noProof/>
        </w:rPr>
        <w:drawing>
          <wp:inline distT="0" distB="0" distL="0" distR="0" wp14:anchorId="6EFF07E7" wp14:editId="48DF297F">
            <wp:extent cx="5095875" cy="15240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4F43" w14:textId="77777777" w:rsidR="00DE50E8" w:rsidRDefault="00DE50E8" w:rsidP="00DE50E8">
      <w:pPr>
        <w:pStyle w:val="4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类中各种关键字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5182"/>
      </w:tblGrid>
      <w:tr w:rsidR="00DE50E8" w14:paraId="193AA2C8" w14:textId="77777777" w:rsidTr="00BE27DD">
        <w:tc>
          <w:tcPr>
            <w:tcW w:w="1696" w:type="dxa"/>
          </w:tcPr>
          <w:p w14:paraId="126EA438" w14:textId="77777777" w:rsidR="00DE50E8" w:rsidRDefault="00DE50E8" w:rsidP="00BE27DD">
            <w:r>
              <w:rPr>
                <w:rFonts w:hint="eastAsia"/>
              </w:rPr>
              <w:t>关键字</w:t>
            </w:r>
          </w:p>
        </w:tc>
        <w:tc>
          <w:tcPr>
            <w:tcW w:w="2410" w:type="dxa"/>
          </w:tcPr>
          <w:p w14:paraId="399EBAE1" w14:textId="77777777" w:rsidR="00DE50E8" w:rsidRDefault="00DE50E8" w:rsidP="00BE27DD">
            <w:r>
              <w:rPr>
                <w:rFonts w:hint="eastAsia"/>
              </w:rPr>
              <w:t>示例</w:t>
            </w:r>
          </w:p>
        </w:tc>
        <w:tc>
          <w:tcPr>
            <w:tcW w:w="5182" w:type="dxa"/>
          </w:tcPr>
          <w:p w14:paraId="19742EF8" w14:textId="77777777" w:rsidR="00DE50E8" w:rsidRDefault="00DE50E8" w:rsidP="00BE27DD">
            <w:r>
              <w:rPr>
                <w:rFonts w:hint="eastAsia"/>
              </w:rPr>
              <w:t>说明</w:t>
            </w:r>
          </w:p>
        </w:tc>
      </w:tr>
      <w:tr w:rsidR="00DE50E8" w14:paraId="77514ECC" w14:textId="77777777" w:rsidTr="00BE27DD">
        <w:tc>
          <w:tcPr>
            <w:tcW w:w="1696" w:type="dxa"/>
          </w:tcPr>
          <w:p w14:paraId="79839F74" w14:textId="77777777" w:rsidR="00DE50E8" w:rsidRDefault="00DE50E8" w:rsidP="00BE27DD">
            <w:r>
              <w:rPr>
                <w:rFonts w:hint="eastAsia"/>
              </w:rPr>
              <w:t>this</w:t>
            </w:r>
          </w:p>
        </w:tc>
        <w:tc>
          <w:tcPr>
            <w:tcW w:w="2410" w:type="dxa"/>
          </w:tcPr>
          <w:p w14:paraId="49892C50" w14:textId="77777777" w:rsidR="00DE50E8" w:rsidRDefault="00DE50E8" w:rsidP="00BE27DD">
            <w:r>
              <w:rPr>
                <w:rFonts w:hint="eastAsia"/>
              </w:rPr>
              <w:t>this</w:t>
            </w:r>
            <w:r>
              <w:t xml:space="preserve"> . name = name;</w:t>
            </w:r>
          </w:p>
        </w:tc>
        <w:tc>
          <w:tcPr>
            <w:tcW w:w="5182" w:type="dxa"/>
          </w:tcPr>
          <w:p w14:paraId="2E75C69D" w14:textId="77777777" w:rsidR="00DE50E8" w:rsidRDefault="00DE50E8" w:rsidP="00BE27DD">
            <w:r>
              <w:rPr>
                <w:rFonts w:hint="eastAsia"/>
              </w:rPr>
              <w:t>本类</w:t>
            </w:r>
          </w:p>
        </w:tc>
      </w:tr>
      <w:tr w:rsidR="00DE50E8" w14:paraId="74176617" w14:textId="77777777" w:rsidTr="00BE27DD">
        <w:tc>
          <w:tcPr>
            <w:tcW w:w="1696" w:type="dxa"/>
          </w:tcPr>
          <w:p w14:paraId="0548D92E" w14:textId="77777777" w:rsidR="00DE50E8" w:rsidRDefault="00DE50E8" w:rsidP="00BE27DD">
            <w:r>
              <w:t>super</w:t>
            </w:r>
          </w:p>
        </w:tc>
        <w:tc>
          <w:tcPr>
            <w:tcW w:w="2410" w:type="dxa"/>
          </w:tcPr>
          <w:p w14:paraId="56C070EF" w14:textId="77777777" w:rsidR="00DE50E8" w:rsidRDefault="00DE50E8" w:rsidP="00BE27DD">
            <w:r>
              <w:t>super();</w:t>
            </w:r>
          </w:p>
        </w:tc>
        <w:tc>
          <w:tcPr>
            <w:tcW w:w="5182" w:type="dxa"/>
          </w:tcPr>
          <w:p w14:paraId="2FB955A5" w14:textId="77777777" w:rsidR="00DE50E8" w:rsidRDefault="00DE50E8" w:rsidP="00BE27DD">
            <w:r>
              <w:rPr>
                <w:rFonts w:hint="eastAsia"/>
              </w:rPr>
              <w:t>父类</w:t>
            </w:r>
          </w:p>
        </w:tc>
      </w:tr>
      <w:tr w:rsidR="00DE50E8" w14:paraId="21B29AB3" w14:textId="77777777" w:rsidTr="00BE27DD">
        <w:tc>
          <w:tcPr>
            <w:tcW w:w="1696" w:type="dxa"/>
          </w:tcPr>
          <w:p w14:paraId="40B487AD" w14:textId="77777777" w:rsidR="00DE50E8" w:rsidRDefault="00DE50E8" w:rsidP="00BE27DD">
            <w:r>
              <w:t>f</w:t>
            </w:r>
            <w:r>
              <w:rPr>
                <w:rFonts w:hint="eastAsia"/>
              </w:rPr>
              <w:t>inal</w:t>
            </w:r>
          </w:p>
        </w:tc>
        <w:tc>
          <w:tcPr>
            <w:tcW w:w="2410" w:type="dxa"/>
          </w:tcPr>
          <w:p w14:paraId="68C5D37C" w14:textId="77777777" w:rsidR="00DE50E8" w:rsidRDefault="00DE50E8" w:rsidP="00BE27DD">
            <w:r>
              <w:rPr>
                <w:rFonts w:hint="eastAsia"/>
              </w:rPr>
              <w:t>f</w:t>
            </w:r>
            <w:r>
              <w:t xml:space="preserve">inal </w:t>
            </w:r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PI</w:t>
            </w:r>
            <w:r>
              <w:t>;</w:t>
            </w:r>
          </w:p>
          <w:p w14:paraId="084F1B82" w14:textId="77777777" w:rsidR="00DE50E8" w:rsidRDefault="00DE50E8" w:rsidP="00BE27DD">
            <w:r>
              <w:rPr>
                <w:rFonts w:hint="eastAsia"/>
              </w:rPr>
              <w:t>final</w:t>
            </w:r>
            <w:r>
              <w:t xml:space="preserve"> </w:t>
            </w:r>
            <w:r>
              <w:rPr>
                <w:rFonts w:hint="eastAsia"/>
              </w:rPr>
              <w:t>Person</w:t>
            </w:r>
            <w:r>
              <w:t xml:space="preserve"> </w:t>
            </w:r>
            <w:r>
              <w:rPr>
                <w:rFonts w:hint="eastAsia"/>
              </w:rPr>
              <w:t>person;</w:t>
            </w:r>
          </w:p>
        </w:tc>
        <w:tc>
          <w:tcPr>
            <w:tcW w:w="5182" w:type="dxa"/>
          </w:tcPr>
          <w:p w14:paraId="5DDF0D70" w14:textId="77777777" w:rsidR="00DE50E8" w:rsidRDefault="00DE50E8" w:rsidP="00BE27DD">
            <w:r w:rsidRPr="00BB37B2">
              <w:rPr>
                <w:rFonts w:hint="eastAsia"/>
                <w:sz w:val="22"/>
              </w:rPr>
              <w:t>final</w:t>
            </w:r>
            <w:r w:rsidRPr="00BB37B2">
              <w:rPr>
                <w:sz w:val="22"/>
              </w:rPr>
              <w:t xml:space="preserve"> </w:t>
            </w:r>
            <w:r w:rsidRPr="00BB37B2">
              <w:rPr>
                <w:rFonts w:hint="eastAsia"/>
                <w:sz w:val="22"/>
              </w:rPr>
              <w:t>在指向基本类型时表示：</w:t>
            </w:r>
            <w:r w:rsidRPr="00BB37B2">
              <w:rPr>
                <w:rFonts w:hint="eastAsia"/>
                <w:b/>
                <w:color w:val="FF0000"/>
                <w:sz w:val="18"/>
                <w:u w:val="single"/>
              </w:rPr>
              <w:t>该基本类型是常量，比如π</w:t>
            </w:r>
          </w:p>
          <w:p w14:paraId="511358E7" w14:textId="77777777" w:rsidR="00DE50E8" w:rsidRPr="00BB37B2" w:rsidRDefault="00DE50E8" w:rsidP="00BE27DD">
            <w:pPr>
              <w:rPr>
                <w:sz w:val="22"/>
              </w:rPr>
            </w:pPr>
            <w:r w:rsidRPr="00BB37B2">
              <w:rPr>
                <w:rFonts w:hint="eastAsia"/>
                <w:sz w:val="22"/>
              </w:rPr>
              <w:t>final</w:t>
            </w:r>
            <w:r w:rsidRPr="00BB37B2">
              <w:rPr>
                <w:sz w:val="22"/>
              </w:rPr>
              <w:t xml:space="preserve"> </w:t>
            </w:r>
            <w:r w:rsidRPr="00BB37B2">
              <w:rPr>
                <w:rFonts w:hint="eastAsia"/>
                <w:sz w:val="22"/>
              </w:rPr>
              <w:t>在指向引用类型时表示：</w:t>
            </w:r>
          </w:p>
          <w:p w14:paraId="6E46803D" w14:textId="77777777" w:rsidR="00DE50E8" w:rsidRPr="00BB37B2" w:rsidRDefault="00DE50E8" w:rsidP="00BE27DD">
            <w:pPr>
              <w:rPr>
                <w:b/>
              </w:rPr>
            </w:pPr>
            <w:r w:rsidRPr="00BB37B2">
              <w:rPr>
                <w:rFonts w:hint="eastAsia"/>
                <w:b/>
                <w:color w:val="FF0000"/>
                <w:sz w:val="16"/>
              </w:rPr>
              <w:t>该引用类型指向不变，但是内容可变。</w:t>
            </w:r>
          </w:p>
        </w:tc>
      </w:tr>
      <w:tr w:rsidR="00DE50E8" w14:paraId="24FA036E" w14:textId="77777777" w:rsidTr="00BE27DD">
        <w:tc>
          <w:tcPr>
            <w:tcW w:w="1696" w:type="dxa"/>
          </w:tcPr>
          <w:p w14:paraId="5BE5864A" w14:textId="77777777" w:rsidR="00DE50E8" w:rsidRDefault="00DE50E8" w:rsidP="00BE27DD">
            <w:r>
              <w:t>s</w:t>
            </w:r>
            <w:r>
              <w:rPr>
                <w:rFonts w:hint="eastAsia"/>
              </w:rPr>
              <w:t>tatic</w:t>
            </w:r>
          </w:p>
        </w:tc>
        <w:tc>
          <w:tcPr>
            <w:tcW w:w="2410" w:type="dxa"/>
          </w:tcPr>
          <w:p w14:paraId="0F5DA6BE" w14:textId="77777777" w:rsidR="00DE50E8" w:rsidRDefault="00DE50E8" w:rsidP="00BE27DD">
            <w:r>
              <w:t>static  int age;</w:t>
            </w:r>
          </w:p>
        </w:tc>
        <w:tc>
          <w:tcPr>
            <w:tcW w:w="5182" w:type="dxa"/>
          </w:tcPr>
          <w:p w14:paraId="16D2830B" w14:textId="77777777" w:rsidR="00DE50E8" w:rsidRPr="003F2E09" w:rsidRDefault="00DE50E8" w:rsidP="00BE27DD">
            <w:pPr>
              <w:rPr>
                <w:b/>
              </w:rPr>
            </w:pPr>
            <w:r w:rsidRPr="003F2E09">
              <w:rPr>
                <w:rFonts w:hint="eastAsia"/>
                <w:b/>
                <w:sz w:val="21"/>
              </w:rPr>
              <w:t>类变量，即只在类第一次实例化时创建赋值，之后的实例化不会重新创建。</w:t>
            </w:r>
          </w:p>
        </w:tc>
      </w:tr>
      <w:tr w:rsidR="00DE50E8" w14:paraId="10B728D8" w14:textId="77777777" w:rsidTr="00BE27DD">
        <w:tc>
          <w:tcPr>
            <w:tcW w:w="1696" w:type="dxa"/>
          </w:tcPr>
          <w:p w14:paraId="266262E9" w14:textId="77777777" w:rsidR="00DE50E8" w:rsidRDefault="00DE50E8" w:rsidP="00BE27DD">
            <w:r>
              <w:rPr>
                <w:rFonts w:hint="eastAsia"/>
              </w:rPr>
              <w:t>instanceof</w:t>
            </w:r>
          </w:p>
        </w:tc>
        <w:tc>
          <w:tcPr>
            <w:tcW w:w="2410" w:type="dxa"/>
          </w:tcPr>
          <w:p w14:paraId="27795738" w14:textId="77777777" w:rsidR="00DE50E8" w:rsidRDefault="00DE50E8" w:rsidP="00BE27DD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instanceof </w:t>
            </w:r>
            <w:r>
              <w:rPr>
                <w:rFonts w:hint="eastAsia"/>
              </w:rPr>
              <w:t>类</w:t>
            </w:r>
          </w:p>
        </w:tc>
        <w:tc>
          <w:tcPr>
            <w:tcW w:w="5182" w:type="dxa"/>
          </w:tcPr>
          <w:p w14:paraId="7513B943" w14:textId="77777777" w:rsidR="00DE50E8" w:rsidRDefault="00DE50E8" w:rsidP="00BE27DD">
            <w:r>
              <w:rPr>
                <w:rFonts w:hint="eastAsia"/>
              </w:rPr>
              <w:t>判断对象是不是该类的对象</w:t>
            </w:r>
          </w:p>
        </w:tc>
      </w:tr>
    </w:tbl>
    <w:p w14:paraId="5DA6905A" w14:textId="77777777" w:rsidR="00DE50E8" w:rsidRPr="00E37C1D" w:rsidRDefault="00DE50E8" w:rsidP="00DE50E8"/>
    <w:p w14:paraId="59FCBB23" w14:textId="77777777" w:rsidR="00DE50E8" w:rsidRDefault="00DE50E8" w:rsidP="00DE50E8">
      <w:pPr>
        <w:pStyle w:val="5"/>
      </w:pPr>
      <w:r>
        <w:rPr>
          <w:rFonts w:hint="eastAsia"/>
        </w:rPr>
        <w:t>2.6.1</w:t>
      </w:r>
      <w:r>
        <w:t xml:space="preserve">  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14:paraId="4FA423E0" w14:textId="77777777" w:rsidR="00DE50E8" w:rsidRPr="005F40B5" w:rsidRDefault="00DE50E8" w:rsidP="00DE50E8">
      <w:r>
        <w:tab/>
      </w:r>
      <w:r>
        <w:rPr>
          <w:noProof/>
        </w:rPr>
        <w:drawing>
          <wp:inline distT="0" distB="0" distL="0" distR="0" wp14:anchorId="3447BB4A" wp14:editId="3EE8CAAB">
            <wp:extent cx="1866900" cy="990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335F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2.6.2</w:t>
      </w:r>
      <w:r>
        <w:t xml:space="preserve">  </w:t>
      </w:r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关键字</w:t>
      </w:r>
    </w:p>
    <w:p w14:paraId="341CAC0A" w14:textId="77777777" w:rsidR="00DE50E8" w:rsidRPr="005F40B5" w:rsidRDefault="00DE50E8" w:rsidP="00DE50E8">
      <w:r>
        <w:tab/>
      </w:r>
      <w:r>
        <w:rPr>
          <w:noProof/>
        </w:rPr>
        <w:drawing>
          <wp:inline distT="0" distB="0" distL="0" distR="0" wp14:anchorId="03B3D239" wp14:editId="24948EDA">
            <wp:extent cx="1962150" cy="9810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BE05" w14:textId="77777777" w:rsidR="00DE50E8" w:rsidRDefault="00DE50E8" w:rsidP="00DE50E8">
      <w:pPr>
        <w:pStyle w:val="5"/>
      </w:pPr>
      <w:r>
        <w:rPr>
          <w:rFonts w:hint="eastAsia"/>
        </w:rPr>
        <w:t>2.6.3</w:t>
      </w:r>
      <w:r>
        <w:t xml:space="preserve">  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关键字</w:t>
      </w:r>
    </w:p>
    <w:p w14:paraId="76869D1B" w14:textId="77777777" w:rsidR="00DE50E8" w:rsidRPr="005F40B5" w:rsidRDefault="00DE50E8" w:rsidP="00DE50E8">
      <w:r>
        <w:tab/>
      </w:r>
      <w:r>
        <w:rPr>
          <w:noProof/>
        </w:rPr>
        <w:drawing>
          <wp:inline distT="0" distB="0" distL="0" distR="0" wp14:anchorId="7239193C" wp14:editId="1389FD0C">
            <wp:extent cx="3400425" cy="11430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061A" w14:textId="77777777" w:rsidR="00DE50E8" w:rsidRDefault="00DE50E8" w:rsidP="00DE50E8">
      <w:pPr>
        <w:pStyle w:val="5"/>
      </w:pPr>
      <w:r>
        <w:rPr>
          <w:rFonts w:hint="eastAsia"/>
        </w:rPr>
        <w:t>2.6.4</w:t>
      </w:r>
      <w:r>
        <w:t xml:space="preserve"> 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关键字</w:t>
      </w:r>
    </w:p>
    <w:p w14:paraId="0A64DF80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2FBD7EB7" wp14:editId="13B305A7">
            <wp:extent cx="4552950" cy="16478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F2FC" w14:textId="77777777" w:rsidR="00DE50E8" w:rsidRDefault="00DE50E8" w:rsidP="00DE50E8">
      <w:pPr>
        <w:pStyle w:val="5"/>
      </w:pPr>
      <w:r>
        <w:rPr>
          <w:rFonts w:hint="eastAsia"/>
        </w:rPr>
        <w:t>2.6.4</w:t>
      </w:r>
      <w:r>
        <w:t xml:space="preserve"> </w:t>
      </w:r>
      <w:r>
        <w:rPr>
          <w:rFonts w:hint="eastAsia"/>
        </w:rPr>
        <w:t>instanceof</w:t>
      </w:r>
      <w:r>
        <w:t xml:space="preserve"> </w:t>
      </w:r>
      <w:r>
        <w:rPr>
          <w:rFonts w:hint="eastAsia"/>
        </w:rPr>
        <w:t>关键字</w:t>
      </w:r>
    </w:p>
    <w:p w14:paraId="361CA44F" w14:textId="77777777" w:rsidR="00DE50E8" w:rsidRPr="005F40B5" w:rsidRDefault="00DE50E8" w:rsidP="00DE50E8">
      <w:r>
        <w:tab/>
      </w:r>
      <w:r>
        <w:rPr>
          <w:noProof/>
        </w:rPr>
        <w:drawing>
          <wp:inline distT="0" distB="0" distL="0" distR="0" wp14:anchorId="55ECA2F8" wp14:editId="7234F2FC">
            <wp:extent cx="2857500" cy="9334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40B9" w14:textId="77777777" w:rsidR="00DE50E8" w:rsidRDefault="00DE50E8" w:rsidP="00DE50E8">
      <w:pPr>
        <w:pStyle w:val="4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其他特性与包</w:t>
      </w:r>
    </w:p>
    <w:p w14:paraId="1A379A67" w14:textId="77777777" w:rsidR="00DE50E8" w:rsidRDefault="00DE50E8" w:rsidP="00DE50E8">
      <w:pPr>
        <w:pStyle w:val="5"/>
      </w:pPr>
      <w:r>
        <w:rPr>
          <w:rFonts w:hint="eastAsia"/>
        </w:rPr>
        <w:t>2.7.1</w:t>
      </w:r>
      <w:r>
        <w:t xml:space="preserve">  </w:t>
      </w:r>
      <w:r>
        <w:rPr>
          <w:rFonts w:hint="eastAsia"/>
        </w:rPr>
        <w:t>匿名对象</w:t>
      </w:r>
    </w:p>
    <w:p w14:paraId="622B26CD" w14:textId="77777777" w:rsidR="00DE50E8" w:rsidRPr="00944315" w:rsidRDefault="00DE50E8" w:rsidP="00DE50E8">
      <w:r>
        <w:tab/>
      </w:r>
      <w:r>
        <w:rPr>
          <w:noProof/>
        </w:rPr>
        <w:drawing>
          <wp:inline distT="0" distB="0" distL="0" distR="0" wp14:anchorId="745AA727" wp14:editId="54CB7BE0">
            <wp:extent cx="2095500" cy="4191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67F5" w14:textId="77777777" w:rsidR="00DE50E8" w:rsidRDefault="00DE50E8" w:rsidP="00DE50E8">
      <w:pPr>
        <w:pStyle w:val="5"/>
      </w:pPr>
      <w:r>
        <w:rPr>
          <w:rFonts w:hint="eastAsia"/>
        </w:rPr>
        <w:t>2.7.2</w:t>
      </w:r>
      <w:r>
        <w:t xml:space="preserve">  </w:t>
      </w:r>
      <w:r>
        <w:rPr>
          <w:rFonts w:hint="eastAsia"/>
        </w:rPr>
        <w:t>泛型</w:t>
      </w:r>
    </w:p>
    <w:p w14:paraId="3BACE18B" w14:textId="77777777" w:rsidR="00DE50E8" w:rsidRDefault="00DE50E8" w:rsidP="00DE50E8">
      <w:pPr>
        <w:pStyle w:val="6"/>
      </w:pPr>
      <w:r>
        <w:rPr>
          <w:rFonts w:hint="eastAsia"/>
        </w:rPr>
        <w:t>2.7.2.1</w:t>
      </w:r>
      <w:r>
        <w:t xml:space="preserve">  </w:t>
      </w:r>
      <w:r>
        <w:rPr>
          <w:rFonts w:hint="eastAsia"/>
        </w:rPr>
        <w:t>泛型的定义</w:t>
      </w:r>
    </w:p>
    <w:p w14:paraId="72556C88" w14:textId="77777777" w:rsidR="00DE50E8" w:rsidRPr="00C46FE3" w:rsidRDefault="00DE50E8" w:rsidP="00DE50E8">
      <w:r>
        <w:tab/>
      </w:r>
      <w:r>
        <w:rPr>
          <w:noProof/>
        </w:rPr>
        <w:drawing>
          <wp:inline distT="0" distB="0" distL="0" distR="0" wp14:anchorId="1D5C3232" wp14:editId="74FE5844">
            <wp:extent cx="4657725" cy="7620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91D8" w14:textId="77777777" w:rsidR="00DE50E8" w:rsidRDefault="00DE50E8" w:rsidP="00DE50E8">
      <w:pPr>
        <w:pStyle w:val="6"/>
      </w:pPr>
      <w:r>
        <w:rPr>
          <w:rFonts w:hint="eastAsia"/>
        </w:rPr>
        <w:lastRenderedPageBreak/>
        <w:t>2.7.2.2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接口中的泛型</w:t>
      </w:r>
    </w:p>
    <w:p w14:paraId="52B4EFCC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5C8D1A11" wp14:editId="2C2DF7A3">
            <wp:extent cx="3752850" cy="1762704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8504" cy="17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4745" w14:textId="77777777" w:rsidR="00DE50E8" w:rsidRPr="000711BA" w:rsidRDefault="00DE50E8" w:rsidP="00DE50E8">
      <w:pPr>
        <w:rPr>
          <w:b/>
        </w:rPr>
      </w:pPr>
      <w:r>
        <w:tab/>
      </w:r>
      <w:r w:rsidRPr="000711BA">
        <w:rPr>
          <w:rFonts w:hint="eastAsia"/>
          <w:b/>
          <w:sz w:val="21"/>
        </w:rPr>
        <w:t>泛型的声明与使用：</w:t>
      </w:r>
    </w:p>
    <w:p w14:paraId="429AD398" w14:textId="77777777" w:rsidR="00DE50E8" w:rsidRPr="00A210AD" w:rsidRDefault="00DE50E8" w:rsidP="00DE50E8">
      <w:r>
        <w:tab/>
      </w:r>
      <w:r>
        <w:rPr>
          <w:noProof/>
        </w:rPr>
        <w:drawing>
          <wp:inline distT="0" distB="0" distL="0" distR="0" wp14:anchorId="7A81EC8C" wp14:editId="655CA9DF">
            <wp:extent cx="4733925" cy="1809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4A88" w14:textId="77777777" w:rsidR="00DE50E8" w:rsidRDefault="00DE50E8" w:rsidP="00DE50E8">
      <w:pPr>
        <w:pStyle w:val="6"/>
      </w:pPr>
      <w:r>
        <w:rPr>
          <w:rFonts w:hint="eastAsia"/>
        </w:rPr>
        <w:t>2.7.2.3</w:t>
      </w:r>
      <w:r>
        <w:t xml:space="preserve"> </w:t>
      </w:r>
      <w:r>
        <w:rPr>
          <w:rFonts w:hint="eastAsia"/>
        </w:rPr>
        <w:t>泛型方法</w:t>
      </w:r>
    </w:p>
    <w:p w14:paraId="479C2BDB" w14:textId="77777777" w:rsidR="00DE50E8" w:rsidRPr="00C459EC" w:rsidRDefault="00DE50E8" w:rsidP="00DE50E8">
      <w:r>
        <w:tab/>
      </w:r>
      <w:r>
        <w:rPr>
          <w:noProof/>
        </w:rPr>
        <w:drawing>
          <wp:inline distT="0" distB="0" distL="0" distR="0" wp14:anchorId="2EEDC952" wp14:editId="73512B8C">
            <wp:extent cx="4953000" cy="1195846"/>
            <wp:effectExtent l="0" t="0" r="0" b="44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51" cy="119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5257" w14:textId="77777777" w:rsidR="00DE50E8" w:rsidRDefault="00DE50E8" w:rsidP="00DE50E8">
      <w:pPr>
        <w:pStyle w:val="6"/>
      </w:pPr>
      <w:r>
        <w:rPr>
          <w:rFonts w:hint="eastAsia"/>
        </w:rPr>
        <w:t>2.7.2.4</w:t>
      </w:r>
      <w:r>
        <w:t xml:space="preserve"> </w:t>
      </w:r>
      <w:r>
        <w:rPr>
          <w:rFonts w:hint="eastAsia"/>
        </w:rPr>
        <w:t>通配符</w:t>
      </w:r>
    </w:p>
    <w:p w14:paraId="5DA2AF04" w14:textId="77777777" w:rsidR="00DE50E8" w:rsidRPr="003C3453" w:rsidRDefault="00DE50E8" w:rsidP="00DE50E8">
      <w:r>
        <w:tab/>
      </w:r>
      <w:r>
        <w:rPr>
          <w:noProof/>
        </w:rPr>
        <w:drawing>
          <wp:inline distT="0" distB="0" distL="0" distR="0" wp14:anchorId="0C00951F" wp14:editId="0D657219">
            <wp:extent cx="3067050" cy="5810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1D5F" w14:textId="77777777" w:rsidR="00DE50E8" w:rsidRPr="002D45D9" w:rsidRDefault="00DE50E8" w:rsidP="00DE50E8">
      <w:pPr>
        <w:pStyle w:val="5"/>
      </w:pPr>
      <w:r>
        <w:rPr>
          <w:rFonts w:hint="eastAsia"/>
        </w:rPr>
        <w:t>2.7.3</w:t>
      </w:r>
      <w:r>
        <w:t xml:space="preserve">  </w:t>
      </w:r>
      <w:r>
        <w:rPr>
          <w:rFonts w:hint="eastAsia"/>
        </w:rPr>
        <w:t>包</w:t>
      </w:r>
    </w:p>
    <w:p w14:paraId="22709516" w14:textId="77777777" w:rsidR="00DE50E8" w:rsidRPr="00E66FB8" w:rsidRDefault="00DE50E8" w:rsidP="00DE50E8">
      <w:r>
        <w:tab/>
      </w:r>
      <w:r>
        <w:rPr>
          <w:noProof/>
        </w:rPr>
        <w:drawing>
          <wp:inline distT="0" distB="0" distL="0" distR="0" wp14:anchorId="07D6E687" wp14:editId="5A567A6B">
            <wp:extent cx="1704975" cy="40957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4315" w14:textId="77777777" w:rsidR="00DE50E8" w:rsidRPr="00E66FB8" w:rsidRDefault="00DE50E8" w:rsidP="00DE50E8">
      <w:pPr>
        <w:pStyle w:val="4"/>
      </w:pPr>
      <w:r>
        <w:rPr>
          <w:rFonts w:hint="eastAsia"/>
        </w:rPr>
        <w:t>2.8</w:t>
      </w:r>
      <w:r>
        <w:t xml:space="preserve"> </w:t>
      </w:r>
      <w:r>
        <w:rPr>
          <w:rFonts w:hint="eastAsia"/>
        </w:rPr>
        <w:t>常用类</w:t>
      </w:r>
    </w:p>
    <w:p w14:paraId="285E7185" w14:textId="77777777" w:rsidR="00DE50E8" w:rsidRDefault="00DE50E8" w:rsidP="00DE50E8">
      <w:pPr>
        <w:pStyle w:val="5"/>
      </w:pPr>
      <w:r>
        <w:rPr>
          <w:rFonts w:hint="eastAsia"/>
        </w:rPr>
        <w:t>2.8.1</w:t>
      </w:r>
      <w:r>
        <w:t xml:space="preserve">  </w:t>
      </w:r>
      <w:r>
        <w:rPr>
          <w:rFonts w:hint="eastAsia"/>
        </w:rPr>
        <w:t>数组</w:t>
      </w:r>
    </w:p>
    <w:p w14:paraId="4A35BC94" w14:textId="77777777" w:rsidR="00DE50E8" w:rsidRDefault="00DE50E8" w:rsidP="00DE50E8">
      <w:pPr>
        <w:pStyle w:val="6"/>
      </w:pPr>
      <w:r>
        <w:rPr>
          <w:rFonts w:hint="eastAsia"/>
        </w:rPr>
        <w:t>2.8.1.1</w:t>
      </w:r>
      <w:r>
        <w:t xml:space="preserve">  </w:t>
      </w:r>
      <w:r>
        <w:rPr>
          <w:rFonts w:hint="eastAsia"/>
        </w:rPr>
        <w:t>数组的声明</w:t>
      </w:r>
    </w:p>
    <w:p w14:paraId="0A905BA0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42A34F9C" wp14:editId="0E31ED5D">
            <wp:extent cx="2743200" cy="31432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C524" w14:textId="77777777" w:rsidR="00DE50E8" w:rsidRDefault="00DE50E8" w:rsidP="00DE50E8">
      <w:pPr>
        <w:pStyle w:val="6"/>
      </w:pPr>
      <w:r>
        <w:rPr>
          <w:rFonts w:hint="eastAsia"/>
        </w:rPr>
        <w:t>2.8.1.2</w:t>
      </w:r>
      <w:r>
        <w:t xml:space="preserve">  </w:t>
      </w:r>
      <w:r>
        <w:rPr>
          <w:rFonts w:hint="eastAsia"/>
        </w:rPr>
        <w:t>数组的创建</w:t>
      </w:r>
    </w:p>
    <w:p w14:paraId="2DF2E2E0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2C6BCC86" wp14:editId="3E91EBF3">
            <wp:extent cx="2171700" cy="3619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7B52" w14:textId="77777777" w:rsidR="00DE50E8" w:rsidRDefault="00DE50E8" w:rsidP="00DE50E8">
      <w:pPr>
        <w:pStyle w:val="6"/>
      </w:pPr>
      <w:r>
        <w:rPr>
          <w:rFonts w:hint="eastAsia"/>
        </w:rPr>
        <w:lastRenderedPageBreak/>
        <w:t>2.8.1.3</w:t>
      </w:r>
      <w:r>
        <w:t xml:space="preserve">  </w:t>
      </w:r>
      <w:r>
        <w:rPr>
          <w:rFonts w:hint="eastAsia"/>
        </w:rPr>
        <w:t>数组的初始化</w:t>
      </w:r>
    </w:p>
    <w:p w14:paraId="5FE5F1B9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7F1596C0" wp14:editId="7A453CE8">
            <wp:extent cx="3019425" cy="581025"/>
            <wp:effectExtent l="0" t="0" r="952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267E" w14:textId="77777777" w:rsidR="00DE50E8" w:rsidRDefault="00DE50E8" w:rsidP="00DE50E8">
      <w:pPr>
        <w:pStyle w:val="6"/>
      </w:pPr>
      <w:r>
        <w:rPr>
          <w:rFonts w:hint="eastAsia"/>
        </w:rPr>
        <w:t>2.8.1.4</w:t>
      </w:r>
      <w:r>
        <w:t xml:space="preserve">  </w:t>
      </w:r>
      <w:r>
        <w:rPr>
          <w:rFonts w:hint="eastAsia"/>
        </w:rPr>
        <w:t>数组的处理</w:t>
      </w:r>
    </w:p>
    <w:p w14:paraId="5D0C72E8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4D3E858B" wp14:editId="729609AC">
            <wp:extent cx="2924175" cy="127635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24E5" w14:textId="77777777" w:rsidR="00DE50E8" w:rsidRDefault="00DE50E8" w:rsidP="00DE50E8">
      <w:pPr>
        <w:pStyle w:val="6"/>
      </w:pPr>
      <w:r>
        <w:rPr>
          <w:rFonts w:hint="eastAsia"/>
        </w:rPr>
        <w:t>2.8.1.5</w:t>
      </w:r>
      <w:r>
        <w:t xml:space="preserve">  </w:t>
      </w:r>
      <w:r>
        <w:rPr>
          <w:rFonts w:hint="eastAsia"/>
        </w:rPr>
        <w:t>数组作为函数参数</w:t>
      </w:r>
    </w:p>
    <w:p w14:paraId="5E112D45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00FE0612" wp14:editId="2C3B9A4F">
            <wp:extent cx="2819400" cy="6286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A63A" w14:textId="77777777" w:rsidR="00DE50E8" w:rsidRPr="007D1EC1" w:rsidRDefault="00DE50E8" w:rsidP="00DE50E8">
      <w:pPr>
        <w:pStyle w:val="6"/>
      </w:pPr>
      <w:r>
        <w:rPr>
          <w:rFonts w:hint="eastAsia"/>
        </w:rPr>
        <w:t>2.8.1.6</w:t>
      </w:r>
      <w:r w:rsidRPr="007D1EC1">
        <w:t xml:space="preserve">  </w:t>
      </w:r>
      <w:r w:rsidRPr="007D1EC1">
        <w:rPr>
          <w:rFonts w:hint="eastAsia"/>
        </w:rPr>
        <w:t>数组作为函数返回值</w:t>
      </w:r>
    </w:p>
    <w:p w14:paraId="04AFEA12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059BA444" wp14:editId="3EF98255">
            <wp:extent cx="2095500" cy="6477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76B3" w14:textId="77777777" w:rsidR="00DE50E8" w:rsidRDefault="00DE50E8" w:rsidP="00DE50E8">
      <w:pPr>
        <w:pStyle w:val="6"/>
      </w:pPr>
      <w:r>
        <w:rPr>
          <w:rFonts w:hint="eastAsia"/>
        </w:rPr>
        <w:t>2.8.1.7</w:t>
      </w:r>
      <w:r>
        <w:t xml:space="preserve">  j</w:t>
      </w:r>
      <w:r w:rsidRPr="00935A17">
        <w:t>ava.util.Arrays</w:t>
      </w:r>
      <w:r w:rsidRPr="00935A17">
        <w:rPr>
          <w:rFonts w:hint="eastAsia"/>
        </w:rPr>
        <w:t>类</w:t>
      </w:r>
    </w:p>
    <w:p w14:paraId="5EDD99C7" w14:textId="77777777" w:rsidR="00DE50E8" w:rsidRDefault="00DE50E8" w:rsidP="00DE50E8">
      <w:pPr>
        <w:ind w:left="720" w:firstLine="720"/>
      </w:pPr>
      <w:r>
        <w:rPr>
          <w:rFonts w:hint="eastAsia"/>
        </w:rPr>
        <w:t xml:space="preserve"> Array</w:t>
      </w:r>
      <w:r>
        <w:rPr>
          <w:rFonts w:hint="eastAsia"/>
        </w:rPr>
        <w:t>类，其提供的方法都是类方法</w:t>
      </w:r>
      <w:r>
        <w:rPr>
          <w:rFonts w:hint="eastAsia"/>
        </w:rPr>
        <w:t>static</w:t>
      </w:r>
    </w:p>
    <w:p w14:paraId="76613EBB" w14:textId="77777777" w:rsidR="00DE50E8" w:rsidRPr="00935A17" w:rsidRDefault="00DE50E8" w:rsidP="00DE50E8">
      <w:pPr>
        <w:ind w:left="720" w:firstLine="720"/>
        <w:rPr>
          <w:b/>
          <w:color w:val="0070C0"/>
          <w:sz w:val="18"/>
        </w:rPr>
      </w:pPr>
      <w:r w:rsidRPr="00935A17">
        <w:rPr>
          <w:rFonts w:hint="eastAsia"/>
          <w:b/>
          <w:color w:val="0070C0"/>
          <w:sz w:val="18"/>
        </w:rPr>
        <w:t xml:space="preserve"> </w:t>
      </w:r>
      <w:r w:rsidRPr="00935A17">
        <w:rPr>
          <w:rFonts w:hint="eastAsia"/>
          <w:b/>
          <w:color w:val="0070C0"/>
          <w:sz w:val="18"/>
        </w:rPr>
        <w:tab/>
        <w:t xml:space="preserve">1. </w:t>
      </w:r>
      <w:r w:rsidRPr="00935A17">
        <w:rPr>
          <w:rFonts w:hint="eastAsia"/>
          <w:b/>
          <w:color w:val="0070C0"/>
          <w:sz w:val="18"/>
        </w:rPr>
        <w:t>给数组赋值，</w:t>
      </w:r>
      <w:r w:rsidRPr="00935A17">
        <w:rPr>
          <w:rFonts w:hint="eastAsia"/>
          <w:b/>
          <w:color w:val="0070C0"/>
          <w:sz w:val="18"/>
        </w:rPr>
        <w:t>fill</w:t>
      </w:r>
      <w:r w:rsidRPr="00935A17">
        <w:rPr>
          <w:rFonts w:hint="eastAsia"/>
          <w:b/>
          <w:color w:val="0070C0"/>
          <w:sz w:val="18"/>
        </w:rPr>
        <w:t>方法</w:t>
      </w:r>
    </w:p>
    <w:p w14:paraId="0BB08B2A" w14:textId="77777777" w:rsidR="00DE50E8" w:rsidRPr="00935A17" w:rsidRDefault="00DE50E8" w:rsidP="00DE50E8">
      <w:pPr>
        <w:ind w:left="720" w:firstLineChars="450" w:firstLine="810"/>
        <w:rPr>
          <w:b/>
          <w:color w:val="0070C0"/>
          <w:sz w:val="18"/>
        </w:rPr>
      </w:pPr>
      <w:r w:rsidRPr="00935A17">
        <w:rPr>
          <w:rFonts w:hint="eastAsia"/>
          <w:b/>
          <w:color w:val="0070C0"/>
          <w:sz w:val="18"/>
        </w:rPr>
        <w:tab/>
        <w:t xml:space="preserve">2. </w:t>
      </w:r>
      <w:r w:rsidRPr="00935A17">
        <w:rPr>
          <w:rFonts w:hint="eastAsia"/>
          <w:b/>
          <w:color w:val="0070C0"/>
          <w:sz w:val="18"/>
        </w:rPr>
        <w:t>对数组排序</w:t>
      </w:r>
      <w:r w:rsidRPr="00935A17">
        <w:rPr>
          <w:rFonts w:hint="eastAsia"/>
          <w:b/>
          <w:color w:val="0070C0"/>
          <w:sz w:val="18"/>
        </w:rPr>
        <w:t xml:space="preserve">  sort</w:t>
      </w:r>
      <w:r w:rsidRPr="00935A17">
        <w:rPr>
          <w:rFonts w:hint="eastAsia"/>
          <w:b/>
          <w:color w:val="0070C0"/>
          <w:sz w:val="18"/>
        </w:rPr>
        <w:t>方法</w:t>
      </w:r>
    </w:p>
    <w:p w14:paraId="0ED78E39" w14:textId="77777777" w:rsidR="00DE50E8" w:rsidRPr="00935A17" w:rsidRDefault="00DE50E8" w:rsidP="00DE50E8">
      <w:pPr>
        <w:rPr>
          <w:b/>
          <w:color w:val="0070C0"/>
          <w:sz w:val="18"/>
        </w:rPr>
      </w:pPr>
      <w:r>
        <w:rPr>
          <w:b/>
          <w:color w:val="0070C0"/>
          <w:sz w:val="18"/>
        </w:rPr>
        <w:tab/>
      </w:r>
      <w:r>
        <w:rPr>
          <w:b/>
          <w:color w:val="0070C0"/>
          <w:sz w:val="18"/>
        </w:rPr>
        <w:tab/>
      </w:r>
      <w:r w:rsidRPr="00935A17">
        <w:rPr>
          <w:rFonts w:hint="eastAsia"/>
          <w:b/>
          <w:color w:val="0070C0"/>
          <w:sz w:val="18"/>
        </w:rPr>
        <w:tab/>
        <w:t xml:space="preserve">3. </w:t>
      </w:r>
      <w:r w:rsidRPr="00935A17">
        <w:rPr>
          <w:rFonts w:hint="eastAsia"/>
          <w:b/>
          <w:color w:val="0070C0"/>
          <w:sz w:val="18"/>
        </w:rPr>
        <w:t>比较数组</w:t>
      </w:r>
      <w:r w:rsidRPr="00935A17">
        <w:rPr>
          <w:rFonts w:hint="eastAsia"/>
          <w:b/>
          <w:color w:val="0070C0"/>
          <w:sz w:val="18"/>
        </w:rPr>
        <w:t xml:space="preserve">   </w:t>
      </w:r>
      <w:r w:rsidRPr="00935A17">
        <w:rPr>
          <w:rFonts w:hint="eastAsia"/>
          <w:b/>
          <w:color w:val="0070C0"/>
          <w:sz w:val="18"/>
        </w:rPr>
        <w:t>通过</w:t>
      </w:r>
      <w:r w:rsidRPr="00935A17">
        <w:rPr>
          <w:rFonts w:hint="eastAsia"/>
          <w:b/>
          <w:color w:val="0070C0"/>
          <w:sz w:val="18"/>
        </w:rPr>
        <w:t>equals</w:t>
      </w:r>
      <w:r w:rsidRPr="00935A17">
        <w:rPr>
          <w:rFonts w:hint="eastAsia"/>
          <w:b/>
          <w:color w:val="0070C0"/>
          <w:sz w:val="18"/>
        </w:rPr>
        <w:t>比较是否相等</w:t>
      </w:r>
    </w:p>
    <w:p w14:paraId="7E77CA83" w14:textId="77777777" w:rsidR="00DE50E8" w:rsidRPr="00935A17" w:rsidRDefault="00DE50E8" w:rsidP="00DE50E8">
      <w:pPr>
        <w:ind w:left="720" w:firstLineChars="450" w:firstLine="810"/>
        <w:rPr>
          <w:b/>
          <w:color w:val="0070C0"/>
          <w:sz w:val="18"/>
        </w:rPr>
      </w:pPr>
      <w:r w:rsidRPr="00935A17">
        <w:rPr>
          <w:rFonts w:hint="eastAsia"/>
          <w:b/>
          <w:color w:val="0070C0"/>
          <w:sz w:val="18"/>
        </w:rPr>
        <w:tab/>
        <w:t xml:space="preserve">4. </w:t>
      </w:r>
      <w:r w:rsidRPr="00935A17">
        <w:rPr>
          <w:rFonts w:hint="eastAsia"/>
          <w:b/>
          <w:color w:val="0070C0"/>
          <w:sz w:val="18"/>
        </w:rPr>
        <w:t>查找数组元素：通过</w:t>
      </w:r>
      <w:r w:rsidRPr="00935A17">
        <w:rPr>
          <w:rFonts w:hint="eastAsia"/>
          <w:b/>
          <w:color w:val="0070C0"/>
          <w:sz w:val="18"/>
        </w:rPr>
        <w:t>binarySearch</w:t>
      </w:r>
      <w:r w:rsidRPr="00935A17">
        <w:rPr>
          <w:rFonts w:hint="eastAsia"/>
          <w:b/>
          <w:color w:val="0070C0"/>
          <w:sz w:val="18"/>
        </w:rPr>
        <w:t>执行二分法查找</w:t>
      </w:r>
    </w:p>
    <w:p w14:paraId="54A1116E" w14:textId="77777777" w:rsidR="00DE50E8" w:rsidRPr="009B0543" w:rsidRDefault="00DE50E8" w:rsidP="00DE50E8">
      <w:pPr>
        <w:ind w:left="720" w:firstLineChars="300" w:firstLine="720"/>
      </w:pPr>
      <w:r>
        <w:t xml:space="preserve"> </w:t>
      </w:r>
    </w:p>
    <w:p w14:paraId="42267CF5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2.8.2</w:t>
      </w:r>
      <w:r>
        <w:t xml:space="preserve">  </w:t>
      </w:r>
      <w:r>
        <w:rPr>
          <w:rFonts w:hint="eastAsia"/>
        </w:rPr>
        <w:t>包装类</w:t>
      </w:r>
    </w:p>
    <w:p w14:paraId="59948E3B" w14:textId="77777777" w:rsidR="00DE50E8" w:rsidRDefault="00DE50E8" w:rsidP="00DE50E8">
      <w:pPr>
        <w:pStyle w:val="6"/>
      </w:pPr>
      <w:r>
        <w:rPr>
          <w:rFonts w:hint="eastAsia"/>
        </w:rPr>
        <w:t>2.8.2.1</w:t>
      </w:r>
      <w:r>
        <w:t xml:space="preserve">  </w:t>
      </w:r>
      <w:r>
        <w:rPr>
          <w:rFonts w:hint="eastAsia"/>
        </w:rPr>
        <w:t>基本类型与包装类的对应关系：</w:t>
      </w:r>
    </w:p>
    <w:p w14:paraId="3321555C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0509CCDD" wp14:editId="6404EB23">
            <wp:extent cx="3476625" cy="223837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81CA" w14:textId="77777777" w:rsidR="00DE50E8" w:rsidRDefault="00DE50E8" w:rsidP="00DE50E8">
      <w:r>
        <w:tab/>
      </w:r>
      <w:r>
        <w:rPr>
          <w:rFonts w:hint="eastAsia"/>
        </w:rPr>
        <w:t>其中包装类主要提供了两大类型的方法：</w:t>
      </w:r>
    </w:p>
    <w:p w14:paraId="1383F448" w14:textId="77777777" w:rsidR="00DE50E8" w:rsidRPr="00480717" w:rsidRDefault="00DE50E8" w:rsidP="00DE50E8">
      <w:pPr>
        <w:pStyle w:val="afff1"/>
        <w:numPr>
          <w:ilvl w:val="0"/>
          <w:numId w:val="34"/>
        </w:numPr>
        <w:ind w:firstLineChars="0"/>
        <w:rPr>
          <w:b/>
          <w:color w:val="FF0000"/>
          <w:sz w:val="22"/>
        </w:rPr>
      </w:pPr>
      <w:r w:rsidRPr="00480717">
        <w:rPr>
          <w:rFonts w:hint="eastAsia"/>
          <w:b/>
          <w:color w:val="FF0000"/>
          <w:sz w:val="22"/>
        </w:rPr>
        <w:t>将本类型和其他基本类型进行转换的方法</w:t>
      </w:r>
    </w:p>
    <w:p w14:paraId="483F3616" w14:textId="77777777" w:rsidR="00DE50E8" w:rsidRPr="00480717" w:rsidRDefault="00DE50E8" w:rsidP="00DE50E8">
      <w:pPr>
        <w:pStyle w:val="afff1"/>
        <w:numPr>
          <w:ilvl w:val="0"/>
          <w:numId w:val="34"/>
        </w:numPr>
        <w:ind w:firstLineChars="0"/>
        <w:rPr>
          <w:b/>
          <w:color w:val="FF0000"/>
          <w:sz w:val="22"/>
        </w:rPr>
      </w:pPr>
      <w:r w:rsidRPr="00480717">
        <w:rPr>
          <w:rFonts w:hint="eastAsia"/>
          <w:b/>
          <w:color w:val="FF0000"/>
          <w:sz w:val="22"/>
        </w:rPr>
        <w:t>将字符串和本类型以及其包装类互相转换的方法</w:t>
      </w:r>
    </w:p>
    <w:p w14:paraId="3C0AD238" w14:textId="77777777" w:rsidR="00DE50E8" w:rsidRDefault="00DE50E8" w:rsidP="00DE50E8">
      <w:pPr>
        <w:pStyle w:val="6"/>
      </w:pPr>
      <w:r>
        <w:rPr>
          <w:rFonts w:hint="eastAsia"/>
        </w:rPr>
        <w:t>2.8.2.2</w:t>
      </w:r>
      <w:r>
        <w:t xml:space="preserve">  </w:t>
      </w:r>
      <w:r>
        <w:rPr>
          <w:rFonts w:hint="eastAsia"/>
        </w:rPr>
        <w:t>以</w:t>
      </w:r>
      <w:r>
        <w:rPr>
          <w:rFonts w:hint="eastAsia"/>
        </w:rPr>
        <w:t>Integer</w:t>
      </w:r>
      <w:r>
        <w:rPr>
          <w:rFonts w:hint="eastAsia"/>
        </w:rPr>
        <w:t>类型为例，其常用方法如下：</w:t>
      </w:r>
    </w:p>
    <w:p w14:paraId="062F7B39" w14:textId="77777777" w:rsidR="00DE50E8" w:rsidRPr="00480717" w:rsidRDefault="00DE50E8" w:rsidP="00DE50E8">
      <w:pPr>
        <w:ind w:left="720"/>
      </w:pPr>
      <w:r>
        <w:rPr>
          <w:noProof/>
        </w:rPr>
        <w:drawing>
          <wp:inline distT="0" distB="0" distL="0" distR="0" wp14:anchorId="2BBD880A" wp14:editId="2118B7CF">
            <wp:extent cx="5410200" cy="212407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FB1E" w14:textId="77777777" w:rsidR="00DE50E8" w:rsidRPr="009B0543" w:rsidRDefault="00DE50E8" w:rsidP="00DE50E8"/>
    <w:p w14:paraId="492C9DB1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2.8.3</w:t>
      </w:r>
      <w:r>
        <w:t xml:space="preserve">  </w:t>
      </w:r>
      <w:r>
        <w:rPr>
          <w:rFonts w:hint="eastAsia"/>
        </w:rPr>
        <w:t>String</w:t>
      </w:r>
      <w:r>
        <w:rPr>
          <w:rFonts w:hint="eastAsia"/>
        </w:rPr>
        <w:t>类</w:t>
      </w:r>
    </w:p>
    <w:p w14:paraId="4FAA6970" w14:textId="77777777" w:rsidR="00DE50E8" w:rsidRDefault="00DE50E8" w:rsidP="00DE50E8">
      <w:pPr>
        <w:pStyle w:val="6"/>
      </w:pPr>
      <w:r>
        <w:rPr>
          <w:rFonts w:hint="eastAsia"/>
        </w:rPr>
        <w:t>2.8.3.1</w:t>
      </w:r>
      <w:r>
        <w:t xml:space="preserve">  </w:t>
      </w:r>
      <w:r>
        <w:rPr>
          <w:rFonts w:hint="eastAsia"/>
        </w:rPr>
        <w:t>String</w:t>
      </w:r>
      <w:r>
        <w:rPr>
          <w:rFonts w:hint="eastAsia"/>
        </w:rPr>
        <w:t>类</w:t>
      </w:r>
    </w:p>
    <w:p w14:paraId="579BDB3B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4C504150" wp14:editId="3DE66DFC">
            <wp:extent cx="3695700" cy="203835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55B5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4C1620CE" wp14:editId="07F56AE3">
            <wp:extent cx="3076575" cy="457200"/>
            <wp:effectExtent l="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AA1D" w14:textId="77777777" w:rsidR="00DE50E8" w:rsidRPr="006732F5" w:rsidRDefault="00DE50E8" w:rsidP="00DE50E8">
      <w:r>
        <w:tab/>
      </w:r>
      <w:r>
        <w:rPr>
          <w:noProof/>
        </w:rPr>
        <w:drawing>
          <wp:inline distT="0" distB="0" distL="0" distR="0" wp14:anchorId="6D123717" wp14:editId="6ED86922">
            <wp:extent cx="3543300" cy="3905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FE90" w14:textId="77777777" w:rsidR="00DE50E8" w:rsidRDefault="00DE50E8" w:rsidP="00DE50E8">
      <w:pPr>
        <w:pStyle w:val="6"/>
      </w:pPr>
      <w:r>
        <w:rPr>
          <w:rFonts w:hint="eastAsia"/>
        </w:rPr>
        <w:t>2.8.3.2</w:t>
      </w:r>
      <w:r>
        <w:t xml:space="preserve">  </w:t>
      </w:r>
      <w:r>
        <w:rPr>
          <w:rFonts w:hint="eastAsia"/>
        </w:rPr>
        <w:t>StringBuffer</w:t>
      </w:r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类</w:t>
      </w:r>
    </w:p>
    <w:p w14:paraId="7F66C708" w14:textId="77777777" w:rsidR="00DE50E8" w:rsidRPr="00B67799" w:rsidRDefault="00DE50E8" w:rsidP="00DE50E8">
      <w:r>
        <w:tab/>
      </w:r>
      <w:r>
        <w:rPr>
          <w:noProof/>
        </w:rPr>
        <w:drawing>
          <wp:inline distT="0" distB="0" distL="0" distR="0" wp14:anchorId="7F46403F" wp14:editId="451BBDAD">
            <wp:extent cx="4829175" cy="2181225"/>
            <wp:effectExtent l="0" t="0" r="9525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6D54" w14:textId="77777777" w:rsidR="00DE50E8" w:rsidRDefault="00DE50E8" w:rsidP="00DE50E8">
      <w:pPr>
        <w:pStyle w:val="5"/>
      </w:pPr>
      <w:r>
        <w:rPr>
          <w:rFonts w:hint="eastAsia"/>
        </w:rPr>
        <w:t>2.8.4</w:t>
      </w:r>
      <w:r>
        <w:t xml:space="preserve">  </w:t>
      </w:r>
      <w:r>
        <w:rPr>
          <w:rFonts w:hint="eastAsia"/>
        </w:rPr>
        <w:t>集合类</w:t>
      </w:r>
    </w:p>
    <w:p w14:paraId="69E4E6E3" w14:textId="77777777" w:rsidR="00DE50E8" w:rsidRPr="009B0543" w:rsidRDefault="00DE50E8" w:rsidP="00DE50E8"/>
    <w:p w14:paraId="0D7A7539" w14:textId="77777777" w:rsidR="00DE50E8" w:rsidRDefault="00DE50E8" w:rsidP="00DE50E8">
      <w:pPr>
        <w:pStyle w:val="5"/>
      </w:pPr>
      <w:r>
        <w:rPr>
          <w:rFonts w:hint="eastAsia"/>
        </w:rPr>
        <w:t>2.8.5</w:t>
      </w:r>
      <w:r>
        <w:t xml:space="preserve">  </w:t>
      </w:r>
      <w:r>
        <w:rPr>
          <w:rFonts w:hint="eastAsia"/>
        </w:rPr>
        <w:t>日期类</w:t>
      </w:r>
    </w:p>
    <w:p w14:paraId="2DEFCE9F" w14:textId="77777777" w:rsidR="00DE50E8" w:rsidRDefault="00DE50E8" w:rsidP="00DE50E8">
      <w:pPr>
        <w:pStyle w:val="6"/>
      </w:pPr>
      <w:r>
        <w:rPr>
          <w:rFonts w:hint="eastAsia"/>
        </w:rPr>
        <w:t xml:space="preserve">2.8.5.1  </w:t>
      </w:r>
      <w:r>
        <w:rPr>
          <w:rFonts w:hint="eastAsia"/>
        </w:rPr>
        <w:t>日期处理的关键类</w:t>
      </w:r>
    </w:p>
    <w:p w14:paraId="63D6651A" w14:textId="77777777" w:rsidR="00DE50E8" w:rsidRDefault="00DE50E8" w:rsidP="00DE50E8">
      <w:r>
        <w:tab/>
      </w:r>
      <w:r>
        <w:tab/>
      </w:r>
      <w:r w:rsidRPr="00935A17">
        <w:rPr>
          <w:rFonts w:hint="eastAsia"/>
          <w:b/>
          <w:color w:val="FF0000"/>
        </w:rPr>
        <w:t>Instant</w:t>
      </w:r>
      <w:r>
        <w:rPr>
          <w:rFonts w:hint="eastAsia"/>
        </w:rPr>
        <w:t>——它代表的是时间戳</w:t>
      </w:r>
    </w:p>
    <w:p w14:paraId="32F19141" w14:textId="77777777" w:rsidR="00DE50E8" w:rsidRDefault="00DE50E8" w:rsidP="00DE50E8">
      <w:pPr>
        <w:ind w:left="720" w:firstLine="720"/>
      </w:pPr>
      <w:r w:rsidRPr="00935A17">
        <w:rPr>
          <w:rFonts w:hint="eastAsia"/>
          <w:b/>
          <w:color w:val="FF0000"/>
        </w:rPr>
        <w:t>LocalDate</w:t>
      </w:r>
      <w:r>
        <w:rPr>
          <w:rFonts w:hint="eastAsia"/>
        </w:rPr>
        <w:t>——不包含具体时间的日期，比如</w:t>
      </w:r>
      <w:r>
        <w:rPr>
          <w:rFonts w:hint="eastAsia"/>
        </w:rPr>
        <w:t>2014-01-14</w:t>
      </w:r>
      <w:r>
        <w:rPr>
          <w:rFonts w:hint="eastAsia"/>
        </w:rPr>
        <w:t>。它可以用来存储生日，周年纪念日，入职日期等。</w:t>
      </w:r>
    </w:p>
    <w:p w14:paraId="785E3949" w14:textId="77777777" w:rsidR="00DE50E8" w:rsidRDefault="00DE50E8" w:rsidP="00DE50E8">
      <w:pPr>
        <w:ind w:left="720" w:firstLine="720"/>
      </w:pPr>
      <w:r w:rsidRPr="00935A17">
        <w:rPr>
          <w:rFonts w:hint="eastAsia"/>
          <w:b/>
          <w:color w:val="FF0000"/>
        </w:rPr>
        <w:t>LocalTime</w:t>
      </w:r>
      <w:r>
        <w:rPr>
          <w:rFonts w:hint="eastAsia"/>
        </w:rPr>
        <w:t>——它代表的是不含日期的时间</w:t>
      </w:r>
    </w:p>
    <w:p w14:paraId="51C89B15" w14:textId="77777777" w:rsidR="00DE50E8" w:rsidRDefault="00DE50E8" w:rsidP="00DE50E8">
      <w:pPr>
        <w:ind w:left="720" w:firstLine="720"/>
      </w:pPr>
      <w:r w:rsidRPr="00935A17">
        <w:rPr>
          <w:rFonts w:hint="eastAsia"/>
          <w:b/>
          <w:color w:val="FF0000"/>
        </w:rPr>
        <w:t>LocalDateTime</w:t>
      </w:r>
      <w:r>
        <w:rPr>
          <w:rFonts w:hint="eastAsia"/>
        </w:rPr>
        <w:t>——它包含了日期及时间，不过还是没有偏移信息或者说时区。</w:t>
      </w:r>
    </w:p>
    <w:p w14:paraId="17F24E52" w14:textId="77777777" w:rsidR="00DE50E8" w:rsidRDefault="00DE50E8" w:rsidP="00DE50E8">
      <w:pPr>
        <w:ind w:left="720" w:firstLine="720"/>
      </w:pPr>
      <w:r w:rsidRPr="00935A17">
        <w:rPr>
          <w:rFonts w:hint="eastAsia"/>
          <w:b/>
          <w:color w:val="FF0000"/>
        </w:rPr>
        <w:lastRenderedPageBreak/>
        <w:t>ZonedDateTime</w:t>
      </w:r>
      <w:r>
        <w:rPr>
          <w:rFonts w:hint="eastAsia"/>
        </w:rPr>
        <w:t>——这是一个包含时区的完整的日期时间，偏移量是以</w:t>
      </w:r>
      <w:r>
        <w:rPr>
          <w:rFonts w:hint="eastAsia"/>
        </w:rPr>
        <w:t>UTC/</w:t>
      </w:r>
      <w:r>
        <w:rPr>
          <w:rFonts w:hint="eastAsia"/>
        </w:rPr>
        <w:t>格林威治时间为基准的。</w:t>
      </w:r>
    </w:p>
    <w:p w14:paraId="45B36386" w14:textId="77777777" w:rsidR="00DE50E8" w:rsidRDefault="00DE50E8" w:rsidP="00DE50E8">
      <w:pPr>
        <w:rPr>
          <w:b/>
          <w:color w:val="FF0000"/>
        </w:rPr>
      </w:pPr>
      <w:r>
        <w:rPr>
          <w:b/>
          <w:color w:val="FF0000"/>
        </w:rPr>
        <w:tab/>
      </w:r>
    </w:p>
    <w:p w14:paraId="0DFDED51" w14:textId="77777777" w:rsidR="00DE50E8" w:rsidRDefault="00DE50E8" w:rsidP="00DE50E8">
      <w:pPr>
        <w:pStyle w:val="6"/>
      </w:pPr>
      <w:r>
        <w:rPr>
          <w:rFonts w:hint="eastAsia"/>
        </w:rPr>
        <w:t>2.8.5.2</w:t>
      </w:r>
      <w:r>
        <w:t xml:space="preserve">  </w:t>
      </w:r>
      <w:r>
        <w:rPr>
          <w:rFonts w:hint="eastAsia"/>
        </w:rPr>
        <w:t>日期类的测试：</w:t>
      </w:r>
    </w:p>
    <w:p w14:paraId="6185E389" w14:textId="77777777" w:rsidR="00DE50E8" w:rsidRDefault="00DE50E8" w:rsidP="00DE50E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54487B60" wp14:editId="7BB1F06E">
            <wp:extent cx="2714625" cy="61912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F7ED" w14:textId="77777777" w:rsidR="00DE50E8" w:rsidRDefault="00DE50E8" w:rsidP="00DE50E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7461B500" wp14:editId="6369C9BE">
            <wp:extent cx="4867275" cy="9620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3449" w14:textId="77777777" w:rsidR="00DE50E8" w:rsidRDefault="00DE50E8" w:rsidP="00DE50E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6C6D6AE4" wp14:editId="3CAAAA1C">
            <wp:extent cx="3638550" cy="66675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B1A8" w14:textId="77777777" w:rsidR="00DE50E8" w:rsidRDefault="00DE50E8" w:rsidP="00DE50E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7A4CC29E" wp14:editId="6DD32E6B">
            <wp:extent cx="2647950" cy="122872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4B67" w14:textId="77777777" w:rsidR="00DE50E8" w:rsidRPr="00935A17" w:rsidRDefault="00DE50E8" w:rsidP="00DE50E8"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59A8A4FF" wp14:editId="35CEBAA8">
            <wp:extent cx="5610225" cy="232410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924D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56DB87B6" wp14:editId="3EF2324D">
            <wp:extent cx="3048000" cy="63817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4C64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6C807E00" wp14:editId="186EB186">
            <wp:extent cx="3524250" cy="6286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8FEA" w14:textId="77777777" w:rsidR="00DE50E8" w:rsidRDefault="00DE50E8" w:rsidP="00DE50E8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699D2E54" wp14:editId="4E0745C0">
            <wp:extent cx="4095750" cy="63817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D9F3" w14:textId="77777777" w:rsidR="00DE50E8" w:rsidRPr="009B0543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080BAC8C" wp14:editId="42E72983">
            <wp:extent cx="4019550" cy="134302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263A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java</w:t>
      </w:r>
      <w:r>
        <w:rPr>
          <w:rFonts w:hint="eastAsia"/>
        </w:rPr>
        <w:t>高级</w:t>
      </w:r>
    </w:p>
    <w:p w14:paraId="53FB6EF0" w14:textId="77777777" w:rsidR="00DE50E8" w:rsidRDefault="00DE50E8" w:rsidP="00DE50E8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多线程</w:t>
      </w:r>
    </w:p>
    <w:p w14:paraId="6FDBCE4B" w14:textId="77777777" w:rsidR="00DE50E8" w:rsidRPr="009B0543" w:rsidRDefault="00DE50E8" w:rsidP="00DE50E8"/>
    <w:p w14:paraId="5E85FCAB" w14:textId="77777777" w:rsidR="00DE50E8" w:rsidRDefault="00DE50E8" w:rsidP="00DE50E8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网络编程</w:t>
      </w:r>
    </w:p>
    <w:p w14:paraId="553B1BD7" w14:textId="77777777" w:rsidR="00DE50E8" w:rsidRPr="009B0543" w:rsidRDefault="00DE50E8" w:rsidP="00DE50E8"/>
    <w:p w14:paraId="57A7DA46" w14:textId="77777777" w:rsidR="00DE50E8" w:rsidRDefault="00DE50E8" w:rsidP="00DE50E8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反射</w:t>
      </w:r>
    </w:p>
    <w:p w14:paraId="5D6DA118" w14:textId="77777777" w:rsidR="00DE50E8" w:rsidRPr="009B0543" w:rsidRDefault="00DE50E8" w:rsidP="00DE50E8"/>
    <w:p w14:paraId="51CA049D" w14:textId="77777777" w:rsidR="00DE50E8" w:rsidRDefault="00DE50E8" w:rsidP="00DE50E8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设计模式</w:t>
      </w:r>
    </w:p>
    <w:p w14:paraId="4E1FCE48" w14:textId="77777777" w:rsidR="00DE50E8" w:rsidRPr="009B0543" w:rsidRDefault="00DE50E8" w:rsidP="00DE50E8"/>
    <w:p w14:paraId="3539726E" w14:textId="77777777" w:rsidR="00DE50E8" w:rsidRDefault="00DE50E8" w:rsidP="00DE50E8">
      <w:pPr>
        <w:pStyle w:val="4"/>
      </w:pPr>
      <w:r>
        <w:rPr>
          <w:rFonts w:hint="eastAsia"/>
        </w:rPr>
        <w:t>3.5</w:t>
      </w:r>
      <w:r>
        <w:t xml:space="preserve">  </w:t>
      </w:r>
      <w:r>
        <w:rPr>
          <w:rFonts w:hint="eastAsia"/>
        </w:rPr>
        <w:t>GUI</w:t>
      </w:r>
      <w:r>
        <w:rPr>
          <w:rFonts w:hint="eastAsia"/>
        </w:rPr>
        <w:t>编程</w:t>
      </w:r>
    </w:p>
    <w:p w14:paraId="77E7AA5E" w14:textId="77777777" w:rsidR="00DE50E8" w:rsidRPr="009B0543" w:rsidRDefault="00DE50E8" w:rsidP="00DE50E8"/>
    <w:p w14:paraId="0D7FD223" w14:textId="77777777" w:rsidR="00DE50E8" w:rsidRDefault="00DE50E8" w:rsidP="00DE50E8">
      <w:pPr>
        <w:pStyle w:val="2"/>
      </w:pPr>
      <w:r>
        <w:rPr>
          <w:rFonts w:hint="eastAsia"/>
        </w:rPr>
        <w:lastRenderedPageBreak/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前端技术</w:t>
      </w:r>
    </w:p>
    <w:p w14:paraId="7BAD3119" w14:textId="77777777" w:rsidR="00DE50E8" w:rsidRDefault="00DE50E8" w:rsidP="00DE50E8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html5</w:t>
      </w:r>
    </w:p>
    <w:p w14:paraId="3E41889D" w14:textId="77777777" w:rsidR="00DE50E8" w:rsidRDefault="00DE50E8" w:rsidP="00DE50E8">
      <w:pPr>
        <w:pStyle w:val="4"/>
      </w:pPr>
      <w:r>
        <w:rPr>
          <w:rFonts w:hint="eastAsia"/>
        </w:rPr>
        <w:t>1.1</w:t>
      </w:r>
      <w:r>
        <w:t xml:space="preserve"> 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文档结构</w:t>
      </w:r>
    </w:p>
    <w:p w14:paraId="7322C4AD" w14:textId="77777777" w:rsidR="00DE50E8" w:rsidRPr="00B92B27" w:rsidRDefault="00DE50E8" w:rsidP="00DE50E8">
      <w:pPr>
        <w:ind w:firstLine="720"/>
      </w:pPr>
      <w:r>
        <w:rPr>
          <w:noProof/>
        </w:rPr>
        <w:drawing>
          <wp:inline distT="0" distB="0" distL="0" distR="0" wp14:anchorId="39305856" wp14:editId="0EB9BB9A">
            <wp:extent cx="3181350" cy="3352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124B" w14:textId="77777777" w:rsidR="00DE50E8" w:rsidRDefault="00DE50E8" w:rsidP="00DE50E8">
      <w:pPr>
        <w:pStyle w:val="4"/>
      </w:pPr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头部</w:t>
      </w:r>
    </w:p>
    <w:p w14:paraId="0A2A7B06" w14:textId="77777777" w:rsidR="00DE50E8" w:rsidRPr="00E623B5" w:rsidRDefault="00DE50E8" w:rsidP="00DE50E8">
      <w:pPr>
        <w:ind w:firstLine="720"/>
      </w:pPr>
      <w:r>
        <w:rPr>
          <w:rFonts w:hint="eastAsia"/>
          <w:noProof/>
        </w:rPr>
        <w:drawing>
          <wp:inline distT="0" distB="0" distL="0" distR="0" wp14:anchorId="065ECD0E" wp14:editId="7DED37D9">
            <wp:extent cx="5212080" cy="15544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5C5D" w14:textId="77777777" w:rsidR="00DE50E8" w:rsidRDefault="00DE50E8" w:rsidP="00DE50E8">
      <w:pPr>
        <w:pStyle w:val="4"/>
      </w:pPr>
      <w:r>
        <w:rPr>
          <w:rFonts w:hint="eastAsia"/>
        </w:rPr>
        <w:lastRenderedPageBreak/>
        <w:t>1.3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常用标签</w:t>
      </w:r>
    </w:p>
    <w:p w14:paraId="13EA24B2" w14:textId="77777777" w:rsidR="00DE50E8" w:rsidRPr="00E623B5" w:rsidRDefault="00DE50E8" w:rsidP="00DE50E8">
      <w:r>
        <w:tab/>
      </w:r>
      <w:r>
        <w:rPr>
          <w:noProof/>
        </w:rPr>
        <w:drawing>
          <wp:inline distT="0" distB="0" distL="0" distR="0" wp14:anchorId="10846EA7" wp14:editId="4395C905">
            <wp:extent cx="4343400" cy="3124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6A07" w14:textId="77777777" w:rsidR="00DE50E8" w:rsidRDefault="00DE50E8" w:rsidP="00DE50E8">
      <w:pPr>
        <w:pStyle w:val="4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表格</w:t>
      </w:r>
    </w:p>
    <w:p w14:paraId="2A864C36" w14:textId="77777777" w:rsidR="00DE50E8" w:rsidRPr="00E623B5" w:rsidRDefault="00DE50E8" w:rsidP="00DE50E8">
      <w:r>
        <w:tab/>
      </w:r>
      <w:r>
        <w:rPr>
          <w:noProof/>
        </w:rPr>
        <w:drawing>
          <wp:inline distT="0" distB="0" distL="0" distR="0" wp14:anchorId="644DA22D" wp14:editId="11537EA1">
            <wp:extent cx="4495800" cy="3762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79E6" w14:textId="77777777" w:rsidR="00DE50E8" w:rsidRDefault="00DE50E8" w:rsidP="00DE50E8">
      <w:pPr>
        <w:pStyle w:val="4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列表</w:t>
      </w:r>
    </w:p>
    <w:p w14:paraId="481F54EE" w14:textId="77777777" w:rsidR="00DE50E8" w:rsidRDefault="00DE50E8" w:rsidP="00DE50E8">
      <w:r>
        <w:rPr>
          <w:rFonts w:hint="eastAsia"/>
          <w:noProof/>
        </w:rPr>
        <w:drawing>
          <wp:inline distT="0" distB="0" distL="0" distR="0" wp14:anchorId="4B2D97A4" wp14:editId="2F1F4E6A">
            <wp:extent cx="5734050" cy="1219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0959" w14:textId="77777777" w:rsidR="00DE50E8" w:rsidRDefault="00DE50E8" w:rsidP="00DE50E8">
      <w:pPr>
        <w:pStyle w:val="4"/>
      </w:pPr>
      <w:r>
        <w:rPr>
          <w:rFonts w:hint="eastAsia"/>
        </w:rPr>
        <w:lastRenderedPageBreak/>
        <w:t>1.6</w:t>
      </w:r>
      <w:r>
        <w:t xml:space="preserve"> </w:t>
      </w:r>
      <w:r>
        <w:rPr>
          <w:rFonts w:hint="eastAsia"/>
        </w:rPr>
        <w:t>容器</w:t>
      </w:r>
    </w:p>
    <w:p w14:paraId="1D1581D6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5F0FF832" wp14:editId="02B17F25">
            <wp:extent cx="2066925" cy="1476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B4CC" w14:textId="77777777" w:rsidR="00DE50E8" w:rsidRDefault="00DE50E8" w:rsidP="00DE50E8">
      <w:pPr>
        <w:pStyle w:val="4"/>
        <w:rPr>
          <w:rStyle w:val="50"/>
          <w:b w:val="0"/>
        </w:rPr>
      </w:pPr>
      <w:r w:rsidRPr="00476EA6">
        <w:t>1</w:t>
      </w:r>
      <w:r w:rsidRPr="00476EA6">
        <w:rPr>
          <w:rStyle w:val="50"/>
          <w:b w:val="0"/>
          <w:color w:val="0070C0"/>
          <w:sz w:val="24"/>
        </w:rPr>
        <w:t xml:space="preserve">.7 </w:t>
      </w:r>
      <w:r w:rsidRPr="00476EA6">
        <w:rPr>
          <w:rStyle w:val="50"/>
          <w:b w:val="0"/>
          <w:color w:val="0070C0"/>
          <w:sz w:val="24"/>
        </w:rPr>
        <w:t>表单</w:t>
      </w:r>
    </w:p>
    <w:p w14:paraId="177EEFF2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6E674DE9" wp14:editId="0C24C894">
            <wp:extent cx="4480560" cy="11887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D7B9" w14:textId="77777777" w:rsidR="00DE50E8" w:rsidRDefault="00DE50E8" w:rsidP="00DE50E8">
      <w:r>
        <w:tab/>
      </w:r>
    </w:p>
    <w:p w14:paraId="3CABD8FB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7A2F9394" wp14:editId="0E3D8F5A">
            <wp:extent cx="4257675" cy="1628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E9EE" w14:textId="77777777" w:rsidR="00DE50E8" w:rsidRDefault="00DE50E8" w:rsidP="00DE50E8"/>
    <w:p w14:paraId="22AE13A6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6AB12976" wp14:editId="299095CB">
            <wp:extent cx="5267325" cy="2095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8606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CSS3</w:t>
      </w:r>
    </w:p>
    <w:p w14:paraId="790648ED" w14:textId="77777777" w:rsidR="00DE50E8" w:rsidRDefault="00DE50E8" w:rsidP="00DE50E8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CSS</w:t>
      </w:r>
      <w:r>
        <w:rPr>
          <w:rFonts w:hint="eastAsia"/>
        </w:rPr>
        <w:t>基础</w:t>
      </w:r>
    </w:p>
    <w:p w14:paraId="0128A782" w14:textId="77777777" w:rsidR="00DE50E8" w:rsidRDefault="00DE50E8" w:rsidP="00DE50E8"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CSS</w:t>
      </w:r>
      <w:r>
        <w:rPr>
          <w:rFonts w:hint="eastAsia"/>
        </w:rPr>
        <w:t>基础语法</w:t>
      </w:r>
    </w:p>
    <w:p w14:paraId="0FAEE000" w14:textId="77777777" w:rsidR="00DE50E8" w:rsidRPr="008C5814" w:rsidRDefault="00DE50E8" w:rsidP="00DE50E8">
      <w:r>
        <w:lastRenderedPageBreak/>
        <w:tab/>
      </w:r>
      <w:r>
        <w:rPr>
          <w:noProof/>
        </w:rPr>
        <w:drawing>
          <wp:inline distT="0" distB="0" distL="0" distR="0" wp14:anchorId="2ACF653D" wp14:editId="716B9C7D">
            <wp:extent cx="4838700" cy="1781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1533" w14:textId="77777777" w:rsidR="00DE50E8" w:rsidRDefault="00DE50E8" w:rsidP="00DE50E8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选择器</w:t>
      </w:r>
    </w:p>
    <w:p w14:paraId="5D3E2985" w14:textId="77777777" w:rsidR="00DE50E8" w:rsidRDefault="00DE50E8" w:rsidP="00DE50E8">
      <w:pPr>
        <w:pStyle w:val="5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元素选择器</w:t>
      </w:r>
    </w:p>
    <w:p w14:paraId="34CBA956" w14:textId="77777777" w:rsidR="00DE50E8" w:rsidRPr="00F964CA" w:rsidRDefault="00DE50E8" w:rsidP="00DE50E8">
      <w:r>
        <w:tab/>
      </w:r>
      <w:r>
        <w:rPr>
          <w:noProof/>
        </w:rPr>
        <w:drawing>
          <wp:inline distT="0" distB="0" distL="0" distR="0" wp14:anchorId="485F649D" wp14:editId="0EA3C8F5">
            <wp:extent cx="1200150" cy="6762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0FCD" w14:textId="77777777" w:rsidR="00DE50E8" w:rsidRDefault="00DE50E8" w:rsidP="00DE50E8">
      <w:pPr>
        <w:pStyle w:val="5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类选择器</w:t>
      </w:r>
    </w:p>
    <w:p w14:paraId="2966F0DC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3C612463" wp14:editId="75BDCB72">
            <wp:extent cx="4480560" cy="1645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E30A" w14:textId="77777777" w:rsidR="00DE50E8" w:rsidRDefault="00DE50E8" w:rsidP="00DE50E8">
      <w:pPr>
        <w:pStyle w:val="5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14:paraId="543CDC89" w14:textId="77777777" w:rsidR="00DE50E8" w:rsidRPr="00F964CA" w:rsidRDefault="00DE50E8" w:rsidP="00DE50E8">
      <w:r>
        <w:tab/>
      </w:r>
      <w:r>
        <w:rPr>
          <w:noProof/>
        </w:rPr>
        <w:drawing>
          <wp:inline distT="0" distB="0" distL="0" distR="0" wp14:anchorId="0D32BA52" wp14:editId="6E229076">
            <wp:extent cx="4419600" cy="1962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4ECF" w14:textId="77777777" w:rsidR="00DE50E8" w:rsidRDefault="00DE50E8" w:rsidP="00DE50E8">
      <w:pPr>
        <w:pStyle w:val="5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属性选择器</w:t>
      </w:r>
    </w:p>
    <w:p w14:paraId="210D2947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3F0CF34E" wp14:editId="6EDEDBAA">
            <wp:extent cx="5486400" cy="1371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469D" w14:textId="77777777" w:rsidR="00DE50E8" w:rsidRDefault="00DE50E8" w:rsidP="00DE50E8"/>
    <w:p w14:paraId="2CA2A2E5" w14:textId="77777777" w:rsidR="00DE50E8" w:rsidRPr="00F964CA" w:rsidRDefault="00DE50E8" w:rsidP="00DE50E8">
      <w:pPr>
        <w:ind w:firstLine="720"/>
      </w:pPr>
      <w:r>
        <w:rPr>
          <w:noProof/>
        </w:rPr>
        <w:lastRenderedPageBreak/>
        <w:drawing>
          <wp:inline distT="0" distB="0" distL="0" distR="0" wp14:anchorId="769DEAE9" wp14:editId="2349EB0D">
            <wp:extent cx="2800350" cy="22955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E4F5" w14:textId="77777777" w:rsidR="00DE50E8" w:rsidRDefault="00DE50E8" w:rsidP="00DE50E8">
      <w:pPr>
        <w:pStyle w:val="5"/>
      </w:pPr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后代选择器</w:t>
      </w:r>
    </w:p>
    <w:p w14:paraId="720F8CED" w14:textId="77777777" w:rsidR="00DE50E8" w:rsidRPr="00E0540D" w:rsidRDefault="00DE50E8" w:rsidP="00DE50E8">
      <w:r>
        <w:tab/>
      </w:r>
      <w:r>
        <w:rPr>
          <w:noProof/>
        </w:rPr>
        <w:drawing>
          <wp:inline distT="0" distB="0" distL="0" distR="0" wp14:anchorId="65CB15AE" wp14:editId="3B0BAAC0">
            <wp:extent cx="2076450" cy="638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5F1A" w14:textId="77777777" w:rsidR="00DE50E8" w:rsidRDefault="00DE50E8" w:rsidP="00DE50E8">
      <w:pPr>
        <w:pStyle w:val="5"/>
      </w:pPr>
      <w:r>
        <w:rPr>
          <w:rFonts w:hint="eastAsia"/>
        </w:rPr>
        <w:t>2.2.6</w:t>
      </w:r>
      <w:r>
        <w:t xml:space="preserve"> </w:t>
      </w:r>
      <w:r>
        <w:rPr>
          <w:rFonts w:hint="eastAsia"/>
        </w:rPr>
        <w:t>子元素选择器</w:t>
      </w:r>
    </w:p>
    <w:p w14:paraId="2BB33DCA" w14:textId="77777777" w:rsidR="00DE50E8" w:rsidRPr="00E0540D" w:rsidRDefault="00DE50E8" w:rsidP="00DE50E8">
      <w:r>
        <w:tab/>
      </w:r>
      <w:r>
        <w:rPr>
          <w:noProof/>
        </w:rPr>
        <w:drawing>
          <wp:inline distT="0" distB="0" distL="0" distR="0" wp14:anchorId="49A248DD" wp14:editId="71D21A34">
            <wp:extent cx="3714750" cy="1352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43F4" w14:textId="77777777" w:rsidR="00DE50E8" w:rsidRDefault="00DE50E8" w:rsidP="00DE50E8">
      <w:pPr>
        <w:pStyle w:val="5"/>
      </w:pPr>
      <w:r>
        <w:rPr>
          <w:rFonts w:hint="eastAsia"/>
        </w:rPr>
        <w:t>2.2.7</w:t>
      </w:r>
      <w:r>
        <w:t xml:space="preserve"> </w:t>
      </w:r>
      <w:r>
        <w:rPr>
          <w:rFonts w:hint="eastAsia"/>
        </w:rPr>
        <w:t>相邻兄弟选择器</w:t>
      </w:r>
    </w:p>
    <w:p w14:paraId="0679ABC1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24442784" wp14:editId="65ACB8B6">
            <wp:extent cx="3000375" cy="28003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2DD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2.2.8</w:t>
      </w:r>
      <w:r>
        <w:t xml:space="preserve"> </w:t>
      </w:r>
      <w:r>
        <w:rPr>
          <w:rFonts w:hint="eastAsia"/>
        </w:rPr>
        <w:t>伪类选择器</w:t>
      </w:r>
    </w:p>
    <w:p w14:paraId="25465128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2E36FC14" wp14:editId="0E715C91">
            <wp:extent cx="1638300" cy="18859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4034" w14:textId="77777777" w:rsidR="00DE50E8" w:rsidRPr="00897A62" w:rsidRDefault="00DE50E8" w:rsidP="00DE50E8">
      <w:r>
        <w:tab/>
      </w:r>
      <w:r>
        <w:rPr>
          <w:noProof/>
        </w:rPr>
        <w:drawing>
          <wp:inline distT="0" distB="0" distL="0" distR="0" wp14:anchorId="2DF8DD3A" wp14:editId="3F4BB68A">
            <wp:extent cx="4480560" cy="2286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9D01" w14:textId="46424FA7" w:rsidR="00DE50E8" w:rsidRPr="00F964CA" w:rsidRDefault="00DE50E8" w:rsidP="0012538E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高级</w:t>
      </w:r>
    </w:p>
    <w:p w14:paraId="56503077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javascript</w:t>
      </w:r>
    </w:p>
    <w:p w14:paraId="5D601DDF" w14:textId="27881658" w:rsidR="00DE50E8" w:rsidRDefault="00DE50E8" w:rsidP="00DE50E8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JavaScript</w:t>
      </w:r>
      <w:r>
        <w:rPr>
          <w:rFonts w:hint="eastAsia"/>
        </w:rPr>
        <w:t>基础</w:t>
      </w:r>
    </w:p>
    <w:p w14:paraId="2ACDF42E" w14:textId="7008E5A8" w:rsidR="002D3109" w:rsidRDefault="001F3731" w:rsidP="001C6100">
      <w:pPr>
        <w:pStyle w:val="5"/>
      </w:pPr>
      <w:r>
        <w:rPr>
          <w:rFonts w:hint="eastAsia"/>
        </w:rPr>
        <w:t>3</w:t>
      </w:r>
      <w:r>
        <w:t xml:space="preserve">.1.1  </w:t>
      </w:r>
      <w:r>
        <w:rPr>
          <w:rFonts w:hint="eastAsia"/>
        </w:rPr>
        <w:t>基础语法</w:t>
      </w:r>
    </w:p>
    <w:p w14:paraId="58608323" w14:textId="7DD86C24" w:rsidR="009D4313" w:rsidRPr="009D4313" w:rsidRDefault="009D4313" w:rsidP="009D4313"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是完全的面向对象脚本语言。</w:t>
      </w:r>
    </w:p>
    <w:p w14:paraId="205F5458" w14:textId="20C3A09B" w:rsidR="009D4313" w:rsidRDefault="009D4313" w:rsidP="009D4313">
      <w:r>
        <w:rPr>
          <w:rFonts w:hint="eastAsia"/>
          <w:b/>
        </w:rPr>
        <w:t xml:space="preserve"> </w:t>
      </w:r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中一切都是对象，因此无论是数字还是字符串都有对应的方法进行操作。</w:t>
      </w:r>
    </w:p>
    <w:p w14:paraId="4D610024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1. </w:t>
      </w:r>
      <w:r>
        <w:rPr>
          <w:rFonts w:hint="eastAsia"/>
        </w:rPr>
        <w:t>注释</w:t>
      </w:r>
    </w:p>
    <w:p w14:paraId="1D4F4F1B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 //  </w:t>
      </w:r>
      <w:r>
        <w:rPr>
          <w:rFonts w:hint="eastAsia"/>
        </w:rPr>
        <w:t>单行注释</w:t>
      </w:r>
    </w:p>
    <w:p w14:paraId="069A731D" w14:textId="77777777" w:rsidR="00391E28" w:rsidRDefault="00391E28" w:rsidP="009D715A">
      <w:pPr>
        <w:pStyle w:val="code"/>
        <w:ind w:leftChars="400" w:left="960"/>
      </w:pPr>
      <w:r>
        <w:t xml:space="preserve"> /*</w:t>
      </w:r>
    </w:p>
    <w:p w14:paraId="6E3ECAC4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ab/>
      </w:r>
      <w:r>
        <w:rPr>
          <w:rFonts w:hint="eastAsia"/>
        </w:rPr>
        <w:t>多行注释</w:t>
      </w:r>
    </w:p>
    <w:p w14:paraId="79F5B9FC" w14:textId="77777777" w:rsidR="00391E28" w:rsidRDefault="00391E28" w:rsidP="009D715A">
      <w:pPr>
        <w:pStyle w:val="code"/>
        <w:ind w:leftChars="400" w:left="960"/>
      </w:pPr>
      <w:r>
        <w:t xml:space="preserve"> */</w:t>
      </w:r>
    </w:p>
    <w:p w14:paraId="62ECF141" w14:textId="77777777" w:rsidR="00391E28" w:rsidRDefault="00391E28" w:rsidP="009D715A">
      <w:pPr>
        <w:pStyle w:val="code"/>
        <w:ind w:leftChars="400" w:left="960"/>
      </w:pPr>
    </w:p>
    <w:p w14:paraId="36F03C6E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 2. </w:t>
      </w:r>
      <w:r>
        <w:rPr>
          <w:rFonts w:hint="eastAsia"/>
        </w:rPr>
        <w:t>变量</w:t>
      </w:r>
    </w:p>
    <w:p w14:paraId="394B1E6E" w14:textId="77777777" w:rsidR="00391E28" w:rsidRDefault="00391E28" w:rsidP="009D715A">
      <w:pPr>
        <w:pStyle w:val="code"/>
        <w:ind w:leftChars="400" w:left="960"/>
      </w:pPr>
      <w:r>
        <w:t xml:space="preserve"> var x =3;</w:t>
      </w:r>
    </w:p>
    <w:p w14:paraId="11DB2CF8" w14:textId="77777777" w:rsidR="00391E28" w:rsidRDefault="00391E28" w:rsidP="009D715A">
      <w:pPr>
        <w:pStyle w:val="code"/>
        <w:ind w:leftChars="400" w:left="960"/>
      </w:pPr>
      <w:r>
        <w:t xml:space="preserve"> var y =3.14;</w:t>
      </w:r>
    </w:p>
    <w:p w14:paraId="2058D2C1" w14:textId="77777777" w:rsidR="00391E28" w:rsidRDefault="00391E28" w:rsidP="009D715A">
      <w:pPr>
        <w:pStyle w:val="code"/>
        <w:ind w:leftChars="400" w:left="960"/>
      </w:pPr>
      <w:r>
        <w:t xml:space="preserve"> var z ="hello";</w:t>
      </w:r>
    </w:p>
    <w:p w14:paraId="0A99F37C" w14:textId="77777777" w:rsidR="00391E28" w:rsidRDefault="00391E28" w:rsidP="009D715A">
      <w:pPr>
        <w:pStyle w:val="code"/>
        <w:ind w:leftChars="400" w:left="960"/>
      </w:pPr>
    </w:p>
    <w:p w14:paraId="4F1E8675" w14:textId="77777777" w:rsidR="00391E28" w:rsidRDefault="00391E28" w:rsidP="009D715A">
      <w:pPr>
        <w:pStyle w:val="code"/>
        <w:ind w:leftChars="400" w:left="960"/>
      </w:pPr>
      <w:r>
        <w:t xml:space="preserve"> var value;  //value = undefined</w:t>
      </w:r>
    </w:p>
    <w:p w14:paraId="61190900" w14:textId="77777777" w:rsidR="00391E28" w:rsidRDefault="00391E28" w:rsidP="009D715A">
      <w:pPr>
        <w:pStyle w:val="code"/>
        <w:ind w:leftChars="400" w:left="960"/>
      </w:pPr>
    </w:p>
    <w:p w14:paraId="187B1E51" w14:textId="77777777" w:rsidR="00391E28" w:rsidRDefault="00391E28" w:rsidP="009D715A">
      <w:pPr>
        <w:pStyle w:val="code"/>
        <w:ind w:leftChars="400" w:left="960"/>
      </w:pPr>
    </w:p>
    <w:p w14:paraId="4646D0AF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lastRenderedPageBreak/>
        <w:t xml:space="preserve"> 3. </w:t>
      </w:r>
      <w:r>
        <w:rPr>
          <w:rFonts w:hint="eastAsia"/>
        </w:rPr>
        <w:t>数据类型</w:t>
      </w:r>
    </w:p>
    <w:p w14:paraId="25C09973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 // JavaScript</w:t>
      </w:r>
      <w:r>
        <w:rPr>
          <w:rFonts w:hint="eastAsia"/>
        </w:rPr>
        <w:t>拥有数字，字符串，布尔</w:t>
      </w:r>
    </w:p>
    <w:p w14:paraId="68CB9C61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 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数组，对象，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这几种数据类型</w:t>
      </w:r>
    </w:p>
    <w:p w14:paraId="663B19A4" w14:textId="77777777" w:rsidR="00391E28" w:rsidRDefault="00391E28" w:rsidP="009D715A">
      <w:pPr>
        <w:pStyle w:val="code"/>
        <w:ind w:leftChars="400" w:left="960"/>
      </w:pPr>
    </w:p>
    <w:p w14:paraId="045391B5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1. </w:t>
      </w:r>
      <w:r>
        <w:rPr>
          <w:rFonts w:hint="eastAsia"/>
        </w:rPr>
        <w:t>数字</w:t>
      </w:r>
      <w:r>
        <w:rPr>
          <w:rFonts w:hint="eastAsia"/>
        </w:rPr>
        <w:t xml:space="preserve"> - JavaScript </w:t>
      </w:r>
      <w:r>
        <w:rPr>
          <w:rFonts w:hint="eastAsia"/>
        </w:rPr>
        <w:t>只有一种数字类型。不区分整数和小数</w:t>
      </w:r>
    </w:p>
    <w:p w14:paraId="15097A2A" w14:textId="77777777" w:rsidR="00391E28" w:rsidRDefault="00391E28" w:rsidP="009D715A">
      <w:pPr>
        <w:pStyle w:val="code"/>
        <w:ind w:leftChars="400" w:left="960"/>
      </w:pPr>
      <w:r>
        <w:t>var num = new Number(20);</w:t>
      </w:r>
    </w:p>
    <w:p w14:paraId="27A05395" w14:textId="77777777" w:rsidR="00391E28" w:rsidRDefault="00391E28" w:rsidP="009D715A">
      <w:pPr>
        <w:pStyle w:val="code"/>
        <w:ind w:leftChars="400" w:left="960"/>
      </w:pPr>
      <w:r>
        <w:t>var x = 34;</w:t>
      </w:r>
    </w:p>
    <w:p w14:paraId="4CB3490E" w14:textId="77777777" w:rsidR="00391E28" w:rsidRDefault="00391E28" w:rsidP="009D715A">
      <w:pPr>
        <w:pStyle w:val="code"/>
        <w:ind w:leftChars="400" w:left="960"/>
      </w:pPr>
      <w:r>
        <w:t>var y =3.14;</w:t>
      </w:r>
    </w:p>
    <w:p w14:paraId="15067455" w14:textId="77777777" w:rsidR="00391E28" w:rsidRDefault="00391E28" w:rsidP="009D715A">
      <w:pPr>
        <w:pStyle w:val="code"/>
        <w:ind w:leftChars="400" w:left="960"/>
      </w:pPr>
      <w:r>
        <w:t>var z = 123e5;  //12300000</w:t>
      </w:r>
    </w:p>
    <w:p w14:paraId="33A996FA" w14:textId="77777777" w:rsidR="00391E28" w:rsidRDefault="00391E28" w:rsidP="009D715A">
      <w:pPr>
        <w:pStyle w:val="code"/>
        <w:ind w:leftChars="400" w:left="960"/>
      </w:pPr>
    </w:p>
    <w:p w14:paraId="0C11D435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2. </w:t>
      </w:r>
      <w:r>
        <w:rPr>
          <w:rFonts w:hint="eastAsia"/>
        </w:rPr>
        <w:t>字符串</w:t>
      </w:r>
    </w:p>
    <w:p w14:paraId="2306B180" w14:textId="77777777" w:rsidR="00391E28" w:rsidRDefault="00391E28" w:rsidP="009D715A">
      <w:pPr>
        <w:pStyle w:val="code"/>
        <w:ind w:leftChars="400" w:left="960"/>
      </w:pPr>
      <w:r>
        <w:t>var str = new String("JavaScript");</w:t>
      </w:r>
    </w:p>
    <w:p w14:paraId="52D43079" w14:textId="77777777" w:rsidR="00391E28" w:rsidRDefault="00391E28" w:rsidP="009D715A">
      <w:pPr>
        <w:pStyle w:val="code"/>
        <w:ind w:leftChars="400" w:left="960"/>
      </w:pPr>
      <w:r>
        <w:t>var str = "JavaScript";</w:t>
      </w:r>
    </w:p>
    <w:p w14:paraId="31547BE8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>var sen = "my name is 'Gaylen'"; //</w:t>
      </w:r>
      <w:r>
        <w:rPr>
          <w:rFonts w:hint="eastAsia"/>
        </w:rPr>
        <w:t>引号嵌套</w:t>
      </w:r>
    </w:p>
    <w:p w14:paraId="112246FB" w14:textId="77777777" w:rsidR="00391E28" w:rsidRDefault="00391E28" w:rsidP="009D715A">
      <w:pPr>
        <w:pStyle w:val="code"/>
        <w:ind w:leftChars="400" w:left="960"/>
      </w:pPr>
    </w:p>
    <w:p w14:paraId="6B09BA89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3. </w:t>
      </w:r>
      <w:r>
        <w:rPr>
          <w:rFonts w:hint="eastAsia"/>
        </w:rPr>
        <w:t>布尔</w:t>
      </w:r>
    </w:p>
    <w:p w14:paraId="6F46122D" w14:textId="77777777" w:rsidR="00391E28" w:rsidRDefault="00391E28" w:rsidP="009D715A">
      <w:pPr>
        <w:pStyle w:val="code"/>
        <w:ind w:leftChars="400" w:left="960"/>
      </w:pPr>
      <w:r>
        <w:t>var bool = new Boolean(false);</w:t>
      </w:r>
    </w:p>
    <w:p w14:paraId="6E3444A7" w14:textId="77777777" w:rsidR="00391E28" w:rsidRDefault="00391E28" w:rsidP="009D715A">
      <w:pPr>
        <w:pStyle w:val="code"/>
        <w:ind w:leftChars="400" w:left="960"/>
      </w:pPr>
      <w:r>
        <w:t>var bool = true;</w:t>
      </w:r>
    </w:p>
    <w:p w14:paraId="663AA1B1" w14:textId="77777777" w:rsidR="00391E28" w:rsidRDefault="00391E28" w:rsidP="009D715A">
      <w:pPr>
        <w:pStyle w:val="code"/>
        <w:ind w:leftChars="400" w:left="960"/>
      </w:pPr>
      <w:r>
        <w:t>var x =false;</w:t>
      </w:r>
    </w:p>
    <w:p w14:paraId="7259FA36" w14:textId="77777777" w:rsidR="00391E28" w:rsidRDefault="00391E28" w:rsidP="009D715A">
      <w:pPr>
        <w:pStyle w:val="code"/>
        <w:ind w:leftChars="400" w:left="960"/>
      </w:pPr>
    </w:p>
    <w:p w14:paraId="00E0CD93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4. </w:t>
      </w:r>
      <w:r>
        <w:rPr>
          <w:rFonts w:hint="eastAsia"/>
        </w:rPr>
        <w:t>数组</w:t>
      </w:r>
    </w:p>
    <w:p w14:paraId="4B3B3FDE" w14:textId="77777777" w:rsidR="00391E28" w:rsidRDefault="00391E28" w:rsidP="009D715A">
      <w:pPr>
        <w:pStyle w:val="code"/>
        <w:ind w:leftChars="400" w:left="960"/>
      </w:pPr>
      <w:r>
        <w:t>var arr = new Array();</w:t>
      </w:r>
    </w:p>
    <w:p w14:paraId="3B0DFBB8" w14:textId="77777777" w:rsidR="00391E28" w:rsidRDefault="00391E28" w:rsidP="009D715A">
      <w:pPr>
        <w:pStyle w:val="code"/>
        <w:ind w:leftChars="400" w:left="960"/>
      </w:pPr>
      <w:r>
        <w:t>var arr = new Array(5);</w:t>
      </w:r>
    </w:p>
    <w:p w14:paraId="227E9F82" w14:textId="77777777" w:rsidR="00391E28" w:rsidRDefault="00391E28" w:rsidP="009D715A">
      <w:pPr>
        <w:pStyle w:val="code"/>
        <w:ind w:leftChars="400" w:left="960"/>
      </w:pPr>
      <w:r>
        <w:t>var arr = new Array(1,2,3,4);</w:t>
      </w:r>
    </w:p>
    <w:p w14:paraId="6EB9F3A6" w14:textId="77777777" w:rsidR="00391E28" w:rsidRDefault="00391E28" w:rsidP="009D715A">
      <w:pPr>
        <w:pStyle w:val="code"/>
        <w:ind w:leftChars="400" w:left="960"/>
      </w:pPr>
      <w:r>
        <w:t xml:space="preserve">var arr = </w:t>
      </w:r>
    </w:p>
    <w:p w14:paraId="6EC514B3" w14:textId="77777777" w:rsidR="00391E28" w:rsidRDefault="00391E28" w:rsidP="009D715A">
      <w:pPr>
        <w:pStyle w:val="code"/>
        <w:ind w:leftChars="400" w:left="960"/>
      </w:pPr>
    </w:p>
    <w:p w14:paraId="19B7F85D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5. </w:t>
      </w:r>
      <w:r>
        <w:rPr>
          <w:rFonts w:hint="eastAsia"/>
        </w:rPr>
        <w:t>对象</w:t>
      </w:r>
    </w:p>
    <w:p w14:paraId="41BFB976" w14:textId="77777777" w:rsidR="00391E28" w:rsidRDefault="00391E28" w:rsidP="009D715A">
      <w:pPr>
        <w:pStyle w:val="code"/>
        <w:ind w:leftChars="400" w:left="960"/>
      </w:pPr>
      <w:r>
        <w:t>var obj = new Object();</w:t>
      </w:r>
    </w:p>
    <w:p w14:paraId="733ACE1D" w14:textId="77777777" w:rsidR="00391E28" w:rsidRDefault="00391E28" w:rsidP="009D715A">
      <w:pPr>
        <w:pStyle w:val="code"/>
        <w:ind w:leftChars="400" w:left="960"/>
      </w:pPr>
      <w:r>
        <w:t>obj.name="mike";</w:t>
      </w:r>
    </w:p>
    <w:p w14:paraId="32021E1B" w14:textId="77777777" w:rsidR="00391E28" w:rsidRDefault="00391E28" w:rsidP="009D715A">
      <w:pPr>
        <w:pStyle w:val="code"/>
        <w:ind w:leftChars="400" w:left="960"/>
      </w:pPr>
      <w:r>
        <w:t>var person={</w:t>
      </w:r>
    </w:p>
    <w:p w14:paraId="1649B71F" w14:textId="77777777" w:rsidR="00391E28" w:rsidRDefault="00391E28" w:rsidP="009D715A">
      <w:pPr>
        <w:pStyle w:val="code"/>
        <w:ind w:leftChars="400" w:left="960"/>
      </w:pPr>
      <w:r>
        <w:tab/>
        <w:t>name:"Bill",</w:t>
      </w:r>
    </w:p>
    <w:p w14:paraId="2502D46A" w14:textId="77777777" w:rsidR="00391E28" w:rsidRDefault="00391E28" w:rsidP="009D715A">
      <w:pPr>
        <w:pStyle w:val="code"/>
        <w:ind w:leftChars="400" w:left="960"/>
      </w:pPr>
      <w:r>
        <w:tab/>
        <w:t>age:23,</w:t>
      </w:r>
    </w:p>
    <w:p w14:paraId="789BAA2A" w14:textId="77777777" w:rsidR="00391E28" w:rsidRDefault="00391E28" w:rsidP="009D715A">
      <w:pPr>
        <w:pStyle w:val="code"/>
        <w:ind w:leftChars="400" w:left="960"/>
      </w:pPr>
      <w:r>
        <w:tab/>
        <w:t>method:function{}</w:t>
      </w:r>
    </w:p>
    <w:p w14:paraId="06DC0E4A" w14:textId="77777777" w:rsidR="00391E28" w:rsidRDefault="00391E28" w:rsidP="009D715A">
      <w:pPr>
        <w:pStyle w:val="code"/>
        <w:ind w:leftChars="400" w:left="960"/>
      </w:pPr>
      <w:r>
        <w:t>}</w:t>
      </w:r>
    </w:p>
    <w:p w14:paraId="431CD844" w14:textId="77777777" w:rsidR="00391E28" w:rsidRDefault="00391E28" w:rsidP="00391E28">
      <w:pPr>
        <w:pStyle w:val="code"/>
        <w:ind w:leftChars="400" w:left="960"/>
      </w:pPr>
    </w:p>
    <w:p w14:paraId="44A18910" w14:textId="77777777" w:rsidR="00391E28" w:rsidRDefault="00391E28" w:rsidP="00391E28">
      <w:pPr>
        <w:pStyle w:val="code"/>
        <w:ind w:leftChars="400" w:left="960"/>
      </w:pPr>
      <w:r>
        <w:t>var obj = new Object();</w:t>
      </w:r>
    </w:p>
    <w:p w14:paraId="0413F4EC" w14:textId="77777777" w:rsidR="00391E28" w:rsidRDefault="00391E28" w:rsidP="00391E28">
      <w:pPr>
        <w:pStyle w:val="code"/>
        <w:ind w:leftChars="400" w:left="960"/>
      </w:pPr>
    </w:p>
    <w:p w14:paraId="0CA7A780" w14:textId="77777777" w:rsidR="00391E28" w:rsidRDefault="00391E28" w:rsidP="00391E28">
      <w:pPr>
        <w:pStyle w:val="code"/>
        <w:ind w:leftChars="400" w:left="960"/>
      </w:pPr>
      <w:r>
        <w:rPr>
          <w:rFonts w:hint="eastAsia"/>
        </w:rPr>
        <w:t>6. null  //</w:t>
      </w:r>
      <w:r>
        <w:rPr>
          <w:rFonts w:hint="eastAsia"/>
        </w:rPr>
        <w:t>清除</w:t>
      </w:r>
    </w:p>
    <w:p w14:paraId="16D1A1F5" w14:textId="77777777" w:rsidR="00391E28" w:rsidRDefault="00391E28" w:rsidP="00391E28">
      <w:pPr>
        <w:pStyle w:val="code"/>
        <w:ind w:leftChars="400" w:left="960"/>
      </w:pPr>
      <w:r>
        <w:t>var value = null;</w:t>
      </w:r>
    </w:p>
    <w:p w14:paraId="033F0049" w14:textId="77777777" w:rsidR="00391E28" w:rsidRDefault="00391E28" w:rsidP="00391E28">
      <w:pPr>
        <w:pStyle w:val="code"/>
        <w:ind w:leftChars="400" w:left="960"/>
      </w:pPr>
    </w:p>
    <w:p w14:paraId="22FAA08D" w14:textId="77777777" w:rsidR="00391E28" w:rsidRDefault="00391E28" w:rsidP="00391E28">
      <w:pPr>
        <w:pStyle w:val="code"/>
        <w:ind w:leftChars="400" w:left="960"/>
      </w:pPr>
      <w:r>
        <w:rPr>
          <w:rFonts w:hint="eastAsia"/>
        </w:rPr>
        <w:t>7. undefined //</w:t>
      </w:r>
      <w:r>
        <w:rPr>
          <w:rFonts w:hint="eastAsia"/>
        </w:rPr>
        <w:t>变量中不含有值</w:t>
      </w:r>
    </w:p>
    <w:p w14:paraId="0BF52DB5" w14:textId="03EE0544" w:rsidR="009D4313" w:rsidRPr="009D4313" w:rsidRDefault="00391E28" w:rsidP="00391E28">
      <w:pPr>
        <w:pStyle w:val="code"/>
        <w:ind w:leftChars="400" w:left="960"/>
      </w:pPr>
      <w:r>
        <w:t>var value ;</w:t>
      </w:r>
    </w:p>
    <w:p w14:paraId="702F6F66" w14:textId="60E9EE5B" w:rsidR="001F3731" w:rsidRDefault="001F3731" w:rsidP="001C6100">
      <w:pPr>
        <w:pStyle w:val="5"/>
      </w:pPr>
      <w:r>
        <w:rPr>
          <w:rFonts w:hint="eastAsia"/>
        </w:rPr>
        <w:t>3.1.2</w:t>
      </w:r>
      <w:r>
        <w:t xml:space="preserve">  </w:t>
      </w:r>
      <w:r>
        <w:rPr>
          <w:rFonts w:hint="eastAsia"/>
        </w:rPr>
        <w:t>流程控制</w:t>
      </w:r>
    </w:p>
    <w:p w14:paraId="096A0ED9" w14:textId="6D1106B1" w:rsidR="00391E28" w:rsidRDefault="00391E28" w:rsidP="00391E28">
      <w:r>
        <w:tab/>
      </w:r>
      <w:r>
        <w:rPr>
          <w:rFonts w:hint="eastAsia"/>
        </w:rPr>
        <w:t>运算符：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649"/>
        <w:gridCol w:w="2816"/>
      </w:tblGrid>
      <w:tr w:rsidR="00391E28" w14:paraId="26EF2917" w14:textId="77777777" w:rsidTr="00391E28">
        <w:tc>
          <w:tcPr>
            <w:tcW w:w="1696" w:type="dxa"/>
          </w:tcPr>
          <w:p w14:paraId="7E8AD3B6" w14:textId="22DC790B" w:rsidR="00391E28" w:rsidRDefault="00391E28" w:rsidP="00391E28">
            <w:r>
              <w:rPr>
                <w:rFonts w:hint="eastAsia"/>
              </w:rPr>
              <w:lastRenderedPageBreak/>
              <w:t>算术运算符</w:t>
            </w:r>
          </w:p>
        </w:tc>
        <w:tc>
          <w:tcPr>
            <w:tcW w:w="2127" w:type="dxa"/>
          </w:tcPr>
          <w:p w14:paraId="2EE8E7C7" w14:textId="0418FDD0" w:rsidR="00391E28" w:rsidRDefault="00391E28" w:rsidP="00391E28">
            <w:r>
              <w:rPr>
                <w:rFonts w:hint="eastAsia"/>
              </w:rPr>
              <w:t>赋值运算符</w:t>
            </w:r>
          </w:p>
        </w:tc>
        <w:tc>
          <w:tcPr>
            <w:tcW w:w="2649" w:type="dxa"/>
          </w:tcPr>
          <w:p w14:paraId="38107E1B" w14:textId="2D6F55DC" w:rsidR="00391E28" w:rsidRDefault="00391E28" w:rsidP="00391E28">
            <w:r>
              <w:rPr>
                <w:rFonts w:hint="eastAsia"/>
              </w:rPr>
              <w:t>比较运算符</w:t>
            </w:r>
          </w:p>
        </w:tc>
        <w:tc>
          <w:tcPr>
            <w:tcW w:w="2816" w:type="dxa"/>
          </w:tcPr>
          <w:p w14:paraId="6BC2B037" w14:textId="7AFC6461" w:rsidR="00391E28" w:rsidRDefault="00391E28" w:rsidP="00391E28">
            <w:r>
              <w:rPr>
                <w:rFonts w:hint="eastAsia"/>
              </w:rPr>
              <w:t>逻辑运算符</w:t>
            </w:r>
          </w:p>
        </w:tc>
      </w:tr>
      <w:tr w:rsidR="00391E28" w14:paraId="2D1D4C40" w14:textId="77777777" w:rsidTr="00391E28">
        <w:tc>
          <w:tcPr>
            <w:tcW w:w="1696" w:type="dxa"/>
          </w:tcPr>
          <w:p w14:paraId="40081B9E" w14:textId="6AB8E6A6" w:rsidR="00391E28" w:rsidRDefault="00391E28" w:rsidP="00391E28">
            <w:r>
              <w:rPr>
                <w:rFonts w:hint="eastAsia"/>
              </w:rPr>
              <w:t>+</w:t>
            </w:r>
            <w:r>
              <w:t xml:space="preserve">      </w:t>
            </w:r>
            <w:r>
              <w:rPr>
                <w:rFonts w:hint="eastAsia"/>
              </w:rPr>
              <w:t>加</w:t>
            </w:r>
          </w:p>
        </w:tc>
        <w:tc>
          <w:tcPr>
            <w:tcW w:w="2127" w:type="dxa"/>
          </w:tcPr>
          <w:p w14:paraId="12184216" w14:textId="026090F3" w:rsidR="00391E28" w:rsidRDefault="00391E28" w:rsidP="00391E28">
            <w:r>
              <w:rPr>
                <w:rFonts w:hint="eastAsia"/>
              </w:rPr>
              <w:t>=</w:t>
            </w:r>
          </w:p>
        </w:tc>
        <w:tc>
          <w:tcPr>
            <w:tcW w:w="2649" w:type="dxa"/>
          </w:tcPr>
          <w:p w14:paraId="47ABF69F" w14:textId="326C054A" w:rsidR="00391E28" w:rsidRDefault="00391E28" w:rsidP="00391E28">
            <w:r>
              <w:rPr>
                <w:rFonts w:hint="eastAsia"/>
              </w:rPr>
              <w:t>==</w:t>
            </w:r>
            <w:r>
              <w:t xml:space="preserve">      </w:t>
            </w:r>
            <w:r>
              <w:rPr>
                <w:rFonts w:hint="eastAsia"/>
              </w:rPr>
              <w:t>等于</w:t>
            </w:r>
          </w:p>
        </w:tc>
        <w:tc>
          <w:tcPr>
            <w:tcW w:w="2816" w:type="dxa"/>
          </w:tcPr>
          <w:p w14:paraId="2B21072E" w14:textId="24423E19" w:rsidR="00391E28" w:rsidRDefault="00391E28" w:rsidP="00391E28">
            <w:r>
              <w:rPr>
                <w:rFonts w:hint="eastAsia"/>
              </w:rPr>
              <w:t>&amp;&amp;</w:t>
            </w:r>
            <w:r>
              <w:t xml:space="preserve">     </w:t>
            </w:r>
            <w:r>
              <w:rPr>
                <w:rFonts w:hint="eastAsia"/>
              </w:rPr>
              <w:t>与</w:t>
            </w:r>
          </w:p>
        </w:tc>
      </w:tr>
      <w:tr w:rsidR="00391E28" w14:paraId="3C6EFC33" w14:textId="77777777" w:rsidTr="00391E28">
        <w:tc>
          <w:tcPr>
            <w:tcW w:w="1696" w:type="dxa"/>
          </w:tcPr>
          <w:p w14:paraId="215EEB71" w14:textId="6DA8B004" w:rsidR="00391E28" w:rsidRDefault="00391E28" w:rsidP="00391E28">
            <w:r>
              <w:rPr>
                <w:rFonts w:hint="eastAsia"/>
              </w:rPr>
              <w:t>-</w:t>
            </w:r>
            <w:r>
              <w:t xml:space="preserve">       </w:t>
            </w:r>
            <w:r>
              <w:rPr>
                <w:rFonts w:hint="eastAsia"/>
              </w:rPr>
              <w:t>减</w:t>
            </w:r>
          </w:p>
        </w:tc>
        <w:tc>
          <w:tcPr>
            <w:tcW w:w="2127" w:type="dxa"/>
          </w:tcPr>
          <w:p w14:paraId="517B1981" w14:textId="6D26592C" w:rsidR="00391E28" w:rsidRDefault="00391E28" w:rsidP="00391E28">
            <w:r>
              <w:rPr>
                <w:rFonts w:hint="eastAsia"/>
              </w:rPr>
              <w:t>+=</w:t>
            </w:r>
          </w:p>
        </w:tc>
        <w:tc>
          <w:tcPr>
            <w:tcW w:w="2649" w:type="dxa"/>
          </w:tcPr>
          <w:p w14:paraId="7A8E4054" w14:textId="49C08029" w:rsidR="00391E28" w:rsidRDefault="00391E28" w:rsidP="00391E28">
            <w:r>
              <w:rPr>
                <w:rFonts w:hint="eastAsia"/>
              </w:rPr>
              <w:t>===</w:t>
            </w:r>
            <w:r>
              <w:t xml:space="preserve">   </w:t>
            </w:r>
            <w:r w:rsidRPr="00391E28">
              <w:rPr>
                <w:sz w:val="18"/>
              </w:rPr>
              <w:t xml:space="preserve"> </w:t>
            </w:r>
            <w:r w:rsidRPr="00391E28">
              <w:rPr>
                <w:rFonts w:hint="eastAsia"/>
                <w:sz w:val="18"/>
              </w:rPr>
              <w:t>全等（值和类型）</w:t>
            </w:r>
          </w:p>
        </w:tc>
        <w:tc>
          <w:tcPr>
            <w:tcW w:w="2816" w:type="dxa"/>
          </w:tcPr>
          <w:p w14:paraId="3E46C7E2" w14:textId="58694631" w:rsidR="00391E28" w:rsidRDefault="00391E28" w:rsidP="00391E28">
            <w:r>
              <w:rPr>
                <w:rFonts w:hint="eastAsia"/>
              </w:rPr>
              <w:t>||</w:t>
            </w:r>
            <w:r>
              <w:t xml:space="preserve">        </w:t>
            </w:r>
            <w:r>
              <w:rPr>
                <w:rFonts w:hint="eastAsia"/>
              </w:rPr>
              <w:t>或</w:t>
            </w:r>
          </w:p>
        </w:tc>
      </w:tr>
      <w:tr w:rsidR="00391E28" w14:paraId="46911633" w14:textId="77777777" w:rsidTr="00391E28">
        <w:tc>
          <w:tcPr>
            <w:tcW w:w="1696" w:type="dxa"/>
          </w:tcPr>
          <w:p w14:paraId="19012272" w14:textId="70F18238" w:rsidR="00391E28" w:rsidRDefault="00391E28" w:rsidP="00391E28">
            <w:r>
              <w:rPr>
                <w:rFonts w:hint="eastAsia"/>
              </w:rPr>
              <w:t>*</w:t>
            </w:r>
            <w:r>
              <w:t xml:space="preserve">      </w:t>
            </w:r>
            <w:r>
              <w:rPr>
                <w:rFonts w:hint="eastAsia"/>
              </w:rPr>
              <w:t>乘</w:t>
            </w:r>
          </w:p>
        </w:tc>
        <w:tc>
          <w:tcPr>
            <w:tcW w:w="2127" w:type="dxa"/>
          </w:tcPr>
          <w:p w14:paraId="5B932177" w14:textId="6509555D" w:rsidR="00391E28" w:rsidRDefault="00391E28" w:rsidP="00391E28">
            <w:r>
              <w:rPr>
                <w:rFonts w:hint="eastAsia"/>
              </w:rPr>
              <w:t>-=</w:t>
            </w:r>
          </w:p>
        </w:tc>
        <w:tc>
          <w:tcPr>
            <w:tcW w:w="2649" w:type="dxa"/>
          </w:tcPr>
          <w:p w14:paraId="3677B8F5" w14:textId="4B05EF0A" w:rsidR="00391E28" w:rsidRDefault="00391E28" w:rsidP="00391E28">
            <w:r>
              <w:rPr>
                <w:rFonts w:hint="eastAsia"/>
              </w:rPr>
              <w:t>!</w:t>
            </w:r>
            <w:r>
              <w:t xml:space="preserve">=       </w:t>
            </w:r>
            <w:r>
              <w:rPr>
                <w:rFonts w:hint="eastAsia"/>
              </w:rPr>
              <w:t>不等于</w:t>
            </w:r>
          </w:p>
        </w:tc>
        <w:tc>
          <w:tcPr>
            <w:tcW w:w="2816" w:type="dxa"/>
          </w:tcPr>
          <w:p w14:paraId="29FF69F8" w14:textId="16043ED9" w:rsidR="00391E28" w:rsidRDefault="00391E28" w:rsidP="00391E28">
            <w:r>
              <w:rPr>
                <w:rFonts w:hint="eastAsia"/>
              </w:rPr>
              <w:t>!</w:t>
            </w:r>
            <w:r>
              <w:t xml:space="preserve">          </w:t>
            </w:r>
            <w:r>
              <w:rPr>
                <w:rFonts w:hint="eastAsia"/>
              </w:rPr>
              <w:t>非</w:t>
            </w:r>
          </w:p>
        </w:tc>
      </w:tr>
      <w:tr w:rsidR="00391E28" w14:paraId="200CD4D2" w14:textId="77777777" w:rsidTr="00391E28">
        <w:tc>
          <w:tcPr>
            <w:tcW w:w="1696" w:type="dxa"/>
          </w:tcPr>
          <w:p w14:paraId="7CF8C5A7" w14:textId="5345F330" w:rsidR="00391E28" w:rsidRDefault="00391E28" w:rsidP="00391E28">
            <w:r>
              <w:rPr>
                <w:rFonts w:hint="eastAsia"/>
              </w:rPr>
              <w:t>/</w:t>
            </w:r>
            <w:r>
              <w:t xml:space="preserve">       </w:t>
            </w:r>
            <w:r>
              <w:rPr>
                <w:rFonts w:hint="eastAsia"/>
              </w:rPr>
              <w:t>除</w:t>
            </w:r>
          </w:p>
        </w:tc>
        <w:tc>
          <w:tcPr>
            <w:tcW w:w="2127" w:type="dxa"/>
          </w:tcPr>
          <w:p w14:paraId="6EC38283" w14:textId="524ADC4B" w:rsidR="00391E28" w:rsidRDefault="00391E28" w:rsidP="00391E28">
            <w:r>
              <w:rPr>
                <w:rFonts w:hint="eastAsia"/>
              </w:rPr>
              <w:t>*=</w:t>
            </w:r>
          </w:p>
        </w:tc>
        <w:tc>
          <w:tcPr>
            <w:tcW w:w="2649" w:type="dxa"/>
          </w:tcPr>
          <w:p w14:paraId="5D72DCB1" w14:textId="4E1D9215" w:rsidR="00391E28" w:rsidRDefault="00391E28" w:rsidP="00391E28">
            <w:r>
              <w:rPr>
                <w:rFonts w:hint="eastAsia"/>
              </w:rPr>
              <w:t>&gt;</w:t>
            </w:r>
            <w:r>
              <w:t xml:space="preserve">         </w:t>
            </w:r>
            <w:r>
              <w:rPr>
                <w:rFonts w:hint="eastAsia"/>
              </w:rPr>
              <w:t>大于</w:t>
            </w:r>
          </w:p>
        </w:tc>
        <w:tc>
          <w:tcPr>
            <w:tcW w:w="2816" w:type="dxa"/>
          </w:tcPr>
          <w:p w14:paraId="6CEB1B4C" w14:textId="77777777" w:rsidR="00391E28" w:rsidRDefault="00391E28" w:rsidP="00391E28">
            <w:r>
              <w:rPr>
                <w:rFonts w:hint="eastAsia"/>
              </w:rPr>
              <w:t>(</w:t>
            </w:r>
            <w:r>
              <w:t>condition)?value1:value2;</w:t>
            </w:r>
          </w:p>
          <w:p w14:paraId="1A894AF2" w14:textId="6FF61054" w:rsidR="00391E28" w:rsidRDefault="00391E28" w:rsidP="00391E28">
            <w:pPr>
              <w:ind w:firstLineChars="200" w:firstLine="480"/>
            </w:pPr>
            <w:r>
              <w:rPr>
                <w:rFonts w:hint="eastAsia"/>
              </w:rPr>
              <w:t>三目运算符</w:t>
            </w:r>
          </w:p>
        </w:tc>
      </w:tr>
      <w:tr w:rsidR="00391E28" w14:paraId="44D31709" w14:textId="77777777" w:rsidTr="00391E28">
        <w:tc>
          <w:tcPr>
            <w:tcW w:w="1696" w:type="dxa"/>
          </w:tcPr>
          <w:p w14:paraId="290ACCE9" w14:textId="34D33B48" w:rsidR="00391E28" w:rsidRDefault="00391E28" w:rsidP="00391E28">
            <w:r>
              <w:rPr>
                <w:rFonts w:hint="eastAsia"/>
              </w:rPr>
              <w:t>%</w:t>
            </w:r>
            <w:r>
              <w:t xml:space="preserve">     </w:t>
            </w:r>
            <w:r>
              <w:rPr>
                <w:rFonts w:hint="eastAsia"/>
              </w:rPr>
              <w:t>取余</w:t>
            </w:r>
          </w:p>
        </w:tc>
        <w:tc>
          <w:tcPr>
            <w:tcW w:w="2127" w:type="dxa"/>
          </w:tcPr>
          <w:p w14:paraId="1E63C057" w14:textId="0862F74D" w:rsidR="00391E28" w:rsidRDefault="00391E28" w:rsidP="00391E28">
            <w:r>
              <w:rPr>
                <w:rFonts w:hint="eastAsia"/>
              </w:rPr>
              <w:t>/=</w:t>
            </w:r>
          </w:p>
        </w:tc>
        <w:tc>
          <w:tcPr>
            <w:tcW w:w="2649" w:type="dxa"/>
          </w:tcPr>
          <w:p w14:paraId="73D69E32" w14:textId="699F1678" w:rsidR="00391E28" w:rsidRDefault="00391E28" w:rsidP="00391E28">
            <w:r>
              <w:rPr>
                <w:rFonts w:hint="eastAsia"/>
              </w:rPr>
              <w:t>&gt;</w:t>
            </w:r>
            <w:r>
              <w:t xml:space="preserve">=       </w:t>
            </w:r>
            <w:r>
              <w:rPr>
                <w:rFonts w:hint="eastAsia"/>
              </w:rPr>
              <w:t>大于等于</w:t>
            </w:r>
          </w:p>
        </w:tc>
        <w:tc>
          <w:tcPr>
            <w:tcW w:w="2816" w:type="dxa"/>
          </w:tcPr>
          <w:p w14:paraId="0B7FE724" w14:textId="77777777" w:rsidR="00391E28" w:rsidRDefault="00391E28" w:rsidP="00391E28"/>
        </w:tc>
      </w:tr>
      <w:tr w:rsidR="00391E28" w14:paraId="0F470FD3" w14:textId="77777777" w:rsidTr="00391E28">
        <w:tc>
          <w:tcPr>
            <w:tcW w:w="1696" w:type="dxa"/>
          </w:tcPr>
          <w:p w14:paraId="12B55019" w14:textId="02C0C61F" w:rsidR="00391E28" w:rsidRDefault="00391E28" w:rsidP="00391E28">
            <w:r>
              <w:rPr>
                <w:rFonts w:hint="eastAsia"/>
              </w:rPr>
              <w:t>++</w:t>
            </w:r>
            <w:r>
              <w:t xml:space="preserve">    </w:t>
            </w:r>
            <w:r>
              <w:rPr>
                <w:rFonts w:hint="eastAsia"/>
              </w:rPr>
              <w:t>自增</w:t>
            </w:r>
          </w:p>
        </w:tc>
        <w:tc>
          <w:tcPr>
            <w:tcW w:w="2127" w:type="dxa"/>
          </w:tcPr>
          <w:p w14:paraId="50CE8E2C" w14:textId="005417E6" w:rsidR="00391E28" w:rsidRDefault="00391E28" w:rsidP="00391E28">
            <w:r>
              <w:rPr>
                <w:rFonts w:hint="eastAsia"/>
              </w:rPr>
              <w:t>%=</w:t>
            </w:r>
          </w:p>
        </w:tc>
        <w:tc>
          <w:tcPr>
            <w:tcW w:w="2649" w:type="dxa"/>
          </w:tcPr>
          <w:p w14:paraId="1F310594" w14:textId="77811EEA" w:rsidR="00391E28" w:rsidRDefault="00391E28" w:rsidP="00391E28">
            <w:r>
              <w:rPr>
                <w:rFonts w:hint="eastAsia"/>
              </w:rPr>
              <w:t>&lt;</w:t>
            </w:r>
            <w:r>
              <w:t xml:space="preserve">         </w:t>
            </w:r>
            <w:r>
              <w:rPr>
                <w:rFonts w:hint="eastAsia"/>
              </w:rPr>
              <w:t>小于</w:t>
            </w:r>
          </w:p>
        </w:tc>
        <w:tc>
          <w:tcPr>
            <w:tcW w:w="2816" w:type="dxa"/>
          </w:tcPr>
          <w:p w14:paraId="36AFBF34" w14:textId="77777777" w:rsidR="00391E28" w:rsidRDefault="00391E28" w:rsidP="00391E28"/>
        </w:tc>
      </w:tr>
      <w:tr w:rsidR="00391E28" w14:paraId="1359C54F" w14:textId="77777777" w:rsidTr="00391E28">
        <w:tc>
          <w:tcPr>
            <w:tcW w:w="1696" w:type="dxa"/>
          </w:tcPr>
          <w:p w14:paraId="42BF0CD5" w14:textId="22296491" w:rsidR="00391E28" w:rsidRDefault="00391E28" w:rsidP="00391E28">
            <w:r>
              <w:rPr>
                <w:rFonts w:hint="eastAsia"/>
              </w:rPr>
              <w:t>--</w:t>
            </w:r>
            <w:r>
              <w:t xml:space="preserve">      </w:t>
            </w:r>
            <w:r>
              <w:rPr>
                <w:rFonts w:hint="eastAsia"/>
              </w:rPr>
              <w:t>自减</w:t>
            </w:r>
          </w:p>
        </w:tc>
        <w:tc>
          <w:tcPr>
            <w:tcW w:w="2127" w:type="dxa"/>
          </w:tcPr>
          <w:p w14:paraId="365C16BB" w14:textId="77777777" w:rsidR="00391E28" w:rsidRDefault="00391E28" w:rsidP="00391E28"/>
        </w:tc>
        <w:tc>
          <w:tcPr>
            <w:tcW w:w="2649" w:type="dxa"/>
          </w:tcPr>
          <w:p w14:paraId="05E0C520" w14:textId="6E225258" w:rsidR="00391E28" w:rsidRDefault="00391E28" w:rsidP="00391E28">
            <w:r>
              <w:rPr>
                <w:rFonts w:hint="eastAsia"/>
              </w:rPr>
              <w:t>&lt;</w:t>
            </w:r>
            <w:r>
              <w:t xml:space="preserve">=       </w:t>
            </w:r>
            <w:r>
              <w:rPr>
                <w:rFonts w:hint="eastAsia"/>
              </w:rPr>
              <w:t>小于等于</w:t>
            </w:r>
          </w:p>
        </w:tc>
        <w:tc>
          <w:tcPr>
            <w:tcW w:w="2816" w:type="dxa"/>
          </w:tcPr>
          <w:p w14:paraId="1AF71127" w14:textId="77777777" w:rsidR="00391E28" w:rsidRDefault="00391E28" w:rsidP="00391E28"/>
        </w:tc>
      </w:tr>
    </w:tbl>
    <w:p w14:paraId="413AAB10" w14:textId="77777777" w:rsidR="00391E28" w:rsidRPr="00391E28" w:rsidRDefault="00391E28" w:rsidP="00391E28"/>
    <w:p w14:paraId="03222DC0" w14:textId="665383F7" w:rsidR="002B35A7" w:rsidRDefault="002B35A7" w:rsidP="002B35A7">
      <w:pPr>
        <w:ind w:firstLine="720"/>
      </w:pPr>
      <w:r>
        <w:rPr>
          <w:rFonts w:hint="eastAsia"/>
        </w:rPr>
        <w:t>流程控制：</w:t>
      </w:r>
    </w:p>
    <w:p w14:paraId="420855CF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>// if</w:t>
      </w:r>
      <w:r>
        <w:rPr>
          <w:rFonts w:hint="eastAsia"/>
        </w:rPr>
        <w:t>语句</w:t>
      </w:r>
    </w:p>
    <w:p w14:paraId="54D0AD28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>//1. if</w:t>
      </w:r>
      <w:r>
        <w:rPr>
          <w:rFonts w:hint="eastAsia"/>
        </w:rPr>
        <w:t>语句</w:t>
      </w:r>
    </w:p>
    <w:p w14:paraId="648FB1E5" w14:textId="77777777" w:rsidR="002B35A7" w:rsidRDefault="002B35A7" w:rsidP="002B35A7">
      <w:pPr>
        <w:pStyle w:val="code"/>
        <w:ind w:leftChars="600" w:left="1440"/>
      </w:pPr>
      <w:r>
        <w:tab/>
        <w:t>if(expression){</w:t>
      </w:r>
    </w:p>
    <w:p w14:paraId="77A87A46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1567D8B4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4BF11BE0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>//2. if-else</w:t>
      </w:r>
      <w:r>
        <w:rPr>
          <w:rFonts w:hint="eastAsia"/>
        </w:rPr>
        <w:t>语句</w:t>
      </w:r>
    </w:p>
    <w:p w14:paraId="7BC739D6" w14:textId="77777777" w:rsidR="002B35A7" w:rsidRDefault="002B35A7" w:rsidP="002B35A7">
      <w:pPr>
        <w:pStyle w:val="code"/>
        <w:ind w:leftChars="600" w:left="1440"/>
      </w:pPr>
      <w:r>
        <w:tab/>
        <w:t>if(expression){</w:t>
      </w:r>
    </w:p>
    <w:p w14:paraId="2502C24D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75E4CBAD" w14:textId="77777777" w:rsidR="002B35A7" w:rsidRDefault="002B35A7" w:rsidP="002B35A7">
      <w:pPr>
        <w:pStyle w:val="code"/>
        <w:ind w:leftChars="600" w:left="1440"/>
      </w:pPr>
      <w:r>
        <w:tab/>
        <w:t>}else{</w:t>
      </w:r>
    </w:p>
    <w:p w14:paraId="6566A587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2DE92BA6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653C3F97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>//3. if - else if - else</w:t>
      </w:r>
      <w:r>
        <w:rPr>
          <w:rFonts w:hint="eastAsia"/>
        </w:rPr>
        <w:t>语句</w:t>
      </w:r>
    </w:p>
    <w:p w14:paraId="53607E36" w14:textId="77777777" w:rsidR="002B35A7" w:rsidRDefault="002B35A7" w:rsidP="002B35A7">
      <w:pPr>
        <w:pStyle w:val="code"/>
        <w:ind w:leftChars="600" w:left="1440"/>
      </w:pPr>
      <w:r>
        <w:tab/>
        <w:t>if(expression1){</w:t>
      </w:r>
    </w:p>
    <w:p w14:paraId="37D6CF36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46D80C2E" w14:textId="77777777" w:rsidR="002B35A7" w:rsidRDefault="002B35A7" w:rsidP="002B35A7">
      <w:pPr>
        <w:pStyle w:val="code"/>
        <w:ind w:leftChars="600" w:left="1440"/>
      </w:pPr>
      <w:r>
        <w:tab/>
        <w:t>}else if(expression2){</w:t>
      </w:r>
    </w:p>
    <w:p w14:paraId="69581813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73A08929" w14:textId="77777777" w:rsidR="002B35A7" w:rsidRDefault="002B35A7" w:rsidP="002B35A7">
      <w:pPr>
        <w:pStyle w:val="code"/>
        <w:ind w:leftChars="600" w:left="1440"/>
      </w:pPr>
      <w:r>
        <w:tab/>
        <w:t>}else{</w:t>
      </w:r>
    </w:p>
    <w:p w14:paraId="70BAD830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4B0491AA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0954F3B6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 xml:space="preserve">//switch </w:t>
      </w:r>
      <w:r>
        <w:rPr>
          <w:rFonts w:hint="eastAsia"/>
        </w:rPr>
        <w:t>语句</w:t>
      </w:r>
    </w:p>
    <w:p w14:paraId="1B165580" w14:textId="77777777" w:rsidR="002B35A7" w:rsidRDefault="002B35A7" w:rsidP="002B35A7">
      <w:pPr>
        <w:pStyle w:val="code"/>
        <w:ind w:leftChars="600" w:left="1440"/>
      </w:pPr>
      <w:r>
        <w:tab/>
        <w:t>switch(value){</w:t>
      </w:r>
    </w:p>
    <w:p w14:paraId="42DAD4CF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case value1:</w:t>
      </w:r>
    </w:p>
    <w:p w14:paraId="6022E3B6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r>
        <w:tab/>
        <w:t>// code ...</w:t>
      </w:r>
    </w:p>
    <w:p w14:paraId="3586A724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r>
        <w:tab/>
        <w:t>break;</w:t>
      </w:r>
    </w:p>
    <w:p w14:paraId="09C6EABF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case value2:</w:t>
      </w:r>
    </w:p>
    <w:p w14:paraId="2F284C9F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r>
        <w:tab/>
        <w:t>//code ...</w:t>
      </w:r>
    </w:p>
    <w:p w14:paraId="3810422F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r>
        <w:tab/>
        <w:t>break;</w:t>
      </w:r>
    </w:p>
    <w:p w14:paraId="62C7D76B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default:</w:t>
      </w:r>
    </w:p>
    <w:p w14:paraId="27A0159D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r>
        <w:tab/>
        <w:t>///code ...</w:t>
      </w:r>
    </w:p>
    <w:p w14:paraId="4369F789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534A11E5" w14:textId="77777777" w:rsidR="002B35A7" w:rsidRDefault="002B35A7" w:rsidP="002B35A7">
      <w:pPr>
        <w:pStyle w:val="code"/>
        <w:ind w:leftChars="600" w:left="1440"/>
      </w:pPr>
    </w:p>
    <w:p w14:paraId="5B9D50D6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 xml:space="preserve">//for </w:t>
      </w:r>
      <w:r>
        <w:rPr>
          <w:rFonts w:hint="eastAsia"/>
        </w:rPr>
        <w:t>语句</w:t>
      </w:r>
    </w:p>
    <w:p w14:paraId="3D3308FE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lastRenderedPageBreak/>
        <w:tab/>
        <w:t>//1. for</w:t>
      </w:r>
      <w:r>
        <w:rPr>
          <w:rFonts w:hint="eastAsia"/>
        </w:rPr>
        <w:t>语句</w:t>
      </w:r>
    </w:p>
    <w:p w14:paraId="69ECDDA6" w14:textId="77777777" w:rsidR="002B35A7" w:rsidRDefault="002B35A7" w:rsidP="002B35A7">
      <w:pPr>
        <w:pStyle w:val="code"/>
        <w:ind w:leftChars="600" w:left="1440"/>
      </w:pPr>
      <w:r>
        <w:tab/>
        <w:t>for(var i ;i&lt;10; i++){</w:t>
      </w:r>
    </w:p>
    <w:p w14:paraId="3F00204B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02E3A1CF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71C33D64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 xml:space="preserve">//2. for - in </w:t>
      </w:r>
      <w:r>
        <w:rPr>
          <w:rFonts w:hint="eastAsia"/>
        </w:rPr>
        <w:t>语句</w:t>
      </w:r>
    </w:p>
    <w:p w14:paraId="6A171233" w14:textId="77777777" w:rsidR="002B35A7" w:rsidRDefault="002B35A7" w:rsidP="002B35A7">
      <w:pPr>
        <w:pStyle w:val="code"/>
        <w:ind w:leftChars="600" w:left="1440"/>
      </w:pPr>
      <w:r>
        <w:tab/>
        <w:t>var person{</w:t>
      </w:r>
    </w:p>
    <w:p w14:paraId="12221C73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name:"mike",</w:t>
      </w:r>
    </w:p>
    <w:p w14:paraId="41AA2D29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age:23</w:t>
      </w:r>
    </w:p>
    <w:p w14:paraId="38935F61" w14:textId="77777777" w:rsidR="002B35A7" w:rsidRDefault="002B35A7" w:rsidP="002B35A7">
      <w:pPr>
        <w:pStyle w:val="code"/>
        <w:ind w:leftChars="600" w:left="1440"/>
      </w:pPr>
      <w:r>
        <w:tab/>
        <w:t>};</w:t>
      </w:r>
    </w:p>
    <w:p w14:paraId="08BECBC8" w14:textId="77777777" w:rsidR="002B35A7" w:rsidRDefault="002B35A7" w:rsidP="002B35A7">
      <w:pPr>
        <w:pStyle w:val="code"/>
        <w:ind w:leftChars="600" w:left="1440"/>
      </w:pPr>
      <w:r>
        <w:tab/>
        <w:t>for(var key in person){</w:t>
      </w:r>
    </w:p>
    <w:p w14:paraId="1A9C6C55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 person[key]</w:t>
      </w:r>
    </w:p>
    <w:p w14:paraId="7DF4C6F3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328162D2" w14:textId="77777777" w:rsidR="002B35A7" w:rsidRDefault="002B35A7" w:rsidP="002B35A7">
      <w:pPr>
        <w:pStyle w:val="code"/>
        <w:ind w:leftChars="600" w:left="1440"/>
      </w:pPr>
    </w:p>
    <w:p w14:paraId="28B8E696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 xml:space="preserve">//while </w:t>
      </w:r>
      <w:r>
        <w:rPr>
          <w:rFonts w:hint="eastAsia"/>
        </w:rPr>
        <w:t>循环</w:t>
      </w:r>
    </w:p>
    <w:p w14:paraId="5872C93B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 xml:space="preserve">//1. while </w:t>
      </w:r>
      <w:r>
        <w:rPr>
          <w:rFonts w:hint="eastAsia"/>
        </w:rPr>
        <w:t>循环</w:t>
      </w:r>
    </w:p>
    <w:p w14:paraId="469EB3E0" w14:textId="77777777" w:rsidR="002B35A7" w:rsidRDefault="002B35A7" w:rsidP="002B35A7">
      <w:pPr>
        <w:pStyle w:val="code"/>
        <w:ind w:leftChars="600" w:left="1440"/>
      </w:pPr>
      <w:r>
        <w:tab/>
        <w:t>var count = 0;</w:t>
      </w:r>
    </w:p>
    <w:p w14:paraId="5167713D" w14:textId="77777777" w:rsidR="002B35A7" w:rsidRDefault="002B35A7" w:rsidP="002B35A7">
      <w:pPr>
        <w:pStyle w:val="code"/>
        <w:ind w:leftChars="600" w:left="1440"/>
      </w:pPr>
      <w:r>
        <w:tab/>
        <w:t>while(count&lt;10){</w:t>
      </w:r>
    </w:p>
    <w:p w14:paraId="08701B56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</w:t>
      </w:r>
    </w:p>
    <w:p w14:paraId="4FD5747A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count++;</w:t>
      </w:r>
    </w:p>
    <w:p w14:paraId="4AE25C0A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68F1BECD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 xml:space="preserve">//2. do - while </w:t>
      </w:r>
      <w:r>
        <w:rPr>
          <w:rFonts w:hint="eastAsia"/>
        </w:rPr>
        <w:t>循环</w:t>
      </w:r>
    </w:p>
    <w:p w14:paraId="1D31B024" w14:textId="77777777" w:rsidR="002B35A7" w:rsidRDefault="002B35A7" w:rsidP="002B35A7">
      <w:pPr>
        <w:pStyle w:val="code"/>
        <w:ind w:leftChars="600" w:left="1440"/>
      </w:pPr>
      <w:r>
        <w:tab/>
        <w:t>var count = 0;</w:t>
      </w:r>
    </w:p>
    <w:p w14:paraId="163F1D9D" w14:textId="77777777" w:rsidR="002B35A7" w:rsidRDefault="002B35A7" w:rsidP="002B35A7">
      <w:pPr>
        <w:pStyle w:val="code"/>
        <w:ind w:leftChars="600" w:left="1440"/>
      </w:pPr>
      <w:r>
        <w:tab/>
        <w:t>do{</w:t>
      </w:r>
    </w:p>
    <w:p w14:paraId="0E5FBCEC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09DF55A5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count++;</w:t>
      </w:r>
    </w:p>
    <w:p w14:paraId="57E55F5A" w14:textId="77777777" w:rsidR="002B35A7" w:rsidRDefault="002B35A7" w:rsidP="002B35A7">
      <w:pPr>
        <w:pStyle w:val="code"/>
        <w:ind w:leftChars="600" w:left="1440"/>
      </w:pPr>
      <w:r>
        <w:tab/>
        <w:t>}while(count&lt;10);</w:t>
      </w:r>
    </w:p>
    <w:p w14:paraId="1587D351" w14:textId="77777777" w:rsidR="002B35A7" w:rsidRDefault="002B35A7" w:rsidP="002B35A7">
      <w:pPr>
        <w:pStyle w:val="code"/>
        <w:ind w:leftChars="600" w:left="1440"/>
      </w:pPr>
    </w:p>
    <w:p w14:paraId="16C2992E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 xml:space="preserve">//break </w:t>
      </w:r>
      <w:r>
        <w:rPr>
          <w:rFonts w:hint="eastAsia"/>
        </w:rPr>
        <w:t>与</w:t>
      </w:r>
      <w:r>
        <w:rPr>
          <w:rFonts w:hint="eastAsia"/>
        </w:rPr>
        <w:t xml:space="preserve"> continue</w:t>
      </w:r>
    </w:p>
    <w:p w14:paraId="427B2984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>break</w:t>
      </w:r>
      <w:r>
        <w:rPr>
          <w:rFonts w:hint="eastAsia"/>
        </w:rPr>
        <w:t>语句用于跳出整个循环</w:t>
      </w:r>
    </w:p>
    <w:p w14:paraId="083947B3" w14:textId="0D3A0A1E" w:rsidR="002B35A7" w:rsidRDefault="002B35A7" w:rsidP="002B35A7">
      <w:pPr>
        <w:pStyle w:val="code"/>
        <w:ind w:leftChars="600" w:left="1440"/>
      </w:pPr>
      <w:r>
        <w:rPr>
          <w:rFonts w:hint="eastAsia"/>
        </w:rPr>
        <w:t>continue</w:t>
      </w:r>
      <w:r>
        <w:rPr>
          <w:rFonts w:hint="eastAsia"/>
        </w:rPr>
        <w:t>语句用于跳出本次循环，执行下一次循环</w:t>
      </w:r>
    </w:p>
    <w:p w14:paraId="77F465BA" w14:textId="7F2D0B81" w:rsidR="002B35A7" w:rsidRDefault="002B35A7" w:rsidP="002B35A7">
      <w:pPr>
        <w:pStyle w:val="5"/>
      </w:pPr>
      <w:r>
        <w:rPr>
          <w:rFonts w:hint="eastAsia"/>
        </w:rPr>
        <w:t>3.1.3</w:t>
      </w:r>
      <w:r>
        <w:t xml:space="preserve">  </w:t>
      </w:r>
      <w:r>
        <w:rPr>
          <w:rFonts w:hint="eastAsia"/>
        </w:rPr>
        <w:t>函数</w:t>
      </w:r>
    </w:p>
    <w:p w14:paraId="75EF774B" w14:textId="77777777" w:rsidR="002B35A7" w:rsidRDefault="002B35A7" w:rsidP="002B35A7">
      <w:pPr>
        <w:pStyle w:val="code"/>
        <w:ind w:leftChars="500" w:left="1200"/>
      </w:pPr>
      <w:r>
        <w:rPr>
          <w:rFonts w:hint="eastAsia"/>
        </w:rPr>
        <w:t>//JavaScript</w:t>
      </w:r>
      <w:r>
        <w:rPr>
          <w:rFonts w:hint="eastAsia"/>
        </w:rPr>
        <w:t>函数</w:t>
      </w:r>
    </w:p>
    <w:p w14:paraId="7EC079A5" w14:textId="77777777" w:rsidR="002B35A7" w:rsidRDefault="002B35A7" w:rsidP="002B35A7">
      <w:pPr>
        <w:pStyle w:val="code"/>
        <w:ind w:leftChars="500" w:left="1200"/>
      </w:pPr>
      <w:r>
        <w:t>function methodName(){</w:t>
      </w:r>
    </w:p>
    <w:p w14:paraId="3907A375" w14:textId="77777777" w:rsidR="002B35A7" w:rsidRDefault="002B35A7" w:rsidP="002B35A7">
      <w:pPr>
        <w:pStyle w:val="code"/>
        <w:ind w:leftChars="500" w:left="1200"/>
      </w:pPr>
      <w:r>
        <w:tab/>
        <w:t>//code ...</w:t>
      </w:r>
    </w:p>
    <w:p w14:paraId="7516845C" w14:textId="77777777" w:rsidR="002B35A7" w:rsidRDefault="002B35A7" w:rsidP="002B35A7">
      <w:pPr>
        <w:pStyle w:val="code"/>
        <w:ind w:leftChars="500" w:left="1200"/>
      </w:pPr>
      <w:r>
        <w:t>}</w:t>
      </w:r>
    </w:p>
    <w:p w14:paraId="7BE0BAD9" w14:textId="77777777" w:rsidR="002B35A7" w:rsidRDefault="002B35A7" w:rsidP="002B35A7">
      <w:pPr>
        <w:pStyle w:val="code"/>
        <w:ind w:leftChars="500" w:left="120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14:paraId="776D19BB" w14:textId="77777777" w:rsidR="002B35A7" w:rsidRDefault="002B35A7" w:rsidP="002B35A7">
      <w:pPr>
        <w:pStyle w:val="code"/>
        <w:ind w:leftChars="500" w:left="1200"/>
      </w:pPr>
      <w:r>
        <w:t>function myFunc(a,b){</w:t>
      </w:r>
    </w:p>
    <w:p w14:paraId="2F81015D" w14:textId="77777777" w:rsidR="002B35A7" w:rsidRDefault="002B35A7" w:rsidP="002B35A7">
      <w:pPr>
        <w:pStyle w:val="code"/>
        <w:ind w:leftChars="500" w:left="1200"/>
      </w:pPr>
      <w:r>
        <w:tab/>
        <w:t>return a+b;</w:t>
      </w:r>
    </w:p>
    <w:p w14:paraId="031E0BF4" w14:textId="77777777" w:rsidR="002B35A7" w:rsidRDefault="002B35A7" w:rsidP="002B35A7">
      <w:pPr>
        <w:pStyle w:val="code"/>
        <w:ind w:leftChars="500" w:left="1200"/>
      </w:pPr>
      <w:r>
        <w:t>}</w:t>
      </w:r>
    </w:p>
    <w:p w14:paraId="196F1E24" w14:textId="77777777" w:rsidR="002B35A7" w:rsidRPr="002B35A7" w:rsidRDefault="002B35A7" w:rsidP="002B35A7"/>
    <w:p w14:paraId="7873858A" w14:textId="42740FB1" w:rsidR="002B35A7" w:rsidRDefault="002B35A7" w:rsidP="002B35A7">
      <w:pPr>
        <w:pStyle w:val="5"/>
      </w:pPr>
      <w:r>
        <w:rPr>
          <w:rFonts w:hint="eastAsia"/>
        </w:rPr>
        <w:t>3.1.4</w:t>
      </w:r>
      <w:r>
        <w:t xml:space="preserve">  </w:t>
      </w:r>
      <w:r>
        <w:rPr>
          <w:rFonts w:hint="eastAsia"/>
        </w:rPr>
        <w:t>异常</w:t>
      </w:r>
    </w:p>
    <w:p w14:paraId="284D4014" w14:textId="77777777" w:rsidR="001F6089" w:rsidRDefault="001F6089" w:rsidP="001F6089">
      <w:pPr>
        <w:pStyle w:val="code"/>
        <w:ind w:leftChars="300" w:left="720"/>
      </w:pPr>
      <w:r>
        <w:rPr>
          <w:rFonts w:hint="eastAsia"/>
        </w:rPr>
        <w:t xml:space="preserve">//1. try - catch </w:t>
      </w:r>
      <w:r>
        <w:rPr>
          <w:rFonts w:hint="eastAsia"/>
        </w:rPr>
        <w:t>语句</w:t>
      </w:r>
    </w:p>
    <w:p w14:paraId="36A002ED" w14:textId="77777777" w:rsidR="001F6089" w:rsidRDefault="001F6089" w:rsidP="001F6089">
      <w:pPr>
        <w:pStyle w:val="code"/>
        <w:ind w:leftChars="300" w:left="720"/>
      </w:pPr>
      <w:r>
        <w:t>try{</w:t>
      </w:r>
    </w:p>
    <w:p w14:paraId="339D18C3" w14:textId="77777777" w:rsidR="001F6089" w:rsidRDefault="001F6089" w:rsidP="001F6089">
      <w:pPr>
        <w:pStyle w:val="code"/>
        <w:ind w:leftChars="300" w:left="720"/>
      </w:pPr>
      <w:r>
        <w:tab/>
        <w:t>// code ...</w:t>
      </w:r>
    </w:p>
    <w:p w14:paraId="2CCBC270" w14:textId="77777777" w:rsidR="001F6089" w:rsidRDefault="001F6089" w:rsidP="001F6089">
      <w:pPr>
        <w:pStyle w:val="code"/>
        <w:ind w:leftChars="300" w:left="720"/>
      </w:pPr>
      <w:r>
        <w:lastRenderedPageBreak/>
        <w:t>}catch(err){</w:t>
      </w:r>
    </w:p>
    <w:p w14:paraId="1FEF151C" w14:textId="77777777" w:rsidR="001F6089" w:rsidRDefault="001F6089" w:rsidP="001F6089">
      <w:pPr>
        <w:pStyle w:val="code"/>
        <w:ind w:leftChars="300" w:left="720"/>
      </w:pPr>
      <w:r>
        <w:tab/>
        <w:t>// code ...</w:t>
      </w:r>
    </w:p>
    <w:p w14:paraId="3209A585" w14:textId="77777777" w:rsidR="001F6089" w:rsidRDefault="001F6089" w:rsidP="001F6089">
      <w:pPr>
        <w:pStyle w:val="code"/>
        <w:ind w:leftChars="300" w:left="720"/>
      </w:pPr>
      <w:r>
        <w:t>}</w:t>
      </w:r>
    </w:p>
    <w:p w14:paraId="371FAAB2" w14:textId="77777777" w:rsidR="001F6089" w:rsidRDefault="001F6089" w:rsidP="001F6089">
      <w:pPr>
        <w:pStyle w:val="code"/>
        <w:ind w:leftChars="300" w:left="720"/>
      </w:pPr>
    </w:p>
    <w:p w14:paraId="54E43E29" w14:textId="77777777" w:rsidR="001F6089" w:rsidRDefault="001F6089" w:rsidP="001F6089">
      <w:pPr>
        <w:pStyle w:val="code"/>
        <w:ind w:leftChars="300" w:left="720"/>
      </w:pPr>
      <w:r>
        <w:t>//2. try - catch - throw</w:t>
      </w:r>
    </w:p>
    <w:p w14:paraId="5331A062" w14:textId="77777777" w:rsidR="001F6089" w:rsidRDefault="001F6089" w:rsidP="001F6089">
      <w:pPr>
        <w:pStyle w:val="code"/>
        <w:ind w:leftChars="300" w:left="720"/>
      </w:pPr>
      <w:r>
        <w:t>try{</w:t>
      </w:r>
    </w:p>
    <w:p w14:paraId="31E2A240" w14:textId="77777777" w:rsidR="001F6089" w:rsidRDefault="001F6089" w:rsidP="001F6089">
      <w:pPr>
        <w:pStyle w:val="code"/>
        <w:ind w:leftChars="300" w:left="720"/>
      </w:pPr>
      <w:r>
        <w:tab/>
        <w:t xml:space="preserve">//code </w:t>
      </w:r>
    </w:p>
    <w:p w14:paraId="5E773223" w14:textId="77777777" w:rsidR="001F6089" w:rsidRDefault="001F6089" w:rsidP="001F6089">
      <w:pPr>
        <w:pStyle w:val="code"/>
        <w:ind w:leftChars="300" w:left="720"/>
      </w:pPr>
      <w:r>
        <w:tab/>
        <w:t>if()   throw "empty";</w:t>
      </w:r>
    </w:p>
    <w:p w14:paraId="1DCB4E18" w14:textId="77777777" w:rsidR="001F6089" w:rsidRDefault="001F6089" w:rsidP="001F6089">
      <w:pPr>
        <w:pStyle w:val="code"/>
        <w:ind w:leftChars="300" w:left="720"/>
      </w:pPr>
      <w:r>
        <w:t>}catch(err){</w:t>
      </w:r>
    </w:p>
    <w:p w14:paraId="1B7FBF58" w14:textId="77777777" w:rsidR="001F6089" w:rsidRDefault="001F6089" w:rsidP="001F6089">
      <w:pPr>
        <w:pStyle w:val="code"/>
        <w:ind w:leftChars="300" w:left="720"/>
      </w:pPr>
      <w:r>
        <w:tab/>
        <w:t>// code ...</w:t>
      </w:r>
    </w:p>
    <w:p w14:paraId="798AD90E" w14:textId="0EDC5788" w:rsidR="002B35A7" w:rsidRPr="002B35A7" w:rsidRDefault="001F6089" w:rsidP="001F6089">
      <w:pPr>
        <w:pStyle w:val="code"/>
        <w:ind w:leftChars="300" w:left="720"/>
      </w:pPr>
      <w:r>
        <w:t>}</w:t>
      </w:r>
    </w:p>
    <w:p w14:paraId="4B66C948" w14:textId="665966F2" w:rsidR="00DE50E8" w:rsidRDefault="00DE50E8" w:rsidP="00DE50E8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DOM</w:t>
      </w:r>
    </w:p>
    <w:p w14:paraId="091BBFC0" w14:textId="5E97C7B9" w:rsidR="00BE27DD" w:rsidRDefault="001F3731" w:rsidP="007F60CE">
      <w:pPr>
        <w:pStyle w:val="5"/>
      </w:pPr>
      <w:r>
        <w:rPr>
          <w:rFonts w:hint="eastAsia"/>
        </w:rPr>
        <w:t>3.2.1</w:t>
      </w:r>
      <w:r>
        <w:t xml:space="preserve">  </w:t>
      </w:r>
      <w:r w:rsidR="005B402C">
        <w:rPr>
          <w:rFonts w:hint="eastAsia"/>
        </w:rPr>
        <w:t>获取</w:t>
      </w:r>
      <w:r w:rsidR="005B402C">
        <w:rPr>
          <w:rFonts w:hint="eastAsia"/>
        </w:rPr>
        <w:t>HTML</w:t>
      </w:r>
      <w:r w:rsidR="005B402C">
        <w:rPr>
          <w:rFonts w:hint="eastAsia"/>
        </w:rPr>
        <w:t>中的元素</w:t>
      </w:r>
    </w:p>
    <w:p w14:paraId="482628E9" w14:textId="77777777" w:rsidR="00FE21A1" w:rsidRPr="00FE21A1" w:rsidRDefault="00FE21A1" w:rsidP="00FE21A1">
      <w:pPr>
        <w:pStyle w:val="code"/>
        <w:ind w:leftChars="200" w:left="480"/>
      </w:pPr>
      <w:r w:rsidRPr="00FE21A1">
        <w:rPr>
          <w:rFonts w:hint="eastAsia"/>
        </w:rPr>
        <w:t xml:space="preserve">1.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id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14:paraId="7AFC3FAB" w14:textId="77777777" w:rsidR="00FE21A1" w:rsidRPr="00FE21A1" w:rsidRDefault="00FE21A1" w:rsidP="00FE21A1">
      <w:pPr>
        <w:pStyle w:val="code"/>
        <w:ind w:leftChars="200" w:left="480"/>
      </w:pPr>
      <w:r w:rsidRPr="00FE21A1">
        <w:tab/>
        <w:t>var x = document.getElementById("idName");</w:t>
      </w:r>
    </w:p>
    <w:p w14:paraId="3A2378D6" w14:textId="77777777" w:rsidR="00FE21A1" w:rsidRPr="00FE21A1" w:rsidRDefault="00FE21A1" w:rsidP="00FE21A1">
      <w:pPr>
        <w:pStyle w:val="code"/>
        <w:ind w:leftChars="200" w:left="480"/>
      </w:pPr>
    </w:p>
    <w:p w14:paraId="7DDF6B00" w14:textId="77777777" w:rsidR="00FE21A1" w:rsidRPr="00FE21A1" w:rsidRDefault="00FE21A1" w:rsidP="00FE21A1">
      <w:pPr>
        <w:pStyle w:val="code"/>
        <w:ind w:leftChars="200" w:left="480"/>
      </w:pPr>
      <w:r w:rsidRPr="00FE21A1">
        <w:rPr>
          <w:rFonts w:hint="eastAsia"/>
        </w:rPr>
        <w:t xml:space="preserve">2. </w:t>
      </w:r>
      <w:r w:rsidRPr="00FE21A1">
        <w:rPr>
          <w:rFonts w:hint="eastAsia"/>
        </w:rPr>
        <w:t>通过标签名找到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14:paraId="7F18E737" w14:textId="77777777" w:rsidR="00FE21A1" w:rsidRPr="00FE21A1" w:rsidRDefault="00FE21A1" w:rsidP="00FE21A1">
      <w:pPr>
        <w:pStyle w:val="code"/>
        <w:ind w:leftChars="200" w:left="480"/>
      </w:pPr>
      <w:r w:rsidRPr="00FE21A1">
        <w:tab/>
        <w:t>var x = document.getElementByTagName("h1");</w:t>
      </w:r>
    </w:p>
    <w:p w14:paraId="796B31DF" w14:textId="77777777" w:rsidR="00FE21A1" w:rsidRPr="00FE21A1" w:rsidRDefault="00FE21A1" w:rsidP="00FE21A1">
      <w:pPr>
        <w:pStyle w:val="code"/>
        <w:ind w:leftChars="200" w:left="480"/>
      </w:pPr>
    </w:p>
    <w:p w14:paraId="206532D2" w14:textId="77777777" w:rsidR="00FE21A1" w:rsidRPr="00FE21A1" w:rsidRDefault="00FE21A1" w:rsidP="00FE21A1">
      <w:pPr>
        <w:pStyle w:val="code"/>
        <w:ind w:leftChars="200" w:left="480"/>
      </w:pPr>
      <w:r w:rsidRPr="00FE21A1">
        <w:rPr>
          <w:rFonts w:hint="eastAsia"/>
        </w:rPr>
        <w:t xml:space="preserve">3. </w:t>
      </w:r>
      <w:r w:rsidRPr="00FE21A1">
        <w:rPr>
          <w:rFonts w:hint="eastAsia"/>
        </w:rPr>
        <w:t>通过类名找到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元素，需要自己定义函数</w:t>
      </w:r>
    </w:p>
    <w:p w14:paraId="655B7109" w14:textId="77777777" w:rsidR="00FE21A1" w:rsidRPr="00FE21A1" w:rsidRDefault="00FE21A1" w:rsidP="00FE21A1">
      <w:pPr>
        <w:pStyle w:val="code"/>
        <w:ind w:leftChars="200" w:left="480"/>
      </w:pPr>
    </w:p>
    <w:p w14:paraId="000C62CE" w14:textId="77777777" w:rsidR="00FE21A1" w:rsidRPr="00FE21A1" w:rsidRDefault="00FE21A1" w:rsidP="00FE21A1">
      <w:pPr>
        <w:pStyle w:val="code"/>
        <w:ind w:leftChars="200" w:left="480"/>
      </w:pPr>
      <w:r w:rsidRPr="00FE21A1">
        <w:rPr>
          <w:rFonts w:hint="eastAsia"/>
        </w:rPr>
        <w:t xml:space="preserve">4.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name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元素，因为</w:t>
      </w:r>
      <w:r w:rsidRPr="00FE21A1">
        <w:rPr>
          <w:rFonts w:hint="eastAsia"/>
        </w:rPr>
        <w:t>name</w:t>
      </w:r>
      <w:r w:rsidRPr="00FE21A1">
        <w:rPr>
          <w:rFonts w:hint="eastAsia"/>
        </w:rPr>
        <w:t>不唯一，因此返回的是元素数组</w:t>
      </w:r>
    </w:p>
    <w:p w14:paraId="6D0D5F84" w14:textId="77777777" w:rsidR="00FE21A1" w:rsidRDefault="00FE21A1" w:rsidP="00FE21A1">
      <w:pPr>
        <w:pStyle w:val="code"/>
        <w:ind w:leftChars="200" w:left="480"/>
        <w:rPr>
          <w:b/>
        </w:rPr>
      </w:pPr>
      <w:r w:rsidRPr="00FE21A1">
        <w:tab/>
        <w:t>var x = document.getElementByName();</w:t>
      </w:r>
    </w:p>
    <w:p w14:paraId="0ECF4D40" w14:textId="20A377F9" w:rsidR="002D3109" w:rsidRDefault="00BE27DD" w:rsidP="00FE21A1">
      <w:pPr>
        <w:pStyle w:val="5"/>
      </w:pPr>
      <w:r>
        <w:rPr>
          <w:rFonts w:hint="eastAsia"/>
        </w:rPr>
        <w:t>3.2.2</w:t>
      </w:r>
      <w:r>
        <w:t xml:space="preserve">  </w:t>
      </w:r>
      <w:r w:rsidR="00653BA8">
        <w:rPr>
          <w:rFonts w:hint="eastAsia"/>
        </w:rPr>
        <w:t>改变</w:t>
      </w:r>
      <w:r w:rsidR="00653BA8">
        <w:rPr>
          <w:rFonts w:hint="eastAsia"/>
        </w:rPr>
        <w:t>HTML</w:t>
      </w:r>
      <w:r w:rsidR="00653BA8">
        <w:rPr>
          <w:rFonts w:hint="eastAsia"/>
        </w:rPr>
        <w:t>元素的内容</w:t>
      </w:r>
      <w:r w:rsidR="005B402C">
        <w:rPr>
          <w:rFonts w:hint="eastAsia"/>
        </w:rPr>
        <w:t>（</w:t>
      </w:r>
      <w:r w:rsidR="005B402C">
        <w:rPr>
          <w:rFonts w:hint="eastAsia"/>
        </w:rPr>
        <w:t>innerHTML</w:t>
      </w:r>
      <w:r w:rsidR="005B402C">
        <w:rPr>
          <w:rFonts w:hint="eastAsia"/>
        </w:rPr>
        <w:t>）</w:t>
      </w:r>
    </w:p>
    <w:p w14:paraId="64F6F657" w14:textId="2BC7A131" w:rsidR="00372612" w:rsidRPr="0014132B" w:rsidRDefault="0014132B" w:rsidP="00372612">
      <w:pPr>
        <w:pStyle w:val="code"/>
      </w:pPr>
      <w:r>
        <w:tab/>
      </w:r>
      <w:r>
        <w:rPr>
          <w:rFonts w:hint="eastAsia"/>
        </w:rPr>
        <w:t>//</w:t>
      </w:r>
      <w:r>
        <w:t xml:space="preserve"> </w:t>
      </w:r>
      <w:r w:rsidR="00372612">
        <w:rPr>
          <w:rFonts w:hint="eastAsia"/>
        </w:rPr>
        <w:t>改变</w:t>
      </w:r>
      <w:r w:rsidR="00372612">
        <w:rPr>
          <w:rFonts w:hint="eastAsia"/>
        </w:rPr>
        <w:t>H</w:t>
      </w:r>
      <w:r w:rsidR="00372612">
        <w:t>TML</w:t>
      </w:r>
      <w:r w:rsidR="00372612">
        <w:rPr>
          <w:rFonts w:hint="eastAsia"/>
        </w:rPr>
        <w:t>元素的内容</w:t>
      </w:r>
    </w:p>
    <w:p w14:paraId="0B761DC9" w14:textId="35F07490" w:rsidR="00FE21A1" w:rsidRDefault="00FE21A1" w:rsidP="00372612">
      <w:pPr>
        <w:pStyle w:val="code"/>
        <w:ind w:firstLine="720"/>
      </w:pPr>
      <w:r>
        <w:t>document.getEl</w:t>
      </w:r>
      <w:r>
        <w:rPr>
          <w:rFonts w:hint="eastAsia"/>
        </w:rPr>
        <w:t>ementById(</w:t>
      </w:r>
      <w:r w:rsidRPr="00FE21A1">
        <w:rPr>
          <w:rFonts w:hint="eastAsia"/>
        </w:rPr>
        <w:t>id</w:t>
      </w:r>
      <w:r>
        <w:rPr>
          <w:rFonts w:hint="eastAsia"/>
        </w:rPr>
        <w:t>).innerHTML=</w:t>
      </w:r>
      <w:r w:rsidRPr="00FE21A1">
        <w:t>”new HTML”;</w:t>
      </w:r>
    </w:p>
    <w:p w14:paraId="64B484D0" w14:textId="31EEC18D" w:rsidR="00372612" w:rsidRDefault="00372612" w:rsidP="00372612">
      <w:pPr>
        <w:pStyle w:val="code"/>
        <w:ind w:firstLine="720"/>
      </w:pP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元素的属性</w:t>
      </w:r>
    </w:p>
    <w:p w14:paraId="4E6BABD8" w14:textId="1A73F7D7" w:rsidR="00FE21A1" w:rsidRPr="00FE21A1" w:rsidRDefault="0014132B" w:rsidP="00372612">
      <w:pPr>
        <w:pStyle w:val="code"/>
        <w:ind w:firstLine="720"/>
      </w:pPr>
      <w:r w:rsidRPr="0014132B">
        <w:t>document.getElementById(id).attribute</w:t>
      </w:r>
      <w:r>
        <w:t>Name</w:t>
      </w:r>
      <w:r w:rsidRPr="0014132B">
        <w:t>=</w:t>
      </w:r>
      <w:r>
        <w:rPr>
          <w:rFonts w:hint="eastAsia"/>
        </w:rPr>
        <w:t>“</w:t>
      </w:r>
      <w:r w:rsidRPr="0014132B">
        <w:t>new value</w:t>
      </w:r>
      <w:r>
        <w:rPr>
          <w:rFonts w:hint="eastAsia"/>
        </w:rPr>
        <w:t>“；</w:t>
      </w:r>
    </w:p>
    <w:p w14:paraId="35468DF3" w14:textId="7617C470" w:rsidR="005B402C" w:rsidRDefault="00653BA8" w:rsidP="007F60CE">
      <w:pPr>
        <w:pStyle w:val="5"/>
      </w:pPr>
      <w:r>
        <w:rPr>
          <w:rFonts w:hint="eastAsia"/>
        </w:rPr>
        <w:t>3.2.3</w:t>
      </w:r>
      <w:r w:rsidR="005B402C">
        <w:t xml:space="preserve">  </w:t>
      </w:r>
      <w:r w:rsidR="005B402C">
        <w:rPr>
          <w:rFonts w:hint="eastAsia"/>
        </w:rPr>
        <w:t>改变</w:t>
      </w:r>
      <w:r w:rsidR="005B402C">
        <w:rPr>
          <w:rFonts w:hint="eastAsia"/>
        </w:rPr>
        <w:t>HTML</w:t>
      </w:r>
      <w:r w:rsidR="005B402C">
        <w:t xml:space="preserve"> </w:t>
      </w:r>
      <w:r w:rsidR="005B402C">
        <w:rPr>
          <w:rFonts w:hint="eastAsia"/>
        </w:rPr>
        <w:t>元素的样式</w:t>
      </w:r>
      <w:r w:rsidR="005B402C">
        <w:rPr>
          <w:rFonts w:hint="eastAsia"/>
        </w:rPr>
        <w:t>(</w:t>
      </w:r>
      <w:r w:rsidR="005B402C">
        <w:t>CSS)</w:t>
      </w:r>
    </w:p>
    <w:p w14:paraId="08D7E9DD" w14:textId="6A8BD9E3" w:rsidR="00372612" w:rsidRPr="00372612" w:rsidRDefault="00372612" w:rsidP="00372612">
      <w:pPr>
        <w:pStyle w:val="code"/>
      </w:pPr>
      <w:r>
        <w:tab/>
      </w: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元素的样式</w:t>
      </w:r>
    </w:p>
    <w:p w14:paraId="46DDAF43" w14:textId="276916B3" w:rsidR="00372612" w:rsidRDefault="00372612" w:rsidP="00372612">
      <w:pPr>
        <w:pStyle w:val="code"/>
        <w:ind w:firstLine="720"/>
      </w:pPr>
      <w:r w:rsidRPr="00372612">
        <w:t>document.getElementById(id).style.property</w:t>
      </w:r>
      <w:r>
        <w:rPr>
          <w:rFonts w:hint="eastAsia"/>
        </w:rPr>
        <w:t>Name</w:t>
      </w:r>
      <w:r w:rsidRPr="00372612">
        <w:t>=</w:t>
      </w:r>
      <w:r>
        <w:t>”</w:t>
      </w:r>
      <w:r w:rsidRPr="00372612">
        <w:t>new style</w:t>
      </w:r>
      <w:r>
        <w:t>”;</w:t>
      </w:r>
    </w:p>
    <w:p w14:paraId="5BE711AE" w14:textId="6B8D23BE" w:rsidR="00372612" w:rsidRDefault="00372612" w:rsidP="00372612">
      <w:pPr>
        <w:pStyle w:val="code"/>
        <w:ind w:firstLine="720"/>
      </w:pPr>
    </w:p>
    <w:p w14:paraId="39A120C0" w14:textId="3C044494" w:rsidR="00372612" w:rsidRDefault="00372612" w:rsidP="00372612">
      <w:pPr>
        <w:pStyle w:val="code"/>
        <w:ind w:firstLine="72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14:paraId="6DA27D59" w14:textId="75724102" w:rsidR="00372612" w:rsidRPr="00372612" w:rsidRDefault="00372612" w:rsidP="00372612">
      <w:pPr>
        <w:pStyle w:val="code"/>
        <w:ind w:firstLine="720"/>
      </w:pPr>
      <w:r>
        <w:t>&lt;button type="button" onclick="document.getElementById('id1').style.color='red'"&gt;</w:t>
      </w:r>
    </w:p>
    <w:p w14:paraId="54E1E412" w14:textId="379CE8F1" w:rsidR="005B402C" w:rsidRDefault="00653BA8" w:rsidP="007F60CE">
      <w:pPr>
        <w:pStyle w:val="5"/>
      </w:pPr>
      <w:r>
        <w:t>3.2.</w:t>
      </w:r>
      <w:r>
        <w:rPr>
          <w:rFonts w:hint="eastAsia"/>
        </w:rPr>
        <w:t>4</w:t>
      </w:r>
      <w:r w:rsidR="005B402C">
        <w:t xml:space="preserve">  </w:t>
      </w:r>
      <w:r w:rsidR="005B402C">
        <w:rPr>
          <w:rFonts w:hint="eastAsia"/>
        </w:rPr>
        <w:t>对</w:t>
      </w:r>
      <w:r w:rsidR="005B402C">
        <w:rPr>
          <w:rFonts w:hint="eastAsia"/>
        </w:rPr>
        <w:t>HTML</w:t>
      </w:r>
      <w:r w:rsidR="005B402C">
        <w:t xml:space="preserve"> </w:t>
      </w:r>
      <w:r w:rsidR="005B402C">
        <w:rPr>
          <w:rFonts w:hint="eastAsia"/>
        </w:rPr>
        <w:t>DOM</w:t>
      </w:r>
      <w:r w:rsidR="005B402C">
        <w:rPr>
          <w:rFonts w:hint="eastAsia"/>
        </w:rPr>
        <w:t>事件作出反应</w:t>
      </w:r>
    </w:p>
    <w:p w14:paraId="39D3EC7E" w14:textId="7E37CB9D" w:rsidR="005B402C" w:rsidRDefault="00653BA8" w:rsidP="007F60CE">
      <w:pPr>
        <w:pStyle w:val="5"/>
      </w:pPr>
      <w:r>
        <w:rPr>
          <w:rFonts w:hint="eastAsia"/>
        </w:rPr>
        <w:t>3.2.5</w:t>
      </w:r>
      <w:r w:rsidR="005B402C">
        <w:t xml:space="preserve">  </w:t>
      </w:r>
      <w:r w:rsidR="005B402C">
        <w:rPr>
          <w:rFonts w:hint="eastAsia"/>
        </w:rPr>
        <w:t>添加</w:t>
      </w:r>
      <w:r w:rsidR="005B402C">
        <w:rPr>
          <w:rFonts w:hint="eastAsia"/>
        </w:rPr>
        <w:t>/</w:t>
      </w:r>
      <w:r w:rsidR="005B402C">
        <w:rPr>
          <w:rFonts w:hint="eastAsia"/>
        </w:rPr>
        <w:t>删除</w:t>
      </w:r>
      <w:r w:rsidR="005B402C">
        <w:rPr>
          <w:rFonts w:hint="eastAsia"/>
        </w:rPr>
        <w:t>HTML</w:t>
      </w:r>
      <w:r w:rsidR="005B402C">
        <w:t xml:space="preserve"> </w:t>
      </w:r>
      <w:r w:rsidR="005B402C">
        <w:rPr>
          <w:rFonts w:hint="eastAsia"/>
        </w:rPr>
        <w:t>元素</w:t>
      </w:r>
    </w:p>
    <w:p w14:paraId="3D8B40D8" w14:textId="4CF82A51" w:rsidR="00372612" w:rsidRDefault="007F0D71" w:rsidP="007F0D71">
      <w:pPr>
        <w:ind w:firstLineChars="100" w:firstLine="240"/>
      </w:pPr>
      <w:r>
        <w:rPr>
          <w:rFonts w:hint="eastAsia"/>
        </w:rPr>
        <w:t>1.</w:t>
      </w:r>
      <w:r>
        <w:t xml:space="preserve">  </w:t>
      </w:r>
      <w:r w:rsidR="00372612">
        <w:rPr>
          <w:rFonts w:hint="eastAsia"/>
        </w:rPr>
        <w:t>添加元素</w:t>
      </w:r>
    </w:p>
    <w:p w14:paraId="56413C6A" w14:textId="322E2728" w:rsidR="007F0D71" w:rsidRDefault="007F0D71" w:rsidP="007F0D71">
      <w:pPr>
        <w:pStyle w:val="code"/>
        <w:ind w:leftChars="300" w:left="720"/>
      </w:pPr>
      <w:r>
        <w:t>/**</w:t>
      </w:r>
    </w:p>
    <w:p w14:paraId="1FB78640" w14:textId="77777777" w:rsidR="007F0D71" w:rsidRDefault="007F0D71" w:rsidP="007F0D71">
      <w:pPr>
        <w:pStyle w:val="code"/>
        <w:ind w:leftChars="300" w:left="720"/>
      </w:pPr>
      <w:r>
        <w:rPr>
          <w:rFonts w:hint="eastAsia"/>
        </w:rPr>
        <w:t xml:space="preserve"> * </w:t>
      </w:r>
      <w:r>
        <w:rPr>
          <w:rFonts w:hint="eastAsia"/>
        </w:rPr>
        <w:t>添加元素分为两步，创建新元素，追加到已有元素</w:t>
      </w:r>
    </w:p>
    <w:p w14:paraId="5EA613A0" w14:textId="77777777" w:rsidR="007F0D71" w:rsidRDefault="007F0D71" w:rsidP="007F0D71">
      <w:pPr>
        <w:pStyle w:val="code"/>
        <w:ind w:leftChars="300" w:left="720"/>
      </w:pPr>
      <w:r>
        <w:t xml:space="preserve"> */</w:t>
      </w:r>
    </w:p>
    <w:p w14:paraId="244BBAD1" w14:textId="77777777" w:rsidR="007F0D71" w:rsidRDefault="007F0D71" w:rsidP="007F0D71">
      <w:pPr>
        <w:pStyle w:val="code"/>
        <w:ind w:leftChars="300" w:left="720"/>
      </w:pPr>
    </w:p>
    <w:p w14:paraId="084AA7AA" w14:textId="77777777" w:rsidR="007F0D71" w:rsidRDefault="007F0D71" w:rsidP="007F0D71">
      <w:pPr>
        <w:pStyle w:val="code"/>
        <w:ind w:leftChars="300" w:left="720"/>
      </w:pPr>
      <w:r>
        <w:t xml:space="preserve"> var para = document.createElement("input");</w:t>
      </w:r>
    </w:p>
    <w:p w14:paraId="330EE007" w14:textId="77777777" w:rsidR="007F0D71" w:rsidRDefault="007F0D71" w:rsidP="007F0D71">
      <w:pPr>
        <w:pStyle w:val="code"/>
        <w:ind w:leftChars="300" w:left="72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1</w:t>
      </w:r>
    </w:p>
    <w:p w14:paraId="5CB53A04" w14:textId="77777777" w:rsidR="007F0D71" w:rsidRDefault="007F0D71" w:rsidP="007F0D71">
      <w:pPr>
        <w:pStyle w:val="code"/>
        <w:ind w:leftChars="300" w:left="720"/>
      </w:pPr>
      <w:r>
        <w:rPr>
          <w:rFonts w:hint="eastAsia"/>
        </w:rPr>
        <w:lastRenderedPageBreak/>
        <w:t xml:space="preserve"> para.value = "</w:t>
      </w:r>
      <w:r>
        <w:rPr>
          <w:rFonts w:hint="eastAsia"/>
        </w:rPr>
        <w:t>这是一个按钮</w:t>
      </w:r>
      <w:r>
        <w:rPr>
          <w:rFonts w:hint="eastAsia"/>
        </w:rPr>
        <w:t>";</w:t>
      </w:r>
    </w:p>
    <w:p w14:paraId="2F7FA49D" w14:textId="77777777" w:rsidR="007F0D71" w:rsidRDefault="007F0D71" w:rsidP="007F0D71">
      <w:pPr>
        <w:pStyle w:val="code"/>
        <w:ind w:leftChars="300" w:left="72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2</w:t>
      </w:r>
    </w:p>
    <w:p w14:paraId="4EDAE9DC" w14:textId="77777777" w:rsidR="007F0D71" w:rsidRDefault="007F0D71" w:rsidP="007F0D71">
      <w:pPr>
        <w:pStyle w:val="code"/>
        <w:ind w:leftChars="300" w:left="720"/>
      </w:pPr>
      <w:r>
        <w:t xml:space="preserve"> para.setAttribute("type","button");</w:t>
      </w:r>
    </w:p>
    <w:p w14:paraId="3F4A7A0F" w14:textId="77777777" w:rsidR="007F0D71" w:rsidRDefault="007F0D71" w:rsidP="007F0D71">
      <w:pPr>
        <w:pStyle w:val="code"/>
        <w:ind w:leftChars="300" w:left="720"/>
      </w:pPr>
    </w:p>
    <w:p w14:paraId="273962D3" w14:textId="77777777" w:rsidR="007F0D71" w:rsidRDefault="007F0D71" w:rsidP="007F0D71">
      <w:pPr>
        <w:pStyle w:val="code"/>
        <w:ind w:leftChars="300" w:left="720"/>
      </w:pPr>
      <w:r>
        <w:t xml:space="preserve"> body.appendChild(para);</w:t>
      </w:r>
    </w:p>
    <w:p w14:paraId="5F90F62B" w14:textId="77777777" w:rsidR="007F0D71" w:rsidRDefault="007F0D71" w:rsidP="007F0D71">
      <w:pPr>
        <w:pStyle w:val="code"/>
        <w:ind w:leftChars="300" w:left="720"/>
      </w:pPr>
      <w:r>
        <w:rPr>
          <w:rFonts w:hint="eastAsia"/>
        </w:rPr>
        <w:t xml:space="preserve"> //</w:t>
      </w:r>
      <w:r>
        <w:rPr>
          <w:rFonts w:hint="eastAsia"/>
        </w:rPr>
        <w:t>或者</w:t>
      </w:r>
    </w:p>
    <w:p w14:paraId="5257CC19" w14:textId="5740AE54" w:rsidR="00372612" w:rsidRDefault="007F0D71" w:rsidP="007F0D71">
      <w:pPr>
        <w:pStyle w:val="code"/>
        <w:ind w:leftChars="300" w:left="720"/>
      </w:pPr>
      <w:r>
        <w:t xml:space="preserve"> document.getElementByTagName("body").appendChild(pare);</w:t>
      </w:r>
    </w:p>
    <w:p w14:paraId="6CE76941" w14:textId="09162D69" w:rsidR="00372612" w:rsidRDefault="00E364F9" w:rsidP="007F0D71">
      <w:pPr>
        <w:ind w:firstLineChars="100" w:firstLine="240"/>
      </w:pPr>
      <w:r>
        <w:rPr>
          <w:rFonts w:hint="eastAsia"/>
        </w:rPr>
        <w:t>2</w:t>
      </w:r>
      <w:r w:rsidR="007F0D71">
        <w:rPr>
          <w:rFonts w:hint="eastAsia"/>
        </w:rPr>
        <w:t>.</w:t>
      </w:r>
      <w:r w:rsidR="007F0D71">
        <w:t xml:space="preserve"> </w:t>
      </w:r>
      <w:r>
        <w:t xml:space="preserve"> </w:t>
      </w:r>
      <w:r w:rsidR="00372612">
        <w:rPr>
          <w:rFonts w:hint="eastAsia"/>
        </w:rPr>
        <w:t>删除元素</w:t>
      </w:r>
    </w:p>
    <w:p w14:paraId="4F0E5085" w14:textId="77777777" w:rsidR="00E364F9" w:rsidRDefault="00E364F9" w:rsidP="00E364F9">
      <w:pPr>
        <w:pStyle w:val="code"/>
        <w:ind w:leftChars="300" w:left="720"/>
      </w:pPr>
      <w:r>
        <w:t>/**</w:t>
      </w:r>
    </w:p>
    <w:p w14:paraId="7333CFC3" w14:textId="77777777" w:rsidR="00E364F9" w:rsidRDefault="00E364F9" w:rsidP="00E364F9">
      <w:pPr>
        <w:pStyle w:val="code"/>
        <w:ind w:leftChars="300" w:left="720"/>
      </w:pPr>
      <w:r>
        <w:rPr>
          <w:rFonts w:hint="eastAsia"/>
        </w:rPr>
        <w:t xml:space="preserve">  *JavaScript</w:t>
      </w:r>
      <w:r>
        <w:rPr>
          <w:rFonts w:hint="eastAsia"/>
        </w:rPr>
        <w:t>删除元素，分为两步</w:t>
      </w:r>
    </w:p>
    <w:p w14:paraId="25B656B1" w14:textId="77777777" w:rsidR="00E364F9" w:rsidRDefault="00E364F9" w:rsidP="00E364F9">
      <w:pPr>
        <w:pStyle w:val="code"/>
        <w:ind w:leftChars="300" w:left="720"/>
      </w:pPr>
      <w:r>
        <w:rPr>
          <w:rFonts w:hint="eastAsia"/>
        </w:rPr>
        <w:t xml:space="preserve">  *    1. </w:t>
      </w:r>
      <w:r>
        <w:rPr>
          <w:rFonts w:hint="eastAsia"/>
        </w:rPr>
        <w:t>获取父节点</w:t>
      </w:r>
    </w:p>
    <w:p w14:paraId="5F2878AD" w14:textId="77777777" w:rsidR="00E364F9" w:rsidRDefault="00E364F9" w:rsidP="00E364F9">
      <w:pPr>
        <w:pStyle w:val="code"/>
        <w:ind w:leftChars="300" w:left="720"/>
      </w:pPr>
      <w:r>
        <w:rPr>
          <w:rFonts w:hint="eastAsia"/>
        </w:rPr>
        <w:t xml:space="preserve">  *    2. </w:t>
      </w:r>
      <w:r>
        <w:rPr>
          <w:rFonts w:hint="eastAsia"/>
        </w:rPr>
        <w:t>删除子节点</w:t>
      </w:r>
    </w:p>
    <w:p w14:paraId="2EAA5D6A" w14:textId="77777777" w:rsidR="00E364F9" w:rsidRDefault="00E364F9" w:rsidP="00E364F9">
      <w:pPr>
        <w:pStyle w:val="code"/>
        <w:ind w:leftChars="300" w:left="720"/>
      </w:pPr>
      <w:r>
        <w:t xml:space="preserve">  */</w:t>
      </w:r>
    </w:p>
    <w:p w14:paraId="58CE79CF" w14:textId="77777777" w:rsidR="00E364F9" w:rsidRDefault="00E364F9" w:rsidP="00E364F9">
      <w:pPr>
        <w:pStyle w:val="code"/>
        <w:ind w:leftChars="300" w:left="720"/>
      </w:pPr>
    </w:p>
    <w:p w14:paraId="0423CCED" w14:textId="77777777" w:rsidR="00E364F9" w:rsidRDefault="00E364F9" w:rsidP="00E364F9">
      <w:pPr>
        <w:pStyle w:val="code"/>
        <w:ind w:leftChars="300" w:left="720"/>
      </w:pPr>
      <w:r>
        <w:t xml:space="preserve">  var parent = document.getElementById();</w:t>
      </w:r>
    </w:p>
    <w:p w14:paraId="6C794197" w14:textId="77777777" w:rsidR="00E364F9" w:rsidRDefault="00E364F9" w:rsidP="00E364F9">
      <w:pPr>
        <w:pStyle w:val="code"/>
        <w:ind w:leftChars="300" w:left="720"/>
      </w:pPr>
      <w:r>
        <w:t xml:space="preserve">  var chile = document.getElementById();</w:t>
      </w:r>
    </w:p>
    <w:p w14:paraId="02D61F1E" w14:textId="77777777" w:rsidR="00E364F9" w:rsidRDefault="00E364F9" w:rsidP="00E364F9">
      <w:pPr>
        <w:pStyle w:val="code"/>
        <w:ind w:leftChars="300" w:left="720"/>
      </w:pPr>
    </w:p>
    <w:p w14:paraId="1A036766" w14:textId="3ACBE591" w:rsidR="007F0D71" w:rsidRPr="00372612" w:rsidRDefault="00E364F9" w:rsidP="00E364F9">
      <w:pPr>
        <w:pStyle w:val="code"/>
        <w:ind w:leftChars="300" w:left="720"/>
      </w:pPr>
      <w:r>
        <w:t xml:space="preserve">  parent.removeChild(child); </w:t>
      </w:r>
    </w:p>
    <w:p w14:paraId="41449DC2" w14:textId="77777777" w:rsidR="00DE50E8" w:rsidRPr="00447601" w:rsidRDefault="00DE50E8" w:rsidP="00DE50E8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高级</w:t>
      </w:r>
    </w:p>
    <w:p w14:paraId="0064E3B6" w14:textId="2EEBA41B" w:rsidR="00DE50E8" w:rsidRDefault="001F3731" w:rsidP="00C10338">
      <w:pPr>
        <w:pStyle w:val="5"/>
      </w:pPr>
      <w:r>
        <w:rPr>
          <w:rFonts w:hint="eastAsia"/>
        </w:rPr>
        <w:t>3.3.1</w:t>
      </w:r>
      <w:r>
        <w:t xml:space="preserve">  </w:t>
      </w:r>
      <w:r>
        <w:rPr>
          <w:rFonts w:hint="eastAsia"/>
        </w:rPr>
        <w:t>面向对象</w:t>
      </w:r>
    </w:p>
    <w:p w14:paraId="21035CF4" w14:textId="6E2A00EE" w:rsidR="00E364F9" w:rsidRDefault="00E364F9" w:rsidP="00DE50E8">
      <w:r>
        <w:tab/>
      </w: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</w:p>
    <w:p w14:paraId="44EB2069" w14:textId="77777777" w:rsidR="00E364F9" w:rsidRPr="00E364F9" w:rsidRDefault="00E364F9" w:rsidP="00E364F9">
      <w:pPr>
        <w:pStyle w:val="code"/>
        <w:ind w:leftChars="600" w:left="144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创建对象</w:t>
      </w:r>
    </w:p>
    <w:p w14:paraId="0B47340A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var person = new Object();</w:t>
      </w:r>
    </w:p>
    <w:p w14:paraId="45A41995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person.name = "mike";</w:t>
      </w:r>
    </w:p>
    <w:p w14:paraId="43763A93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...</w:t>
      </w:r>
    </w:p>
    <w:p w14:paraId="29B20440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person.methodName = function{</w:t>
      </w:r>
    </w:p>
    <w:p w14:paraId="2D59E5D7" w14:textId="77777777" w:rsidR="00E364F9" w:rsidRPr="00E364F9" w:rsidRDefault="00E364F9" w:rsidP="00E364F9">
      <w:pPr>
        <w:pStyle w:val="code"/>
        <w:ind w:leftChars="600" w:left="1440"/>
      </w:pPr>
      <w:r w:rsidRPr="00E364F9">
        <w:tab/>
      </w:r>
      <w:r w:rsidRPr="00E364F9">
        <w:tab/>
        <w:t>//code ...</w:t>
      </w:r>
    </w:p>
    <w:p w14:paraId="6CD333BB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}</w:t>
      </w:r>
    </w:p>
    <w:p w14:paraId="7D7489D6" w14:textId="77777777" w:rsidR="00E364F9" w:rsidRPr="00E364F9" w:rsidRDefault="00E364F9" w:rsidP="00E364F9">
      <w:pPr>
        <w:pStyle w:val="code"/>
        <w:ind w:leftChars="600" w:left="1440"/>
      </w:pPr>
    </w:p>
    <w:p w14:paraId="7AD8CF26" w14:textId="77777777" w:rsidR="00E364F9" w:rsidRPr="00E364F9" w:rsidRDefault="00E364F9" w:rsidP="00E364F9">
      <w:pPr>
        <w:pStyle w:val="code"/>
        <w:ind w:leftChars="600" w:left="144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创建直接的对象</w:t>
      </w:r>
    </w:p>
    <w:p w14:paraId="6A8FE11C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var person = {name:"mike",age:23};</w:t>
      </w:r>
    </w:p>
    <w:p w14:paraId="2CBBD633" w14:textId="77777777" w:rsidR="00E364F9" w:rsidRPr="00E364F9" w:rsidRDefault="00E364F9" w:rsidP="00E364F9">
      <w:pPr>
        <w:pStyle w:val="code"/>
        <w:ind w:leftChars="600" w:left="1440"/>
      </w:pPr>
    </w:p>
    <w:p w14:paraId="3D153300" w14:textId="77777777" w:rsidR="00E364F9" w:rsidRPr="00E364F9" w:rsidRDefault="00E364F9" w:rsidP="00E364F9">
      <w:pPr>
        <w:pStyle w:val="code"/>
        <w:ind w:leftChars="600" w:left="144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使用函数构造对象</w:t>
      </w:r>
    </w:p>
    <w:p w14:paraId="715263FC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function person(firstname,lastname,age,eyecolor)</w:t>
      </w:r>
    </w:p>
    <w:p w14:paraId="00D2A45A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{</w:t>
      </w:r>
    </w:p>
    <w:p w14:paraId="2BF7B018" w14:textId="77777777" w:rsidR="00E364F9" w:rsidRPr="00E364F9" w:rsidRDefault="00E364F9" w:rsidP="00E364F9">
      <w:pPr>
        <w:pStyle w:val="code"/>
        <w:ind w:leftChars="600" w:left="1440"/>
      </w:pPr>
      <w:r w:rsidRPr="00E364F9">
        <w:tab/>
      </w:r>
      <w:r w:rsidRPr="00E364F9">
        <w:tab/>
        <w:t>this.firstname=firstname;</w:t>
      </w:r>
    </w:p>
    <w:p w14:paraId="582B4051" w14:textId="77777777" w:rsidR="00E364F9" w:rsidRPr="00E364F9" w:rsidRDefault="00E364F9" w:rsidP="00E364F9">
      <w:pPr>
        <w:pStyle w:val="code"/>
        <w:ind w:leftChars="600" w:left="1440"/>
      </w:pPr>
      <w:r w:rsidRPr="00E364F9">
        <w:tab/>
      </w:r>
      <w:r w:rsidRPr="00E364F9">
        <w:tab/>
        <w:t>this.lastname=lastname;</w:t>
      </w:r>
    </w:p>
    <w:p w14:paraId="0E4F403A" w14:textId="77777777" w:rsidR="00E364F9" w:rsidRPr="00E364F9" w:rsidRDefault="00E364F9" w:rsidP="00E364F9">
      <w:pPr>
        <w:pStyle w:val="code"/>
        <w:ind w:leftChars="600" w:left="1440"/>
      </w:pPr>
      <w:r w:rsidRPr="00E364F9">
        <w:tab/>
      </w:r>
      <w:r w:rsidRPr="00E364F9">
        <w:tab/>
        <w:t>this.age=age;</w:t>
      </w:r>
    </w:p>
    <w:p w14:paraId="115FB64F" w14:textId="44CC6750" w:rsidR="00E364F9" w:rsidRDefault="00E364F9" w:rsidP="00E364F9">
      <w:pPr>
        <w:pStyle w:val="code"/>
        <w:ind w:leftChars="600" w:left="1440"/>
      </w:pPr>
      <w:r w:rsidRPr="00E364F9">
        <w:tab/>
      </w:r>
      <w:r w:rsidRPr="00E364F9">
        <w:tab/>
        <w:t>this.eyecolor=eyecolor;</w:t>
      </w:r>
    </w:p>
    <w:p w14:paraId="70A45156" w14:textId="04FA3778" w:rsidR="006201B7" w:rsidRDefault="006201B7" w:rsidP="00E364F9">
      <w:pPr>
        <w:pStyle w:val="code"/>
        <w:ind w:leftChars="600" w:left="1440"/>
      </w:pPr>
    </w:p>
    <w:p w14:paraId="281AFA78" w14:textId="21D065E9" w:rsidR="006201B7" w:rsidRDefault="006201B7" w:rsidP="00E364F9">
      <w:pPr>
        <w:pStyle w:val="code"/>
        <w:ind w:leftChars="600" w:left="1440"/>
      </w:pPr>
      <w:r>
        <w:tab/>
      </w:r>
      <w:r>
        <w:tab/>
        <w:t>this.methodName = function(parameter){</w:t>
      </w:r>
    </w:p>
    <w:p w14:paraId="6876FD05" w14:textId="25FF2096" w:rsidR="006201B7" w:rsidRDefault="006201B7" w:rsidP="00E364F9">
      <w:pPr>
        <w:pStyle w:val="code"/>
        <w:ind w:leftChars="600" w:left="1440"/>
      </w:pPr>
      <w:r>
        <w:t xml:space="preserve">                                        // code …</w:t>
      </w:r>
    </w:p>
    <w:p w14:paraId="0E2EA3EE" w14:textId="3FA7EC24" w:rsidR="006201B7" w:rsidRPr="00E364F9" w:rsidRDefault="006201B7" w:rsidP="006201B7">
      <w:pPr>
        <w:pStyle w:val="code"/>
        <w:ind w:leftChars="600" w:left="1440" w:firstLineChars="600" w:firstLine="1440"/>
      </w:pPr>
      <w:r>
        <w:t>};</w:t>
      </w:r>
    </w:p>
    <w:p w14:paraId="1FE1A1E2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}</w:t>
      </w:r>
    </w:p>
    <w:p w14:paraId="2E0C22E2" w14:textId="77777777" w:rsidR="00E364F9" w:rsidRPr="00E364F9" w:rsidRDefault="00E364F9" w:rsidP="00E364F9">
      <w:pPr>
        <w:pStyle w:val="code"/>
        <w:ind w:leftChars="600" w:left="1440"/>
      </w:pPr>
    </w:p>
    <w:p w14:paraId="32D473AE" w14:textId="77777777" w:rsidR="00E364F9" w:rsidRDefault="00E364F9" w:rsidP="00E364F9">
      <w:pPr>
        <w:pStyle w:val="code"/>
        <w:ind w:leftChars="600" w:left="1440"/>
      </w:pPr>
      <w:r w:rsidRPr="00E364F9">
        <w:tab/>
        <w:t>myFather=new person("Bill","Gates",56,"blue");</w:t>
      </w:r>
    </w:p>
    <w:p w14:paraId="3D6A9145" w14:textId="6A895D7D" w:rsidR="00E364F9" w:rsidRDefault="00E364F9" w:rsidP="00E364F9">
      <w:r>
        <w:tab/>
      </w:r>
      <w:r>
        <w:rPr>
          <w:rFonts w:hint="eastAsia"/>
        </w:rPr>
        <w:t>2.</w:t>
      </w:r>
      <w:r>
        <w:t xml:space="preserve">    </w:t>
      </w:r>
    </w:p>
    <w:p w14:paraId="1F615E02" w14:textId="3B4EF757" w:rsidR="001F3731" w:rsidRDefault="001F3731" w:rsidP="006201B7">
      <w:pPr>
        <w:pStyle w:val="5"/>
      </w:pPr>
      <w:r>
        <w:rPr>
          <w:rFonts w:hint="eastAsia"/>
        </w:rPr>
        <w:t>3.3.2</w:t>
      </w:r>
      <w:r>
        <w:t xml:space="preserve">  </w:t>
      </w:r>
      <w:r>
        <w:rPr>
          <w:rFonts w:hint="eastAsia"/>
        </w:rPr>
        <w:t>常用对象</w:t>
      </w:r>
    </w:p>
    <w:p w14:paraId="5F739B72" w14:textId="0672660A" w:rsidR="006201B7" w:rsidRDefault="006201B7" w:rsidP="006201B7">
      <w:r>
        <w:tab/>
        <w:t xml:space="preserve">1.  </w:t>
      </w:r>
      <w:r>
        <w:rPr>
          <w:rFonts w:hint="eastAsia"/>
        </w:rPr>
        <w:t>数字</w:t>
      </w:r>
    </w:p>
    <w:p w14:paraId="6DC15017" w14:textId="34AAB480" w:rsidR="006201B7" w:rsidRDefault="006201B7" w:rsidP="006201B7">
      <w:r>
        <w:tab/>
      </w: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字符串</w:t>
      </w:r>
    </w:p>
    <w:p w14:paraId="13DB52B7" w14:textId="78835A80" w:rsidR="006201B7" w:rsidRDefault="006201B7" w:rsidP="006201B7">
      <w:r>
        <w:tab/>
      </w: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数组</w:t>
      </w:r>
    </w:p>
    <w:p w14:paraId="6233C919" w14:textId="3E433B9E" w:rsidR="006201B7" w:rsidRDefault="006201B7" w:rsidP="006201B7">
      <w:r>
        <w:tab/>
      </w:r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日期</w:t>
      </w:r>
    </w:p>
    <w:p w14:paraId="3452DF29" w14:textId="7BB85870" w:rsidR="006201B7" w:rsidRDefault="006201B7" w:rsidP="006201B7">
      <w:r>
        <w:tab/>
      </w:r>
      <w:r>
        <w:rPr>
          <w:rFonts w:hint="eastAsia"/>
        </w:rPr>
        <w:t>5.</w:t>
      </w:r>
      <w:r>
        <w:t xml:space="preserve">  </w:t>
      </w:r>
      <w:r>
        <w:rPr>
          <w:rFonts w:hint="eastAsia"/>
        </w:rPr>
        <w:t>Boolean</w:t>
      </w:r>
    </w:p>
    <w:p w14:paraId="6A25C3E2" w14:textId="5C42E23A" w:rsidR="006201B7" w:rsidRDefault="006201B7" w:rsidP="006201B7">
      <w:r>
        <w:tab/>
      </w:r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Math</w:t>
      </w:r>
      <w:r>
        <w:rPr>
          <w:rFonts w:hint="eastAsia"/>
        </w:rPr>
        <w:t>对象</w:t>
      </w:r>
    </w:p>
    <w:p w14:paraId="0CEDA0F1" w14:textId="2615515D" w:rsidR="006201B7" w:rsidRDefault="006201B7" w:rsidP="006201B7">
      <w:r>
        <w:tab/>
      </w:r>
      <w:r>
        <w:rPr>
          <w:rFonts w:hint="eastAsia"/>
        </w:rPr>
        <w:t>7.</w:t>
      </w:r>
      <w:r>
        <w:t xml:space="preserve">  </w:t>
      </w:r>
      <w:r>
        <w:rPr>
          <w:rFonts w:hint="eastAsia"/>
        </w:rPr>
        <w:t>RegExp</w:t>
      </w:r>
      <w:r>
        <w:t xml:space="preserve"> </w:t>
      </w:r>
      <w:r>
        <w:rPr>
          <w:rFonts w:hint="eastAsia"/>
        </w:rPr>
        <w:t>正则表达式</w:t>
      </w:r>
    </w:p>
    <w:p w14:paraId="1ADF277E" w14:textId="5C1FA140" w:rsidR="00670E76" w:rsidRDefault="00670E76" w:rsidP="002D31FE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JSON</w:t>
      </w:r>
    </w:p>
    <w:p w14:paraId="4479F2F6" w14:textId="5F2252CF" w:rsidR="00670E76" w:rsidRDefault="00670E76" w:rsidP="006201B7">
      <w:r>
        <w:tab/>
      </w:r>
      <w:r>
        <w:rPr>
          <w:rFonts w:hint="eastAsia"/>
        </w:rPr>
        <w:t>JSON</w:t>
      </w:r>
      <w:r>
        <w:rPr>
          <w:rFonts w:hint="eastAsia"/>
        </w:rPr>
        <w:t>是指</w:t>
      </w:r>
      <w:r>
        <w:rPr>
          <w:rFonts w:hint="eastAsia"/>
        </w:rPr>
        <w:t>JavaScript</w:t>
      </w:r>
      <w:r>
        <w:rPr>
          <w:rFonts w:hint="eastAsia"/>
        </w:rPr>
        <w:t>的对象表示法</w:t>
      </w:r>
    </w:p>
    <w:p w14:paraId="42CFC835" w14:textId="7808A6B9" w:rsidR="00670E76" w:rsidRDefault="00670E76" w:rsidP="006201B7">
      <w:r>
        <w:tab/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独立于编程语言</w:t>
      </w:r>
    </w:p>
    <w:p w14:paraId="3312F64A" w14:textId="77777777" w:rsidR="00670E76" w:rsidRPr="00670E76" w:rsidRDefault="00670E76" w:rsidP="00670E76">
      <w:pPr>
        <w:pStyle w:val="code"/>
        <w:ind w:leftChars="600" w:left="1440"/>
      </w:pPr>
      <w:r w:rsidRPr="00670E76">
        <w:t>{</w:t>
      </w:r>
    </w:p>
    <w:p w14:paraId="797F4C65" w14:textId="662EEA21" w:rsidR="00670E76" w:rsidRPr="00670E76" w:rsidRDefault="00670E76" w:rsidP="00670E76">
      <w:pPr>
        <w:pStyle w:val="code"/>
        <w:ind w:leftChars="600" w:left="1440"/>
      </w:pPr>
      <w:r>
        <w:tab/>
      </w:r>
      <w:r w:rsidRPr="00670E76">
        <w:t>employees": [</w:t>
      </w:r>
    </w:p>
    <w:p w14:paraId="23A2C4E4" w14:textId="73A83D86" w:rsidR="00670E76" w:rsidRPr="00670E76" w:rsidRDefault="00670E76" w:rsidP="00670E76">
      <w:pPr>
        <w:pStyle w:val="code"/>
        <w:ind w:leftChars="600" w:left="1440"/>
      </w:pPr>
      <w:r>
        <w:tab/>
      </w:r>
      <w:r>
        <w:tab/>
      </w:r>
      <w:r w:rsidRPr="00670E76">
        <w:t>{ "firstName":"Bill" , "lastName":"Gates" },</w:t>
      </w:r>
      <w:r>
        <w:t xml:space="preserve">     //Object1</w:t>
      </w:r>
    </w:p>
    <w:p w14:paraId="36681E98" w14:textId="18623396" w:rsidR="00670E76" w:rsidRPr="00670E76" w:rsidRDefault="00670E76" w:rsidP="00670E76">
      <w:pPr>
        <w:pStyle w:val="code"/>
        <w:ind w:leftChars="600" w:left="1440"/>
      </w:pPr>
      <w:r>
        <w:tab/>
      </w:r>
      <w:r>
        <w:tab/>
      </w:r>
      <w:r w:rsidRPr="00670E76">
        <w:t>{ "firstName":"George" , "lastName":"Bush" },</w:t>
      </w:r>
      <w:r>
        <w:t xml:space="preserve">   //Object2</w:t>
      </w:r>
    </w:p>
    <w:p w14:paraId="7519160A" w14:textId="7ED3DDD8" w:rsidR="00670E76" w:rsidRDefault="00670E76" w:rsidP="00670E76">
      <w:pPr>
        <w:pStyle w:val="code"/>
        <w:ind w:leftChars="600" w:left="1440"/>
      </w:pPr>
      <w:r>
        <w:tab/>
      </w:r>
      <w:r>
        <w:tab/>
      </w:r>
      <w:r w:rsidRPr="00670E76">
        <w:t>{ "firstName":"Thomas" , "lastName":"Carter" }</w:t>
      </w:r>
      <w:r>
        <w:t xml:space="preserve">   //Object3</w:t>
      </w:r>
    </w:p>
    <w:p w14:paraId="365C5830" w14:textId="01D8CC0F" w:rsidR="00670E76" w:rsidRPr="00670E76" w:rsidRDefault="00670E76" w:rsidP="00670E76">
      <w:pPr>
        <w:pStyle w:val="code"/>
        <w:ind w:leftChars="600" w:left="1440" w:firstLine="720"/>
      </w:pPr>
      <w:r w:rsidRPr="00670E76">
        <w:t>]</w:t>
      </w:r>
    </w:p>
    <w:p w14:paraId="7EF0ED08" w14:textId="0FAFE861" w:rsidR="00670E76" w:rsidRPr="006201B7" w:rsidRDefault="00670E76" w:rsidP="00670E76">
      <w:pPr>
        <w:pStyle w:val="code"/>
        <w:ind w:leftChars="600" w:left="1440"/>
      </w:pPr>
      <w:r w:rsidRPr="00670E76">
        <w:t>}</w:t>
      </w:r>
    </w:p>
    <w:p w14:paraId="239E46BA" w14:textId="2E4CEA41" w:rsidR="000D65CE" w:rsidRDefault="00DE50E8" w:rsidP="00DE50E8">
      <w:pPr>
        <w:pStyle w:val="3"/>
      </w:pPr>
      <w:r>
        <w:rPr>
          <w:rFonts w:hint="eastAsia"/>
        </w:rPr>
        <w:t>第四章</w:t>
      </w:r>
      <w:r>
        <w:t xml:space="preserve">  </w:t>
      </w:r>
      <w:r w:rsidR="00231857">
        <w:t>JQ</w:t>
      </w:r>
      <w:r w:rsidR="000D65CE">
        <w:rPr>
          <w:rFonts w:hint="eastAsia"/>
        </w:rPr>
        <w:t xml:space="preserve">uery </w:t>
      </w:r>
    </w:p>
    <w:p w14:paraId="4F5D576A" w14:textId="77777777" w:rsidR="00CF63C7" w:rsidRDefault="00CF63C7" w:rsidP="00CF63C7">
      <w:pPr>
        <w:pStyle w:val="4"/>
      </w:pPr>
      <w:r>
        <w:t xml:space="preserve">4.1  JQuery </w:t>
      </w:r>
      <w:r>
        <w:rPr>
          <w:rFonts w:hint="eastAsia"/>
        </w:rPr>
        <w:t>基本语法</w:t>
      </w:r>
    </w:p>
    <w:p w14:paraId="4AEF6C40" w14:textId="77777777" w:rsidR="00CF63C7" w:rsidRDefault="00CF63C7" w:rsidP="00CF63C7">
      <w:pPr>
        <w:pStyle w:val="5"/>
      </w:pPr>
      <w:r>
        <w:t xml:space="preserve">4.1.1 Jquery </w:t>
      </w:r>
      <w:r>
        <w:rPr>
          <w:rFonts w:hint="eastAsia"/>
        </w:rPr>
        <w:t>基础语法</w:t>
      </w:r>
    </w:p>
    <w:p w14:paraId="5E18BEEC" w14:textId="77777777" w:rsidR="00CF63C7" w:rsidRDefault="00CF63C7" w:rsidP="00CF63C7">
      <w:pPr>
        <w:pStyle w:val="code"/>
        <w:ind w:leftChars="300" w:left="720"/>
      </w:pPr>
      <w:r>
        <w:t>$(document).ready(function(){</w:t>
      </w:r>
    </w:p>
    <w:p w14:paraId="76613E3F" w14:textId="77777777" w:rsidR="00CF63C7" w:rsidRDefault="00CF63C7" w:rsidP="00CF63C7">
      <w:pPr>
        <w:pStyle w:val="code"/>
        <w:ind w:leftChars="300" w:left="720"/>
      </w:pPr>
      <w:r>
        <w:tab/>
        <w:t>$ (selector).action{</w:t>
      </w:r>
    </w:p>
    <w:p w14:paraId="0B9DE0EA" w14:textId="77777777" w:rsidR="00CF63C7" w:rsidRDefault="00CF63C7" w:rsidP="00CF63C7">
      <w:pPr>
        <w:pStyle w:val="code"/>
        <w:ind w:leftChars="300" w:left="720"/>
      </w:pPr>
      <w:r>
        <w:tab/>
      </w:r>
      <w:r>
        <w:tab/>
        <w:t>//code …</w:t>
      </w:r>
    </w:p>
    <w:p w14:paraId="42CA2562" w14:textId="77777777" w:rsidR="00CF63C7" w:rsidRDefault="00CF63C7" w:rsidP="00CF63C7">
      <w:pPr>
        <w:pStyle w:val="code"/>
        <w:ind w:leftChars="300" w:left="720"/>
        <w:rPr>
          <w:color w:val="000000" w:themeColor="text1"/>
        </w:rPr>
      </w:pPr>
      <w:r>
        <w:t>}</w:t>
      </w:r>
    </w:p>
    <w:p w14:paraId="6008F92A" w14:textId="77777777" w:rsidR="00CF63C7" w:rsidRDefault="00CF63C7" w:rsidP="00CF63C7">
      <w:pPr>
        <w:pStyle w:val="code"/>
        <w:ind w:leftChars="300" w:left="720"/>
      </w:pPr>
      <w:r>
        <w:t>});</w:t>
      </w:r>
    </w:p>
    <w:p w14:paraId="534BB4EC" w14:textId="54CFA618" w:rsidR="00CF63C7" w:rsidRDefault="00CF63C7" w:rsidP="00CF63C7">
      <w:pPr>
        <w:pStyle w:val="5"/>
      </w:pPr>
      <w:r>
        <w:t xml:space="preserve">4.1.2 Jquery </w:t>
      </w:r>
      <w:r>
        <w:rPr>
          <w:rFonts w:hint="eastAsia"/>
        </w:rPr>
        <w:t>选择器—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的获取</w:t>
      </w:r>
    </w:p>
    <w:p w14:paraId="1A689475" w14:textId="57CC35AC" w:rsidR="00CF63C7" w:rsidRDefault="00CF63C7" w:rsidP="00CF63C7">
      <w:r>
        <w:rPr>
          <w:noProof/>
        </w:rPr>
        <w:drawing>
          <wp:inline distT="0" distB="0" distL="0" distR="0" wp14:anchorId="3D28C5AC" wp14:editId="634B38BA">
            <wp:extent cx="5362575" cy="251460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145C" w14:textId="77777777" w:rsidR="00CF63C7" w:rsidRDefault="00CF63C7" w:rsidP="00CF63C7">
      <w:pPr>
        <w:pStyle w:val="5"/>
      </w:pPr>
      <w:r>
        <w:lastRenderedPageBreak/>
        <w:t xml:space="preserve">4.1.3  Jquery </w:t>
      </w:r>
      <w:r>
        <w:rPr>
          <w:rFonts w:hint="eastAsia"/>
        </w:rPr>
        <w:t>事件</w:t>
      </w:r>
    </w:p>
    <w:p w14:paraId="525DEEAE" w14:textId="4236D7ED" w:rsidR="00CF63C7" w:rsidRDefault="00CF63C7" w:rsidP="00CF63C7">
      <w:r>
        <w:rPr>
          <w:noProof/>
        </w:rPr>
        <w:drawing>
          <wp:inline distT="0" distB="0" distL="0" distR="0" wp14:anchorId="60343EE2" wp14:editId="21F1542C">
            <wp:extent cx="5553075" cy="176212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5A35" w14:textId="0B472384" w:rsidR="00CF63C7" w:rsidRDefault="00CF63C7" w:rsidP="00CF63C7">
      <w:pPr>
        <w:pStyle w:val="4"/>
      </w:pPr>
      <w:r>
        <w:t xml:space="preserve">4.2  JQuery  </w:t>
      </w:r>
      <w:r>
        <w:rPr>
          <w:rFonts w:hint="eastAsia"/>
        </w:rPr>
        <w:t>操作</w:t>
      </w:r>
      <w:r>
        <w:t>HTML</w:t>
      </w:r>
    </w:p>
    <w:p w14:paraId="54838AA7" w14:textId="77777777" w:rsidR="00CF63C7" w:rsidRDefault="00CF63C7" w:rsidP="00CF63C7">
      <w:pPr>
        <w:pStyle w:val="5"/>
      </w:pPr>
      <w:r>
        <w:t xml:space="preserve">4.2.1  </w:t>
      </w:r>
      <w:r>
        <w:rPr>
          <w:rFonts w:hint="eastAsia"/>
        </w:rPr>
        <w:t>设置内容</w:t>
      </w:r>
    </w:p>
    <w:p w14:paraId="556B1BFB" w14:textId="77777777" w:rsidR="00CF63C7" w:rsidRDefault="00CF63C7" w:rsidP="00CF63C7">
      <w:pPr>
        <w:ind w:leftChars="300" w:left="720"/>
      </w:pPr>
      <w:r>
        <w:rPr>
          <w:rFonts w:hint="eastAsia"/>
        </w:rPr>
        <w:t>•</w:t>
      </w:r>
      <w:r>
        <w:t xml:space="preserve">text() - </w:t>
      </w:r>
      <w:r>
        <w:rPr>
          <w:rFonts w:hint="eastAsia"/>
        </w:rPr>
        <w:t>设置或返回所选元素的文本内容</w:t>
      </w:r>
    </w:p>
    <w:p w14:paraId="091D5AEE" w14:textId="77777777" w:rsidR="00CF63C7" w:rsidRDefault="00CF63C7" w:rsidP="00CF63C7">
      <w:pPr>
        <w:ind w:leftChars="300" w:left="720"/>
      </w:pPr>
      <w:r>
        <w:rPr>
          <w:rFonts w:hint="eastAsia"/>
        </w:rPr>
        <w:t>•</w:t>
      </w:r>
      <w:r>
        <w:t xml:space="preserve">html() - </w:t>
      </w:r>
      <w:r>
        <w:rPr>
          <w:rFonts w:hint="eastAsia"/>
        </w:rPr>
        <w:t>设置或返回所选元素的内容（包括</w:t>
      </w:r>
      <w:r>
        <w:t xml:space="preserve"> HTML </w:t>
      </w:r>
      <w:r>
        <w:rPr>
          <w:rFonts w:hint="eastAsia"/>
        </w:rPr>
        <w:t>标记）</w:t>
      </w:r>
    </w:p>
    <w:p w14:paraId="463621C5" w14:textId="77777777" w:rsidR="00CF63C7" w:rsidRDefault="00CF63C7" w:rsidP="00CF63C7">
      <w:pPr>
        <w:ind w:leftChars="300" w:left="720"/>
      </w:pPr>
      <w:r>
        <w:rPr>
          <w:rFonts w:hint="eastAsia"/>
        </w:rPr>
        <w:t>•</w:t>
      </w:r>
      <w:r>
        <w:t xml:space="preserve">val() - </w:t>
      </w:r>
      <w:r>
        <w:rPr>
          <w:rFonts w:hint="eastAsia"/>
        </w:rPr>
        <w:t>设置或返回表单字段的值</w:t>
      </w:r>
    </w:p>
    <w:p w14:paraId="25BA5D15" w14:textId="77777777" w:rsidR="00CF63C7" w:rsidRDefault="00CF63C7" w:rsidP="00CF63C7">
      <w:pPr>
        <w:pStyle w:val="code"/>
        <w:ind w:leftChars="300" w:left="720"/>
      </w:pPr>
      <w:r>
        <w:t>$("#btn1").click(function(){</w:t>
      </w:r>
    </w:p>
    <w:p w14:paraId="7991B249" w14:textId="77777777" w:rsidR="00CF63C7" w:rsidRDefault="00CF63C7" w:rsidP="00CF63C7">
      <w:pPr>
        <w:pStyle w:val="code"/>
        <w:ind w:leftChars="300" w:left="720"/>
      </w:pPr>
      <w:r>
        <w:t xml:space="preserve"> </w:t>
      </w:r>
      <w:r>
        <w:tab/>
        <w:t xml:space="preserve"> $("#test1").text("Hello world!");</w:t>
      </w:r>
    </w:p>
    <w:p w14:paraId="65719B8B" w14:textId="77777777" w:rsidR="00CF63C7" w:rsidRDefault="00CF63C7" w:rsidP="00CF63C7">
      <w:pPr>
        <w:pStyle w:val="code"/>
        <w:ind w:leftChars="300" w:left="720"/>
      </w:pPr>
      <w:r>
        <w:t>});</w:t>
      </w:r>
    </w:p>
    <w:p w14:paraId="52691B9B" w14:textId="77777777" w:rsidR="00CF63C7" w:rsidRDefault="00CF63C7" w:rsidP="00CF63C7">
      <w:pPr>
        <w:pStyle w:val="code"/>
        <w:ind w:leftChars="300" w:left="720"/>
      </w:pPr>
      <w:r>
        <w:t>$("#btn2").click(function(){</w:t>
      </w:r>
    </w:p>
    <w:p w14:paraId="2554E9AB" w14:textId="77777777" w:rsidR="00CF63C7" w:rsidRDefault="00CF63C7" w:rsidP="00CF63C7">
      <w:pPr>
        <w:pStyle w:val="code"/>
        <w:ind w:left="720"/>
      </w:pPr>
      <w:r>
        <w:t xml:space="preserve">  </w:t>
      </w:r>
      <w:r>
        <w:tab/>
        <w:t>$("#test2").html("&lt;b&gt;Hello world!&lt;/b&gt;");</w:t>
      </w:r>
    </w:p>
    <w:p w14:paraId="45950F3A" w14:textId="77777777" w:rsidR="00CF63C7" w:rsidRDefault="00CF63C7" w:rsidP="00CF63C7">
      <w:pPr>
        <w:pStyle w:val="code"/>
        <w:ind w:left="720"/>
      </w:pPr>
      <w:r>
        <w:tab/>
        <w:t xml:space="preserve">$("#test2").html(function(param){     </w:t>
      </w:r>
    </w:p>
    <w:p w14:paraId="0275F034" w14:textId="77777777" w:rsidR="00CF63C7" w:rsidRDefault="00CF63C7" w:rsidP="00CF63C7">
      <w:pPr>
        <w:pStyle w:val="code"/>
        <w:ind w:leftChars="300" w:left="720" w:firstLine="720"/>
      </w:pPr>
    </w:p>
    <w:p w14:paraId="018C9CFD" w14:textId="77777777" w:rsidR="00CF63C7" w:rsidRDefault="00CF63C7" w:rsidP="00CF63C7">
      <w:pPr>
        <w:pStyle w:val="code"/>
        <w:ind w:leftChars="300" w:left="720" w:firstLineChars="300" w:firstLine="720"/>
      </w:pPr>
      <w:r>
        <w:t>});</w:t>
      </w:r>
    </w:p>
    <w:p w14:paraId="0A6F3BD4" w14:textId="77777777" w:rsidR="00CF63C7" w:rsidRDefault="00CF63C7" w:rsidP="00CF63C7">
      <w:pPr>
        <w:pStyle w:val="code"/>
        <w:ind w:leftChars="300" w:left="720"/>
      </w:pPr>
      <w:r>
        <w:t>});</w:t>
      </w:r>
    </w:p>
    <w:p w14:paraId="6856FB0A" w14:textId="77777777" w:rsidR="00CF63C7" w:rsidRDefault="00CF63C7" w:rsidP="00CF63C7">
      <w:pPr>
        <w:pStyle w:val="code"/>
        <w:ind w:leftChars="300" w:left="720"/>
      </w:pPr>
      <w:r>
        <w:t xml:space="preserve">$("#btn3").click(function(){      </w:t>
      </w:r>
    </w:p>
    <w:p w14:paraId="6BE9A333" w14:textId="77777777" w:rsidR="00CF63C7" w:rsidRDefault="00CF63C7" w:rsidP="00CF63C7">
      <w:pPr>
        <w:pStyle w:val="code"/>
        <w:ind w:leftChars="300" w:left="720"/>
      </w:pPr>
      <w:r>
        <w:t xml:space="preserve">  </w:t>
      </w:r>
      <w:r>
        <w:tab/>
        <w:t>$("#test3").val("Dolly Duck");</w:t>
      </w:r>
    </w:p>
    <w:p w14:paraId="7D26D582" w14:textId="77777777" w:rsidR="00CF63C7" w:rsidRDefault="00CF63C7" w:rsidP="00CF63C7">
      <w:pPr>
        <w:pStyle w:val="code"/>
        <w:ind w:leftChars="300" w:left="720"/>
      </w:pPr>
      <w:r>
        <w:t>});</w:t>
      </w:r>
    </w:p>
    <w:p w14:paraId="55D9D157" w14:textId="4CE73116" w:rsidR="00CF63C7" w:rsidRDefault="00CF63C7" w:rsidP="00CF63C7">
      <w:pPr>
        <w:pStyle w:val="5"/>
      </w:pPr>
      <w:r>
        <w:t xml:space="preserve">4.2.2  </w:t>
      </w:r>
      <w:r>
        <w:rPr>
          <w:rFonts w:hint="eastAsia"/>
        </w:rPr>
        <w:t>设置属性</w:t>
      </w:r>
    </w:p>
    <w:p w14:paraId="2BF34A08" w14:textId="77777777" w:rsidR="00CF63C7" w:rsidRPr="00CF63C7" w:rsidRDefault="00CF63C7" w:rsidP="00CF63C7">
      <w:pPr>
        <w:pStyle w:val="code"/>
        <w:ind w:leftChars="300" w:left="720"/>
        <w:rPr>
          <w:rFonts w:hint="eastAsia"/>
        </w:rPr>
      </w:pPr>
      <w:r w:rsidRPr="00CF63C7">
        <w:rPr>
          <w:rFonts w:hint="eastAsia"/>
        </w:rPr>
        <w:t>$("button").click(function(){</w:t>
      </w:r>
    </w:p>
    <w:p w14:paraId="4459AF15" w14:textId="77777777" w:rsidR="00CF63C7" w:rsidRDefault="00CF63C7" w:rsidP="00CF63C7">
      <w:pPr>
        <w:pStyle w:val="code"/>
        <w:ind w:leftChars="300" w:left="720"/>
      </w:pPr>
      <w:r w:rsidRPr="00CF63C7">
        <w:rPr>
          <w:rFonts w:hint="eastAsia"/>
        </w:rPr>
        <w:t xml:space="preserve">  </w:t>
      </w:r>
      <w:r>
        <w:tab/>
      </w:r>
      <w:r w:rsidRPr="00CF63C7">
        <w:rPr>
          <w:rFonts w:hint="eastAsia"/>
        </w:rPr>
        <w:t>$("#w3s").attr(</w:t>
      </w:r>
    </w:p>
    <w:p w14:paraId="2068AEB0" w14:textId="49463914" w:rsidR="00CF63C7" w:rsidRDefault="00CF63C7" w:rsidP="00CF63C7">
      <w:pPr>
        <w:pStyle w:val="code"/>
        <w:ind w:leftChars="300" w:left="720"/>
      </w:pPr>
      <w:r>
        <w:tab/>
      </w:r>
      <w:r>
        <w:tab/>
      </w:r>
      <w:r w:rsidRPr="00CF63C7">
        <w:rPr>
          <w:rFonts w:hint="eastAsia"/>
        </w:rPr>
        <w:t>"href",</w:t>
      </w:r>
      <w:hyperlink r:id="rId83" w:history="1">
        <w:r w:rsidRPr="00C212C0">
          <w:rPr>
            <w:rStyle w:val="afb"/>
            <w:rFonts w:ascii="宋体" w:eastAsia="宋体" w:hAnsi="宋体" w:cs="宋体" w:hint="eastAsia"/>
            <w:szCs w:val="24"/>
          </w:rPr>
          <w:t>http://www.w3school.com.cn/jquery</w:t>
        </w:r>
      </w:hyperlink>
    </w:p>
    <w:p w14:paraId="26089D18" w14:textId="4369DFFB" w:rsidR="00CF63C7" w:rsidRDefault="00CF63C7" w:rsidP="00CF63C7">
      <w:pPr>
        <w:pStyle w:val="code"/>
        <w:ind w:leftChars="300" w:left="720"/>
      </w:pPr>
      <w:r>
        <w:tab/>
      </w:r>
      <w:r>
        <w:tab/>
      </w:r>
      <w:r w:rsidRPr="00CF63C7">
        <w:rPr>
          <w:rFonts w:hint="eastAsia"/>
        </w:rPr>
        <w:t>"href",</w:t>
      </w:r>
      <w:hyperlink r:id="rId84" w:history="1">
        <w:r w:rsidRPr="00C212C0">
          <w:rPr>
            <w:rStyle w:val="afb"/>
            <w:rFonts w:ascii="宋体" w:eastAsia="宋体" w:hAnsi="宋体" w:cs="宋体" w:hint="eastAsia"/>
            <w:szCs w:val="24"/>
          </w:rPr>
          <w:t>http://www.w3school.com.cn/jquery</w:t>
        </w:r>
      </w:hyperlink>
    </w:p>
    <w:p w14:paraId="637519D9" w14:textId="44739003" w:rsidR="00CF63C7" w:rsidRDefault="00CF63C7" w:rsidP="00CF63C7">
      <w:pPr>
        <w:pStyle w:val="code"/>
        <w:ind w:leftChars="300" w:left="720"/>
      </w:pPr>
      <w:r w:rsidRPr="00CF63C7">
        <w:rPr>
          <w:rFonts w:hint="eastAsia"/>
        </w:rPr>
        <w:t>);</w:t>
      </w:r>
    </w:p>
    <w:p w14:paraId="654A063C" w14:textId="77777777" w:rsidR="00CF63C7" w:rsidRDefault="00CF63C7" w:rsidP="00CF63C7">
      <w:pPr>
        <w:pStyle w:val="code"/>
        <w:ind w:leftChars="300" w:left="720"/>
      </w:pPr>
      <w:r>
        <w:tab/>
      </w:r>
      <w:r>
        <w:tab/>
      </w:r>
      <w:r w:rsidRPr="00CF63C7">
        <w:rPr>
          <w:rFonts w:hint="eastAsia"/>
        </w:rPr>
        <w:t>$("#w3s").attr("href",</w:t>
      </w:r>
      <w:r>
        <w:rPr>
          <w:rFonts w:hint="eastAsia"/>
        </w:rPr>
        <w:t>function</w:t>
      </w:r>
      <w:r>
        <w:t>(param){</w:t>
      </w:r>
    </w:p>
    <w:p w14:paraId="6E7EA945" w14:textId="2F6AC92C" w:rsidR="00CF63C7" w:rsidRDefault="00CF63C7" w:rsidP="00CF63C7">
      <w:pPr>
        <w:pStyle w:val="code"/>
        <w:ind w:leftChars="300" w:left="720"/>
      </w:pPr>
      <w:r>
        <w:tab/>
      </w:r>
      <w:r>
        <w:tab/>
        <w:t xml:space="preserve">// </w:t>
      </w:r>
      <w:r>
        <w:rPr>
          <w:rFonts w:hint="eastAsia"/>
        </w:rPr>
        <w:t>code</w:t>
      </w:r>
      <w:r>
        <w:t xml:space="preserve"> …</w:t>
      </w:r>
    </w:p>
    <w:p w14:paraId="293FDA93" w14:textId="6588CD69" w:rsidR="00CF63C7" w:rsidRPr="00CF63C7" w:rsidRDefault="00CF63C7" w:rsidP="00CF63C7">
      <w:pPr>
        <w:pStyle w:val="code"/>
        <w:ind w:leftChars="300" w:left="720"/>
        <w:rPr>
          <w:rFonts w:hint="eastAsia"/>
        </w:rPr>
      </w:pPr>
      <w:r>
        <w:tab/>
      </w:r>
      <w:r>
        <w:tab/>
        <w:t>}</w:t>
      </w:r>
      <w:r w:rsidRPr="00CF63C7">
        <w:rPr>
          <w:rFonts w:hint="eastAsia"/>
        </w:rPr>
        <w:t>);</w:t>
      </w:r>
    </w:p>
    <w:p w14:paraId="5C52EBA3" w14:textId="0BCCCABB" w:rsidR="00CF63C7" w:rsidRDefault="00CF63C7" w:rsidP="00CF63C7">
      <w:pPr>
        <w:pStyle w:val="code"/>
        <w:ind w:leftChars="300" w:left="720"/>
      </w:pPr>
      <w:r w:rsidRPr="00CF63C7">
        <w:rPr>
          <w:rFonts w:hint="eastAsia"/>
        </w:rPr>
        <w:t>});</w:t>
      </w:r>
    </w:p>
    <w:p w14:paraId="4A8A1EC8" w14:textId="0EEB86F3" w:rsidR="00533F75" w:rsidRDefault="00533F75" w:rsidP="00533F75">
      <w:pPr>
        <w:pStyle w:val="5"/>
      </w:pPr>
      <w:r>
        <w:rPr>
          <w:rFonts w:hint="eastAsia"/>
        </w:rPr>
        <w:t>4.2.3</w:t>
      </w:r>
      <w:r>
        <w:t xml:space="preserve">  </w:t>
      </w:r>
      <w:r>
        <w:rPr>
          <w:rFonts w:hint="eastAsia"/>
        </w:rPr>
        <w:t>删除元素或内容</w:t>
      </w:r>
    </w:p>
    <w:p w14:paraId="6BC74DEB" w14:textId="66FD50C4" w:rsidR="00533F75" w:rsidRDefault="00533F75" w:rsidP="00A656A1">
      <w:pPr>
        <w:pStyle w:val="code"/>
        <w:ind w:leftChars="300" w:left="720"/>
      </w:pPr>
      <w:r>
        <w:tab/>
      </w:r>
      <w:r>
        <w:rPr>
          <w:rFonts w:hint="eastAsia"/>
        </w:rPr>
        <w:t>//remove</w:t>
      </w:r>
      <w:r>
        <w:t xml:space="preserve">  </w:t>
      </w:r>
      <w:r>
        <w:rPr>
          <w:rFonts w:hint="eastAsia"/>
        </w:rPr>
        <w:t>删除被选元素以及子元素</w:t>
      </w:r>
    </w:p>
    <w:p w14:paraId="1F104CDE" w14:textId="4217043B" w:rsidR="00533F75" w:rsidRDefault="00533F75" w:rsidP="00A656A1">
      <w:pPr>
        <w:pStyle w:val="code"/>
        <w:ind w:leftChars="300" w:left="720"/>
      </w:pP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empty</w:t>
      </w:r>
      <w:r>
        <w:t xml:space="preserve">  </w:t>
      </w:r>
      <w:r>
        <w:rPr>
          <w:rFonts w:hint="eastAsia"/>
        </w:rPr>
        <w:t>从被选元素中删除子元素</w:t>
      </w:r>
    </w:p>
    <w:p w14:paraId="080A123F" w14:textId="74E39812" w:rsidR="00533F75" w:rsidRDefault="00533F75" w:rsidP="00A656A1">
      <w:pPr>
        <w:pStyle w:val="code"/>
        <w:ind w:leftChars="300" w:left="720"/>
      </w:pPr>
      <w:r>
        <w:tab/>
      </w:r>
      <w:r w:rsidRPr="00533F75">
        <w:t>$("#div1").remove();</w:t>
      </w:r>
    </w:p>
    <w:p w14:paraId="5A4DD7B5" w14:textId="30D95C18" w:rsidR="00533F75" w:rsidRDefault="00533F75" w:rsidP="00A656A1">
      <w:pPr>
        <w:pStyle w:val="code"/>
        <w:ind w:leftChars="300" w:left="720"/>
      </w:pPr>
      <w:r>
        <w:tab/>
      </w:r>
      <w:r>
        <w:rPr>
          <w:rFonts w:hint="eastAsia"/>
        </w:rPr>
        <w:t>$("#div1").empty();</w:t>
      </w:r>
    </w:p>
    <w:p w14:paraId="1DAED558" w14:textId="1D9394F1" w:rsidR="00533F75" w:rsidRDefault="00533F75" w:rsidP="00A656A1">
      <w:pPr>
        <w:pStyle w:val="code"/>
        <w:ind w:leftChars="300" w:left="720"/>
      </w:pPr>
    </w:p>
    <w:p w14:paraId="41C59E3E" w14:textId="31E66B8C" w:rsidR="00533F75" w:rsidRDefault="00533F75" w:rsidP="00A656A1">
      <w:pPr>
        <w:pStyle w:val="code"/>
        <w:ind w:leftChars="300" w:left="72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过滤被删除元素，如删除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italic</w:t>
      </w:r>
      <w:r>
        <w:rPr>
          <w:rFonts w:hint="eastAsia"/>
        </w:rPr>
        <w:t>的所有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14:paraId="6FB8AE3A" w14:textId="3A3A2577" w:rsidR="00533F75" w:rsidRDefault="00533F75" w:rsidP="00A656A1">
      <w:pPr>
        <w:pStyle w:val="code"/>
        <w:ind w:leftChars="300" w:left="720"/>
      </w:pPr>
      <w:r>
        <w:tab/>
      </w:r>
      <w:r>
        <w:rPr>
          <w:rFonts w:hint="eastAsia"/>
        </w:rPr>
        <w:t>$("p").remove(".italic");</w:t>
      </w:r>
    </w:p>
    <w:p w14:paraId="63BC24CA" w14:textId="095102CF" w:rsidR="005A1BF7" w:rsidRDefault="005A1BF7" w:rsidP="005A1BF7">
      <w:pPr>
        <w:pStyle w:val="5"/>
      </w:pPr>
      <w:r>
        <w:rPr>
          <w:rFonts w:hint="eastAsia"/>
        </w:rPr>
        <w:lastRenderedPageBreak/>
        <w:t>4.2.4</w:t>
      </w:r>
      <w:r>
        <w:t xml:space="preserve">  </w:t>
      </w:r>
      <w:r>
        <w:rPr>
          <w:rFonts w:hint="eastAsia"/>
        </w:rPr>
        <w:t>操作</w:t>
      </w:r>
      <w:r>
        <w:t>CSS</w:t>
      </w:r>
    </w:p>
    <w:p w14:paraId="5A95BBD0" w14:textId="2B2B770B" w:rsidR="005A1BF7" w:rsidRDefault="005A1BF7" w:rsidP="00A656A1">
      <w:pPr>
        <w:pStyle w:val="code"/>
        <w:ind w:leftChars="300" w:left="720"/>
      </w:pPr>
      <w:r>
        <w:rPr>
          <w:rFonts w:hint="eastAsia"/>
        </w:rPr>
        <w:t>•</w:t>
      </w:r>
      <w:r>
        <w:rPr>
          <w:rFonts w:hint="eastAsia"/>
        </w:rPr>
        <w:t xml:space="preserve">addClass() - </w:t>
      </w:r>
      <w:r>
        <w:rPr>
          <w:rFonts w:hint="eastAsia"/>
        </w:rPr>
        <w:t>向被选元素添加一个或多个类</w:t>
      </w:r>
    </w:p>
    <w:p w14:paraId="32F0F889" w14:textId="77777777" w:rsidR="005A1BF7" w:rsidRDefault="005A1BF7" w:rsidP="00A656A1">
      <w:pPr>
        <w:pStyle w:val="code"/>
        <w:ind w:leftChars="300" w:left="720" w:firstLine="720"/>
      </w:pPr>
      <w:r>
        <w:t>$("button").click(function(){</w:t>
      </w:r>
    </w:p>
    <w:p w14:paraId="617B80A6" w14:textId="3393D15A" w:rsidR="005A1BF7" w:rsidRDefault="005A1BF7" w:rsidP="00A656A1">
      <w:pPr>
        <w:pStyle w:val="code"/>
        <w:ind w:leftChars="300" w:left="720"/>
      </w:pPr>
      <w:r>
        <w:t xml:space="preserve"> </w:t>
      </w:r>
      <w:r>
        <w:tab/>
      </w:r>
      <w:r w:rsidR="00687B4B">
        <w:tab/>
      </w:r>
      <w:r>
        <w:t>$("#div1").addClass("important blue");</w:t>
      </w:r>
    </w:p>
    <w:p w14:paraId="3D82AF39" w14:textId="5A035B30" w:rsidR="005A1BF7" w:rsidRDefault="005A1BF7" w:rsidP="00A656A1">
      <w:pPr>
        <w:pStyle w:val="code"/>
        <w:ind w:leftChars="300" w:left="720" w:firstLine="720"/>
        <w:rPr>
          <w:rFonts w:hint="eastAsia"/>
        </w:rPr>
      </w:pPr>
      <w:r>
        <w:t>});</w:t>
      </w:r>
    </w:p>
    <w:p w14:paraId="3D530363" w14:textId="7C83EA5F" w:rsidR="005A1BF7" w:rsidRDefault="005A1BF7" w:rsidP="00A656A1">
      <w:pPr>
        <w:pStyle w:val="code"/>
        <w:ind w:leftChars="300" w:left="720"/>
      </w:pPr>
      <w:r>
        <w:rPr>
          <w:rFonts w:hint="eastAsia"/>
        </w:rPr>
        <w:t>•</w:t>
      </w:r>
      <w:r>
        <w:rPr>
          <w:rFonts w:hint="eastAsia"/>
        </w:rPr>
        <w:t xml:space="preserve">removeClass() - </w:t>
      </w:r>
      <w:r>
        <w:rPr>
          <w:rFonts w:hint="eastAsia"/>
        </w:rPr>
        <w:t>从被选元素删除一个或多个类</w:t>
      </w:r>
    </w:p>
    <w:p w14:paraId="6FDAFB3E" w14:textId="77777777" w:rsidR="005A1BF7" w:rsidRDefault="005A1BF7" w:rsidP="00A656A1">
      <w:pPr>
        <w:pStyle w:val="code"/>
        <w:ind w:leftChars="300" w:left="720" w:firstLine="720"/>
      </w:pPr>
      <w:r>
        <w:t>$("button").click(function(){</w:t>
      </w:r>
    </w:p>
    <w:p w14:paraId="3EE56CFD" w14:textId="0937B5A0" w:rsidR="005A1BF7" w:rsidRDefault="005A1BF7" w:rsidP="00A656A1">
      <w:pPr>
        <w:pStyle w:val="code"/>
        <w:ind w:leftChars="300" w:left="720"/>
      </w:pPr>
      <w:r>
        <w:t xml:space="preserve"> </w:t>
      </w:r>
      <w:r>
        <w:tab/>
        <w:t xml:space="preserve"> </w:t>
      </w:r>
      <w:r w:rsidR="00687B4B">
        <w:tab/>
      </w:r>
      <w:r>
        <w:t>$("h1,h2,p").removeClass("blue");</w:t>
      </w:r>
    </w:p>
    <w:p w14:paraId="6BC34694" w14:textId="0292FC4E" w:rsidR="005A1BF7" w:rsidRDefault="005A1BF7" w:rsidP="00A656A1">
      <w:pPr>
        <w:pStyle w:val="code"/>
        <w:ind w:leftChars="300" w:left="720" w:firstLine="720"/>
        <w:rPr>
          <w:rFonts w:hint="eastAsia"/>
        </w:rPr>
      </w:pPr>
      <w:r>
        <w:t>});</w:t>
      </w:r>
    </w:p>
    <w:p w14:paraId="34B5CB3A" w14:textId="17E56E0C" w:rsidR="005A1BF7" w:rsidRDefault="005A1BF7" w:rsidP="00A656A1">
      <w:pPr>
        <w:pStyle w:val="code"/>
        <w:ind w:leftChars="300" w:left="720"/>
      </w:pPr>
      <w:r>
        <w:rPr>
          <w:rFonts w:hint="eastAsia"/>
        </w:rPr>
        <w:t>•</w:t>
      </w:r>
      <w:r>
        <w:rPr>
          <w:rFonts w:hint="eastAsia"/>
        </w:rPr>
        <w:t xml:space="preserve">toggleClass() - </w:t>
      </w:r>
      <w:r>
        <w:rPr>
          <w:rFonts w:hint="eastAsia"/>
        </w:rPr>
        <w:t>对被选元素进行添加</w:t>
      </w:r>
      <w:r>
        <w:rPr>
          <w:rFonts w:hint="eastAsia"/>
        </w:rPr>
        <w:t>/</w:t>
      </w:r>
      <w:r>
        <w:rPr>
          <w:rFonts w:hint="eastAsia"/>
        </w:rPr>
        <w:t>删除类的切换操作</w:t>
      </w:r>
    </w:p>
    <w:p w14:paraId="462F1FC4" w14:textId="77777777" w:rsidR="00033C2B" w:rsidRDefault="00033C2B" w:rsidP="00A656A1">
      <w:pPr>
        <w:pStyle w:val="code"/>
        <w:ind w:leftChars="300" w:left="720" w:firstLine="720"/>
      </w:pPr>
      <w:r>
        <w:t>$("button").click(function(){</w:t>
      </w:r>
    </w:p>
    <w:p w14:paraId="18E28BA1" w14:textId="376B7BDE" w:rsidR="00033C2B" w:rsidRDefault="00033C2B" w:rsidP="00A656A1">
      <w:pPr>
        <w:pStyle w:val="code"/>
        <w:ind w:leftChars="300" w:left="720"/>
      </w:pPr>
      <w:r>
        <w:t xml:space="preserve">  </w:t>
      </w:r>
      <w:r>
        <w:tab/>
      </w:r>
      <w:r w:rsidR="00687B4B">
        <w:tab/>
      </w:r>
      <w:r>
        <w:t>$("h1,h2,p").toggleClass("blue");</w:t>
      </w:r>
    </w:p>
    <w:p w14:paraId="57BB77C8" w14:textId="461368C5" w:rsidR="00033C2B" w:rsidRPr="00033C2B" w:rsidRDefault="00033C2B" w:rsidP="00A656A1">
      <w:pPr>
        <w:pStyle w:val="code"/>
        <w:ind w:leftChars="300" w:left="720" w:firstLine="720"/>
        <w:rPr>
          <w:rFonts w:hint="eastAsia"/>
        </w:rPr>
      </w:pPr>
      <w:r>
        <w:t>});</w:t>
      </w:r>
    </w:p>
    <w:p w14:paraId="03E56232" w14:textId="41EEF43F" w:rsidR="005A1BF7" w:rsidRDefault="005A1BF7" w:rsidP="00A656A1">
      <w:pPr>
        <w:pStyle w:val="code"/>
        <w:ind w:leftChars="300" w:left="720"/>
      </w:pPr>
      <w:r>
        <w:rPr>
          <w:rFonts w:hint="eastAsia"/>
        </w:rPr>
        <w:t>•</w:t>
      </w:r>
      <w:r>
        <w:rPr>
          <w:rFonts w:hint="eastAsia"/>
        </w:rPr>
        <w:t xml:space="preserve">css() - </w:t>
      </w:r>
      <w:r>
        <w:rPr>
          <w:rFonts w:hint="eastAsia"/>
        </w:rPr>
        <w:t>设置或返回样式属性</w:t>
      </w:r>
    </w:p>
    <w:p w14:paraId="071CEAD5" w14:textId="7E0C6D52" w:rsidR="00033C2B" w:rsidRDefault="00033C2B" w:rsidP="00A656A1">
      <w:pPr>
        <w:pStyle w:val="code"/>
        <w:ind w:leftChars="300" w:left="720"/>
      </w:pPr>
      <w:r>
        <w:tab/>
        <w:t>//</w:t>
      </w:r>
      <w:r>
        <w:rPr>
          <w:rFonts w:hint="eastAsia"/>
        </w:rPr>
        <w:t>设置样式属性</w:t>
      </w:r>
    </w:p>
    <w:p w14:paraId="3DCADF8C" w14:textId="1DDDD6D5" w:rsidR="00033C2B" w:rsidRDefault="00033C2B" w:rsidP="00A656A1">
      <w:pPr>
        <w:pStyle w:val="code"/>
        <w:ind w:leftChars="300" w:left="720"/>
        <w:rPr>
          <w:rFonts w:hint="eastAsia"/>
        </w:rPr>
      </w:pPr>
      <w:r>
        <w:tab/>
      </w:r>
      <w:r w:rsidRPr="00033C2B">
        <w:t>$("p").css("background-color","yellow");</w:t>
      </w:r>
    </w:p>
    <w:p w14:paraId="208A0739" w14:textId="3CF2C288" w:rsidR="00033C2B" w:rsidRDefault="00033C2B" w:rsidP="00A656A1">
      <w:pPr>
        <w:pStyle w:val="code"/>
        <w:ind w:leftChars="300" w:left="72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返回样式属性</w:t>
      </w:r>
    </w:p>
    <w:p w14:paraId="481DB206" w14:textId="72CA9C7C" w:rsidR="00033C2B" w:rsidRPr="00CF63C7" w:rsidRDefault="00033C2B" w:rsidP="00A656A1">
      <w:pPr>
        <w:pStyle w:val="code"/>
        <w:ind w:leftChars="300" w:left="720"/>
        <w:rPr>
          <w:rFonts w:hint="eastAsia"/>
        </w:rPr>
      </w:pPr>
      <w:r>
        <w:tab/>
      </w:r>
      <w:r w:rsidRPr="00033C2B">
        <w:t>$("p").css("background-color");</w:t>
      </w:r>
    </w:p>
    <w:p w14:paraId="56C5C9B2" w14:textId="5EB46441" w:rsidR="0018785F" w:rsidRDefault="0018785F" w:rsidP="00C10338">
      <w:pPr>
        <w:pStyle w:val="4"/>
      </w:pPr>
      <w:r>
        <w:rPr>
          <w:rFonts w:hint="eastAsia"/>
        </w:rPr>
        <w:t>4.3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实现遍历</w:t>
      </w:r>
      <w:r>
        <w:rPr>
          <w:rFonts w:hint="eastAsia"/>
        </w:rPr>
        <w:t>HTML</w:t>
      </w:r>
    </w:p>
    <w:p w14:paraId="49770168" w14:textId="23E54040" w:rsidR="00687B4B" w:rsidRDefault="00687B4B" w:rsidP="00687B4B">
      <w:r>
        <w:rPr>
          <w:rFonts w:hint="eastAsia"/>
        </w:rPr>
        <w:t>4.3.1</w:t>
      </w:r>
      <w:r>
        <w:t xml:space="preserve">  </w:t>
      </w:r>
      <w:r>
        <w:rPr>
          <w:rFonts w:hint="eastAsia"/>
        </w:rPr>
        <w:t>祖先</w:t>
      </w:r>
    </w:p>
    <w:p w14:paraId="358DE352" w14:textId="7BE07C91" w:rsidR="00687B4B" w:rsidRDefault="00687B4B" w:rsidP="00A656A1">
      <w:pPr>
        <w:pStyle w:val="code"/>
        <w:ind w:leftChars="300" w:left="720"/>
        <w:rPr>
          <w:rFonts w:hint="eastAsia"/>
        </w:rPr>
      </w:pPr>
      <w:r>
        <w:rPr>
          <w:rFonts w:hint="eastAsia"/>
        </w:rPr>
        <w:t>•</w:t>
      </w:r>
      <w:r>
        <w:t>parent()</w:t>
      </w:r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的直接父元素</w:t>
      </w:r>
    </w:p>
    <w:p w14:paraId="605DF01F" w14:textId="336D2F45" w:rsidR="00687B4B" w:rsidRDefault="00687B4B" w:rsidP="00A656A1">
      <w:pPr>
        <w:pStyle w:val="code"/>
        <w:ind w:leftChars="300" w:left="720"/>
      </w:pPr>
      <w:r>
        <w:rPr>
          <w:rFonts w:hint="eastAsia"/>
        </w:rPr>
        <w:t>•</w:t>
      </w:r>
      <w:r>
        <w:t>parents()</w:t>
      </w:r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的所有祖先</w:t>
      </w:r>
    </w:p>
    <w:p w14:paraId="2CDE8EB3" w14:textId="50387796" w:rsidR="00687B4B" w:rsidRDefault="00687B4B" w:rsidP="00A656A1">
      <w:pPr>
        <w:pStyle w:val="code"/>
        <w:ind w:leftChars="300" w:left="720"/>
      </w:pPr>
      <w:r>
        <w:rPr>
          <w:rFonts w:hint="eastAsia"/>
        </w:rPr>
        <w:t>•</w:t>
      </w:r>
      <w:r>
        <w:t>parentsUntil()</w:t>
      </w:r>
      <w:r>
        <w:t xml:space="preserve"> 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与</w:t>
      </w:r>
      <w:r>
        <w:rPr>
          <w:rFonts w:hint="eastAsia"/>
        </w:rPr>
        <w:t>div</w:t>
      </w:r>
      <w:r>
        <w:rPr>
          <w:rFonts w:hint="eastAsia"/>
        </w:rPr>
        <w:t>之间的祖先</w:t>
      </w:r>
    </w:p>
    <w:p w14:paraId="21509793" w14:textId="2B5DCF29" w:rsidR="002330AB" w:rsidRDefault="002330AB" w:rsidP="00A656A1">
      <w:pPr>
        <w:pStyle w:val="code"/>
        <w:ind w:leftChars="30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C17CD0" wp14:editId="238473DE">
            <wp:extent cx="5162550" cy="3476625"/>
            <wp:effectExtent l="0" t="0" r="0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77D5" w14:textId="19D72ABF" w:rsidR="00687B4B" w:rsidRDefault="00687B4B" w:rsidP="00687B4B">
      <w:r>
        <w:rPr>
          <w:rFonts w:hint="eastAsia"/>
        </w:rPr>
        <w:t>4.3.2</w:t>
      </w:r>
      <w:r>
        <w:t xml:space="preserve">  </w:t>
      </w:r>
      <w:r>
        <w:rPr>
          <w:rFonts w:hint="eastAsia"/>
        </w:rPr>
        <w:t>后代</w:t>
      </w:r>
    </w:p>
    <w:p w14:paraId="0124D226" w14:textId="3C13DA9F" w:rsidR="00A656A1" w:rsidRDefault="00A656A1" w:rsidP="00A656A1">
      <w:pPr>
        <w:pStyle w:val="code"/>
        <w:ind w:leftChars="300" w:left="720"/>
      </w:pPr>
      <w:r>
        <w:rPr>
          <w:rFonts w:hint="eastAsia"/>
        </w:rPr>
        <w:t>•</w:t>
      </w:r>
      <w:r>
        <w:t>children()</w:t>
      </w:r>
      <w: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>div</w:t>
      </w:r>
      <w:r>
        <w:rPr>
          <w:rFonts w:hint="eastAsia"/>
        </w:rPr>
        <w:t>的直接子元素</w:t>
      </w:r>
    </w:p>
    <w:p w14:paraId="6E8F91CA" w14:textId="35D30ADA" w:rsidR="00A656A1" w:rsidRDefault="00A656A1" w:rsidP="00A656A1">
      <w:pPr>
        <w:pStyle w:val="code"/>
        <w:ind w:leftChars="300" w:left="720"/>
        <w:rPr>
          <w:rFonts w:hint="eastAsia"/>
        </w:rPr>
      </w:pPr>
      <w:r>
        <w:rPr>
          <w:rFonts w:hint="eastAsia"/>
        </w:rPr>
        <w:lastRenderedPageBreak/>
        <w:t>•</w:t>
      </w:r>
      <w:r>
        <w:t>find()</w:t>
      </w:r>
      <w:r>
        <w:t xml:space="preserve">      </w:t>
      </w:r>
      <w:r>
        <w:rPr>
          <w:rFonts w:hint="eastAsia"/>
        </w:rPr>
        <w:t>查找</w:t>
      </w:r>
      <w:r>
        <w:rPr>
          <w:rFonts w:hint="eastAsia"/>
        </w:rPr>
        <w:t>div</w:t>
      </w:r>
      <w:r>
        <w:rPr>
          <w:rFonts w:hint="eastAsia"/>
        </w:rPr>
        <w:t>所有后代中的</w:t>
      </w:r>
      <w:r>
        <w:rPr>
          <w:rFonts w:hint="eastAsia"/>
        </w:rPr>
        <w:t>span</w:t>
      </w:r>
      <w:r>
        <w:rPr>
          <w:rFonts w:hint="eastAsia"/>
        </w:rPr>
        <w:t>元素</w:t>
      </w:r>
    </w:p>
    <w:p w14:paraId="1BEA7573" w14:textId="626F954B" w:rsidR="00A656A1" w:rsidRDefault="00A656A1" w:rsidP="00A656A1">
      <w:pPr>
        <w:pStyle w:val="code"/>
        <w:ind w:leftChars="30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FBE0B5" wp14:editId="09000FEC">
            <wp:extent cx="4846320" cy="274320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02E3" w14:textId="3EB4A6E0" w:rsidR="00687B4B" w:rsidRDefault="00687B4B" w:rsidP="00687B4B">
      <w:r>
        <w:rPr>
          <w:rFonts w:hint="eastAsia"/>
        </w:rPr>
        <w:t>4.3.3</w:t>
      </w:r>
      <w:r>
        <w:t xml:space="preserve">  </w:t>
      </w:r>
      <w:r>
        <w:rPr>
          <w:rFonts w:hint="eastAsia"/>
        </w:rPr>
        <w:t>同胞</w:t>
      </w:r>
    </w:p>
    <w:p w14:paraId="5C7C2520" w14:textId="240C8940" w:rsidR="00EE3179" w:rsidRDefault="00EE3179" w:rsidP="00EE3179">
      <w:pPr>
        <w:pStyle w:val="code"/>
      </w:pPr>
      <w:r>
        <w:rPr>
          <w:rFonts w:hint="eastAsia"/>
        </w:rPr>
        <w:t>•</w:t>
      </w:r>
      <w:r>
        <w:t>siblings()</w:t>
      </w:r>
      <w:r>
        <w:t xml:space="preserve">   </w:t>
      </w:r>
      <w:r>
        <w:tab/>
      </w:r>
      <w:r>
        <w:tab/>
        <w:t>h2</w:t>
      </w:r>
      <w:r>
        <w:rPr>
          <w:rFonts w:hint="eastAsia"/>
        </w:rPr>
        <w:t>的所有同胞</w:t>
      </w:r>
    </w:p>
    <w:p w14:paraId="21A92587" w14:textId="4E5E5217" w:rsidR="00EE3179" w:rsidRDefault="00EE3179" w:rsidP="00EE3179">
      <w:pPr>
        <w:pStyle w:val="code"/>
        <w:rPr>
          <w:rFonts w:hint="eastAsia"/>
        </w:rPr>
      </w:pPr>
      <w:r>
        <w:rPr>
          <w:rFonts w:hint="eastAsia"/>
        </w:rPr>
        <w:t>•</w:t>
      </w:r>
      <w:r>
        <w:t>next()</w:t>
      </w:r>
      <w:r>
        <w:t xml:space="preserve">        </w:t>
      </w:r>
      <w:r>
        <w:tab/>
      </w:r>
      <w:r>
        <w:tab/>
      </w:r>
      <w:r>
        <w:rPr>
          <w:rFonts w:hint="eastAsia"/>
        </w:rPr>
        <w:t>h2</w:t>
      </w:r>
      <w:r>
        <w:rPr>
          <w:rFonts w:hint="eastAsia"/>
        </w:rPr>
        <w:t>的下一个同胞</w:t>
      </w:r>
    </w:p>
    <w:p w14:paraId="71116AE8" w14:textId="4F2C7FB4" w:rsidR="00EE3179" w:rsidRDefault="00EE3179" w:rsidP="00EE3179">
      <w:pPr>
        <w:pStyle w:val="code"/>
        <w:rPr>
          <w:rFonts w:hint="eastAsia"/>
        </w:rPr>
      </w:pPr>
      <w:r>
        <w:rPr>
          <w:rFonts w:hint="eastAsia"/>
        </w:rPr>
        <w:t>•</w:t>
      </w:r>
      <w:r>
        <w:t>nextAll()</w:t>
      </w:r>
      <w:r>
        <w:tab/>
      </w:r>
      <w:r>
        <w:tab/>
      </w:r>
      <w:r>
        <w:rPr>
          <w:rFonts w:hint="eastAsia"/>
        </w:rPr>
        <w:t>h</w:t>
      </w:r>
      <w:r>
        <w:t>2</w:t>
      </w:r>
      <w:r>
        <w:rPr>
          <w:rFonts w:hint="eastAsia"/>
        </w:rPr>
        <w:t>后面所有同胞</w:t>
      </w:r>
    </w:p>
    <w:p w14:paraId="443F2F55" w14:textId="75FAA070" w:rsidR="00EE3179" w:rsidRDefault="00EE3179" w:rsidP="00EE3179">
      <w:pPr>
        <w:pStyle w:val="code"/>
      </w:pPr>
      <w:r>
        <w:rPr>
          <w:rFonts w:hint="eastAsia"/>
        </w:rPr>
        <w:t>•</w:t>
      </w:r>
      <w:r>
        <w:t>nextUntil()</w:t>
      </w:r>
      <w:r>
        <w:tab/>
      </w:r>
      <w:r>
        <w:tab/>
        <w:t>h2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之间的同胞</w:t>
      </w:r>
    </w:p>
    <w:p w14:paraId="47079CD5" w14:textId="6EF69054" w:rsidR="00EE3179" w:rsidRDefault="00EE3179" w:rsidP="00EE3179">
      <w:pPr>
        <w:pStyle w:val="code"/>
      </w:pPr>
      <w:r>
        <w:rPr>
          <w:rFonts w:hint="eastAsia"/>
        </w:rPr>
        <w:t>•</w:t>
      </w:r>
      <w:r>
        <w:t>prev()</w:t>
      </w:r>
      <w:r>
        <w:tab/>
      </w:r>
      <w:r>
        <w:tab/>
      </w:r>
      <w:r>
        <w:tab/>
        <w:t>h2</w:t>
      </w:r>
      <w:r>
        <w:rPr>
          <w:rFonts w:hint="eastAsia"/>
        </w:rPr>
        <w:t>前一个同胞</w:t>
      </w:r>
    </w:p>
    <w:p w14:paraId="0A185FC3" w14:textId="52E91F18" w:rsidR="00EE3179" w:rsidRDefault="00EE3179" w:rsidP="00EE3179">
      <w:pPr>
        <w:pStyle w:val="code"/>
        <w:rPr>
          <w:rFonts w:hint="eastAsia"/>
        </w:rPr>
      </w:pPr>
      <w:r>
        <w:rPr>
          <w:rFonts w:hint="eastAsia"/>
        </w:rPr>
        <w:t>•</w:t>
      </w:r>
      <w:r>
        <w:t>prevAll()</w:t>
      </w:r>
      <w:r>
        <w:tab/>
      </w:r>
      <w:r>
        <w:tab/>
      </w:r>
      <w:r>
        <w:rPr>
          <w:rFonts w:hint="eastAsia"/>
        </w:rPr>
        <w:t>h2</w:t>
      </w:r>
      <w:r>
        <w:rPr>
          <w:rFonts w:hint="eastAsia"/>
        </w:rPr>
        <w:t>前面所有同胞</w:t>
      </w:r>
    </w:p>
    <w:p w14:paraId="3372C68D" w14:textId="7DA1925B" w:rsidR="00EE3179" w:rsidRDefault="00EE3179" w:rsidP="00EE3179">
      <w:pPr>
        <w:pStyle w:val="code"/>
        <w:rPr>
          <w:rFonts w:hint="eastAsia"/>
        </w:rPr>
      </w:pPr>
      <w:r>
        <w:rPr>
          <w:rFonts w:hint="eastAsia"/>
        </w:rPr>
        <w:t>•</w:t>
      </w:r>
      <w:r>
        <w:t>prevUntil()</w:t>
      </w:r>
      <w:r>
        <w:tab/>
      </w:r>
      <w:r>
        <w:tab/>
        <w:t>h</w:t>
      </w:r>
      <w:r>
        <w:rPr>
          <w:rFonts w:hint="eastAsia"/>
        </w:rPr>
        <w:t>2</w:t>
      </w:r>
      <w:r>
        <w:rPr>
          <w:rFonts w:hint="eastAsia"/>
        </w:rPr>
        <w:t>和前面</w:t>
      </w:r>
      <w:r>
        <w:rPr>
          <w:rFonts w:hint="eastAsia"/>
        </w:rPr>
        <w:t>p</w:t>
      </w:r>
      <w:r>
        <w:rPr>
          <w:rFonts w:hint="eastAsia"/>
        </w:rPr>
        <w:t>之间的同胞</w:t>
      </w:r>
    </w:p>
    <w:p w14:paraId="608AEC7D" w14:textId="240C8940" w:rsidR="00EE3179" w:rsidRDefault="00EE3179" w:rsidP="00EE3179">
      <w:pPr>
        <w:pStyle w:val="cod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D5369B" wp14:editId="0A7833A7">
            <wp:extent cx="5943600" cy="393192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454A" w14:textId="3BD8B15E" w:rsidR="00687B4B" w:rsidRDefault="00687B4B" w:rsidP="00687B4B">
      <w:r>
        <w:rPr>
          <w:rFonts w:hint="eastAsia"/>
        </w:rPr>
        <w:lastRenderedPageBreak/>
        <w:t>4.3.4</w:t>
      </w:r>
      <w:r>
        <w:t xml:space="preserve">  </w:t>
      </w:r>
      <w:r>
        <w:rPr>
          <w:rFonts w:hint="eastAsia"/>
        </w:rPr>
        <w:t>过滤</w:t>
      </w:r>
    </w:p>
    <w:p w14:paraId="03192790" w14:textId="39D22251" w:rsidR="00EE3179" w:rsidRDefault="00EE3179" w:rsidP="009F1C58">
      <w:pPr>
        <w:pStyle w:val="code"/>
        <w:ind w:leftChars="300" w:left="720"/>
      </w:pPr>
      <w:r>
        <w:t>//</w:t>
      </w:r>
      <w:r>
        <w:rPr>
          <w:rFonts w:hint="eastAsia"/>
        </w:rPr>
        <w:t>选取首个</w:t>
      </w:r>
      <w:r>
        <w:rPr>
          <w:rFonts w:hint="eastAsia"/>
        </w:rPr>
        <w:t>div</w:t>
      </w:r>
      <w:r>
        <w:rPr>
          <w:rFonts w:hint="eastAsia"/>
        </w:rPr>
        <w:t>元素内部的第一个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14:paraId="19AB64DD" w14:textId="73DB53ED" w:rsidR="00EE3179" w:rsidRDefault="00EE3179" w:rsidP="009F1C58">
      <w:pPr>
        <w:pStyle w:val="code"/>
        <w:ind w:leftChars="300" w:left="720"/>
      </w:pPr>
      <w:r>
        <w:t>$(document).ready(function(){</w:t>
      </w:r>
    </w:p>
    <w:p w14:paraId="5F4922C3" w14:textId="3B833147" w:rsidR="00EE3179" w:rsidRDefault="00EE3179" w:rsidP="009F1C58">
      <w:pPr>
        <w:pStyle w:val="code"/>
        <w:ind w:leftChars="300" w:left="720"/>
      </w:pPr>
      <w:r>
        <w:t xml:space="preserve">  </w:t>
      </w:r>
      <w:r w:rsidR="009F1C58">
        <w:tab/>
      </w:r>
      <w:r>
        <w:t>$("div p").first();</w:t>
      </w:r>
    </w:p>
    <w:p w14:paraId="4D224A6C" w14:textId="4A733491" w:rsidR="00EE3179" w:rsidRDefault="00EE3179" w:rsidP="009F1C58">
      <w:pPr>
        <w:pStyle w:val="code"/>
        <w:ind w:leftChars="300" w:left="720"/>
      </w:pPr>
      <w:r>
        <w:t>});</w:t>
      </w:r>
      <w:bookmarkStart w:id="0" w:name="_GoBack"/>
      <w:bookmarkEnd w:id="0"/>
    </w:p>
    <w:p w14:paraId="40B486FA" w14:textId="7E587EDD" w:rsidR="00EE3179" w:rsidRDefault="00EE3179" w:rsidP="009F1C58">
      <w:pPr>
        <w:pStyle w:val="code"/>
        <w:ind w:leftChars="300" w:left="720"/>
      </w:pPr>
      <w:r>
        <w:rPr>
          <w:rFonts w:hint="eastAsia"/>
        </w:rPr>
        <w:t>//</w:t>
      </w:r>
      <w:r>
        <w:rPr>
          <w:rFonts w:hint="eastAsia"/>
        </w:rPr>
        <w:t>选取最后一个</w:t>
      </w:r>
      <w:r>
        <w:rPr>
          <w:rFonts w:hint="eastAsia"/>
        </w:rPr>
        <w:t>div</w:t>
      </w:r>
      <w:r>
        <w:rPr>
          <w:rFonts w:hint="eastAsia"/>
        </w:rPr>
        <w:t>的最后一个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14:paraId="146BB5DC" w14:textId="77777777" w:rsidR="00EE3179" w:rsidRDefault="00EE3179" w:rsidP="009F1C58">
      <w:pPr>
        <w:pStyle w:val="code"/>
        <w:ind w:leftChars="300" w:left="720"/>
      </w:pPr>
      <w:r>
        <w:t>$(document).ready(function(){</w:t>
      </w:r>
    </w:p>
    <w:p w14:paraId="032C7073" w14:textId="2FE6CFA7" w:rsidR="00EE3179" w:rsidRDefault="00EE3179" w:rsidP="009F1C58">
      <w:pPr>
        <w:pStyle w:val="code"/>
        <w:ind w:leftChars="300" w:left="720"/>
      </w:pPr>
      <w:r>
        <w:t xml:space="preserve"> </w:t>
      </w:r>
      <w:r w:rsidR="009F1C58">
        <w:tab/>
      </w:r>
      <w:r>
        <w:t xml:space="preserve"> $("div p").last();</w:t>
      </w:r>
    </w:p>
    <w:p w14:paraId="2407D85A" w14:textId="1A22312E" w:rsidR="00EE3179" w:rsidRDefault="00EE3179" w:rsidP="009F1C58">
      <w:pPr>
        <w:pStyle w:val="code"/>
        <w:ind w:leftChars="300" w:left="720"/>
      </w:pPr>
      <w:r>
        <w:t>});</w:t>
      </w:r>
    </w:p>
    <w:p w14:paraId="2CC55FB8" w14:textId="5A29AAE3" w:rsidR="00EE3179" w:rsidRDefault="00EE3179" w:rsidP="009F1C58">
      <w:pPr>
        <w:pStyle w:val="code"/>
        <w:ind w:leftChars="300" w:left="720"/>
      </w:pPr>
      <w:r>
        <w:t>//</w:t>
      </w:r>
      <w:r w:rsidR="009F1C58">
        <w:rPr>
          <w:rFonts w:hint="eastAsia"/>
        </w:rPr>
        <w:t>选取第二个</w:t>
      </w:r>
      <w:r w:rsidR="009F1C58">
        <w:rPr>
          <w:rFonts w:hint="eastAsia"/>
        </w:rPr>
        <w:t>p</w:t>
      </w:r>
      <w:r w:rsidR="009F1C58">
        <w:rPr>
          <w:rFonts w:hint="eastAsia"/>
        </w:rPr>
        <w:t>元素。索引号从</w:t>
      </w:r>
      <w:r w:rsidR="009F1C58">
        <w:rPr>
          <w:rFonts w:hint="eastAsia"/>
        </w:rPr>
        <w:t>0</w:t>
      </w:r>
      <w:r w:rsidR="009F1C58">
        <w:rPr>
          <w:rFonts w:hint="eastAsia"/>
        </w:rPr>
        <w:t>开始</w:t>
      </w:r>
    </w:p>
    <w:p w14:paraId="6495ABDD" w14:textId="77777777" w:rsidR="009F1C58" w:rsidRDefault="009F1C58" w:rsidP="009F1C58">
      <w:pPr>
        <w:pStyle w:val="code"/>
        <w:ind w:leftChars="300" w:left="720"/>
      </w:pPr>
      <w:r>
        <w:t>$(document).ready(function(){</w:t>
      </w:r>
    </w:p>
    <w:p w14:paraId="5CEF353E" w14:textId="3A092C12" w:rsidR="009F1C58" w:rsidRDefault="009F1C58" w:rsidP="009F1C58">
      <w:pPr>
        <w:pStyle w:val="code"/>
        <w:ind w:leftChars="300" w:left="720"/>
      </w:pPr>
      <w:r>
        <w:t xml:space="preserve">  </w:t>
      </w:r>
      <w:r>
        <w:tab/>
      </w:r>
      <w:r>
        <w:t>$("p").eq(1);</w:t>
      </w:r>
    </w:p>
    <w:p w14:paraId="0B8DBE81" w14:textId="5FDA844E" w:rsidR="009F1C58" w:rsidRPr="00687B4B" w:rsidRDefault="009F1C58" w:rsidP="009F1C58">
      <w:pPr>
        <w:pStyle w:val="code"/>
        <w:ind w:leftChars="300" w:left="720"/>
        <w:rPr>
          <w:rFonts w:hint="eastAsia"/>
        </w:rPr>
      </w:pPr>
      <w:r>
        <w:t>});</w:t>
      </w:r>
    </w:p>
    <w:p w14:paraId="5C5BF647" w14:textId="1B6435B1" w:rsidR="0018785F" w:rsidRDefault="0018785F" w:rsidP="00C10338">
      <w:pPr>
        <w:pStyle w:val="4"/>
      </w:pPr>
      <w:r>
        <w:rPr>
          <w:rFonts w:hint="eastAsia"/>
        </w:rPr>
        <w:t>4.4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中的</w:t>
      </w:r>
      <w:r>
        <w:rPr>
          <w:rFonts w:hint="eastAsia"/>
        </w:rPr>
        <w:t>Ajax</w:t>
      </w:r>
    </w:p>
    <w:p w14:paraId="6E6C86B0" w14:textId="59E9C665" w:rsidR="0018785F" w:rsidRPr="0018785F" w:rsidRDefault="0018785F" w:rsidP="00C10338">
      <w:pPr>
        <w:pStyle w:val="4"/>
      </w:pPr>
      <w:r>
        <w:t xml:space="preserve">4.5  JQuery  </w:t>
      </w:r>
      <w:r>
        <w:rPr>
          <w:rFonts w:hint="eastAsia"/>
        </w:rPr>
        <w:t>中的特效</w:t>
      </w:r>
    </w:p>
    <w:p w14:paraId="48319382" w14:textId="77777777" w:rsidR="001C6100" w:rsidRPr="001C6100" w:rsidRDefault="001C6100" w:rsidP="001C6100"/>
    <w:p w14:paraId="311702C5" w14:textId="18DED47E" w:rsidR="000D65CE" w:rsidRDefault="000D65CE" w:rsidP="00DE50E8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 Angular.js </w:t>
      </w:r>
    </w:p>
    <w:p w14:paraId="378A961B" w14:textId="77777777" w:rsidR="001C6100" w:rsidRPr="001C6100" w:rsidRDefault="001C6100" w:rsidP="001C6100"/>
    <w:p w14:paraId="50B9EF08" w14:textId="4A3A5D6B" w:rsidR="000D65CE" w:rsidRDefault="000D65CE" w:rsidP="001C6100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 </w:t>
      </w:r>
      <w:r w:rsidR="00231857">
        <w:rPr>
          <w:rFonts w:hint="eastAsia"/>
        </w:rPr>
        <w:t>N</w:t>
      </w:r>
      <w:r w:rsidR="00DE50E8">
        <w:rPr>
          <w:rFonts w:hint="eastAsia"/>
        </w:rPr>
        <w:t>ode.js</w:t>
      </w:r>
    </w:p>
    <w:p w14:paraId="3C1EB633" w14:textId="77777777" w:rsidR="001C6100" w:rsidRPr="001C6100" w:rsidRDefault="001C6100" w:rsidP="001C6100"/>
    <w:p w14:paraId="35F1C331" w14:textId="488D066C" w:rsidR="0012538E" w:rsidRDefault="000D65CE" w:rsidP="000D65CE">
      <w:pPr>
        <w:pStyle w:val="3"/>
      </w:pPr>
      <w:r>
        <w:rPr>
          <w:rFonts w:hint="eastAsia"/>
        </w:rPr>
        <w:t>第七</w:t>
      </w:r>
      <w:r w:rsidR="00DE50E8">
        <w:rPr>
          <w:rFonts w:hint="eastAsia"/>
        </w:rPr>
        <w:t>章</w:t>
      </w:r>
      <w:r w:rsidR="00DE50E8">
        <w:t xml:space="preserve">  </w:t>
      </w:r>
      <w:r w:rsidR="00231857">
        <w:rPr>
          <w:rFonts w:hint="eastAsia"/>
        </w:rPr>
        <w:t>A</w:t>
      </w:r>
      <w:r w:rsidR="00231857">
        <w:t>jax</w:t>
      </w:r>
    </w:p>
    <w:p w14:paraId="653C2670" w14:textId="77777777" w:rsidR="001C6100" w:rsidRPr="001C6100" w:rsidRDefault="001C6100" w:rsidP="001C6100"/>
    <w:p w14:paraId="68966048" w14:textId="77777777" w:rsidR="00DE50E8" w:rsidRDefault="00DE50E8" w:rsidP="00DE50E8">
      <w:pPr>
        <w:pStyle w:val="2"/>
      </w:pPr>
      <w:r>
        <w:rPr>
          <w:rFonts w:hint="eastAsia"/>
        </w:rPr>
        <w:lastRenderedPageBreak/>
        <w:t>第三节</w:t>
      </w:r>
      <w:r>
        <w:rPr>
          <w:rFonts w:hint="eastAsia"/>
        </w:rPr>
        <w:t xml:space="preserve">  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精通</w:t>
      </w:r>
    </w:p>
    <w:p w14:paraId="6BF88CFC" w14:textId="77777777" w:rsidR="00DE50E8" w:rsidRPr="009B0543" w:rsidRDefault="00DE50E8" w:rsidP="00DE50E8">
      <w:pPr>
        <w:pStyle w:val="3"/>
      </w:pPr>
      <w:r>
        <w:rPr>
          <w:rFonts w:hint="eastAsia"/>
        </w:rPr>
        <w:t>第一章</w:t>
      </w:r>
      <w:r>
        <w:t xml:space="preserve">  HTTP</w:t>
      </w:r>
    </w:p>
    <w:p w14:paraId="39458FCA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t xml:space="preserve">  Servlet</w:t>
      </w:r>
    </w:p>
    <w:p w14:paraId="3CAA161E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t xml:space="preserve">  JSP</w:t>
      </w:r>
    </w:p>
    <w:p w14:paraId="641F5FA7" w14:textId="77777777" w:rsidR="00DE50E8" w:rsidRDefault="00DE50E8" w:rsidP="00DE50E8">
      <w:pPr>
        <w:pStyle w:val="2"/>
      </w:pPr>
      <w:r>
        <w:rPr>
          <w:rFonts w:hint="eastAsia"/>
        </w:rPr>
        <w:t>第四节</w:t>
      </w:r>
      <w:r>
        <w:rPr>
          <w:rFonts w:hint="eastAsia"/>
        </w:rPr>
        <w:t xml:space="preserve"> Spring</w:t>
      </w:r>
      <w:r>
        <w:t xml:space="preserve"> </w:t>
      </w:r>
      <w:r>
        <w:rPr>
          <w:rFonts w:hint="eastAsia"/>
        </w:rPr>
        <w:t>精通</w:t>
      </w:r>
    </w:p>
    <w:p w14:paraId="22A572F2" w14:textId="77777777" w:rsidR="00DE50E8" w:rsidRDefault="00DE50E8" w:rsidP="00DE50E8">
      <w:pPr>
        <w:pStyle w:val="3"/>
      </w:pPr>
      <w:r>
        <w:rPr>
          <w:rFonts w:hint="eastAsia"/>
        </w:rPr>
        <w:t>第一章</w:t>
      </w:r>
      <w:r>
        <w:t xml:space="preserve">   </w:t>
      </w:r>
      <w:r>
        <w:rPr>
          <w:rFonts w:hint="eastAsia"/>
        </w:rPr>
        <w:t>Spring</w:t>
      </w:r>
      <w:r>
        <w:rPr>
          <w:rFonts w:hint="eastAsia"/>
        </w:rPr>
        <w:t>框架</w:t>
      </w:r>
      <w:r>
        <w:rPr>
          <w:rFonts w:hint="eastAsia"/>
        </w:rPr>
        <w:t xml:space="preserve">  </w:t>
      </w:r>
    </w:p>
    <w:p w14:paraId="40376942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核心容器</w:t>
      </w:r>
      <w:r>
        <w:rPr>
          <w:rFonts w:hint="eastAsia"/>
        </w:rPr>
        <w:t>IOC</w:t>
      </w:r>
    </w:p>
    <w:p w14:paraId="28CDDD6C" w14:textId="77777777" w:rsidR="00DE50E8" w:rsidRDefault="00DE50E8" w:rsidP="00DE50E8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bean</w:t>
      </w:r>
      <w:r>
        <w:rPr>
          <w:rFonts w:hint="eastAsia"/>
        </w:rPr>
        <w:t>的实例化</w:t>
      </w:r>
    </w:p>
    <w:p w14:paraId="7CB446E8" w14:textId="77777777" w:rsidR="00DE50E8" w:rsidRDefault="00DE50E8" w:rsidP="00DE50E8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bean</w:t>
      </w:r>
      <w:r>
        <w:rPr>
          <w:rFonts w:hint="eastAsia"/>
        </w:rPr>
        <w:t>的管理</w:t>
      </w:r>
    </w:p>
    <w:p w14:paraId="2B1127D8" w14:textId="77777777" w:rsidR="00DE50E8" w:rsidRDefault="00DE50E8" w:rsidP="00DE50E8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bean</w:t>
      </w:r>
      <w:r>
        <w:rPr>
          <w:rFonts w:hint="eastAsia"/>
        </w:rPr>
        <w:t>属性的设置</w:t>
      </w:r>
    </w:p>
    <w:p w14:paraId="4C326328" w14:textId="77777777" w:rsidR="00DE50E8" w:rsidRPr="008D39D1" w:rsidRDefault="00DE50E8" w:rsidP="00DE50E8">
      <w:pPr>
        <w:pStyle w:val="4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使用注解完成</w:t>
      </w:r>
      <w:r>
        <w:rPr>
          <w:rFonts w:hint="eastAsia"/>
        </w:rPr>
        <w:t>IOC</w:t>
      </w:r>
      <w:r>
        <w:rPr>
          <w:rFonts w:hint="eastAsia"/>
        </w:rPr>
        <w:t>配置</w:t>
      </w:r>
    </w:p>
    <w:p w14:paraId="4412DFA1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t xml:space="preserve">  spring 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机制</w:t>
      </w:r>
    </w:p>
    <w:p w14:paraId="231A051F" w14:textId="77777777" w:rsidR="00DE50E8" w:rsidRDefault="00DE50E8" w:rsidP="00DE50E8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  <w:r>
        <w:rPr>
          <w:rFonts w:hint="eastAsia"/>
        </w:rPr>
        <w:t>的原理</w:t>
      </w:r>
    </w:p>
    <w:p w14:paraId="384343BD" w14:textId="77777777" w:rsidR="00DE50E8" w:rsidRDefault="00DE50E8" w:rsidP="00DE50E8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  <w:r>
        <w:rPr>
          <w:rFonts w:hint="eastAsia"/>
        </w:rPr>
        <w:t>的几种通知</w:t>
      </w:r>
    </w:p>
    <w:p w14:paraId="078A7C76" w14:textId="77777777" w:rsidR="00DE50E8" w:rsidRPr="008D39D1" w:rsidRDefault="00DE50E8" w:rsidP="00DE50E8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的注解配置</w:t>
      </w:r>
    </w:p>
    <w:p w14:paraId="66D56354" w14:textId="77777777" w:rsidR="00DE50E8" w:rsidRDefault="00DE50E8" w:rsidP="00DE50E8">
      <w:pPr>
        <w:pStyle w:val="3"/>
      </w:pPr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spring</w:t>
      </w:r>
      <w:r>
        <w:rPr>
          <w:rFonts w:hint="eastAsia"/>
        </w:rPr>
        <w:t>的数据库操作</w:t>
      </w:r>
    </w:p>
    <w:p w14:paraId="23506AA7" w14:textId="77777777" w:rsidR="00DE50E8" w:rsidRDefault="00DE50E8" w:rsidP="00DE50E8">
      <w:pPr>
        <w:pStyle w:val="4"/>
      </w:pPr>
      <w:r>
        <w:rPr>
          <w:rFonts w:hint="eastAsia"/>
        </w:rPr>
        <w:t>4.1</w:t>
      </w:r>
      <w:r>
        <w:t xml:space="preserve">  </w:t>
      </w:r>
      <w:r>
        <w:rPr>
          <w:rFonts w:hint="eastAsia"/>
        </w:rPr>
        <w:t>spring</w:t>
      </w:r>
      <w:r>
        <w:rPr>
          <w:rFonts w:hint="eastAsia"/>
        </w:rPr>
        <w:t>集成</w:t>
      </w:r>
      <w:r>
        <w:rPr>
          <w:rFonts w:hint="eastAsia"/>
        </w:rPr>
        <w:t>jdbc</w:t>
      </w:r>
      <w:r>
        <w:rPr>
          <w:rFonts w:hint="eastAsia"/>
        </w:rPr>
        <w:t>—</w:t>
      </w:r>
      <w:r>
        <w:rPr>
          <w:rFonts w:hint="eastAsia"/>
        </w:rPr>
        <w:t>jdbc</w:t>
      </w:r>
      <w:r>
        <w:t>Templet</w:t>
      </w:r>
    </w:p>
    <w:p w14:paraId="5F185A0A" w14:textId="77777777" w:rsidR="00DE50E8" w:rsidRPr="008D39D1" w:rsidRDefault="00DE50E8" w:rsidP="00DE50E8">
      <w:pPr>
        <w:pStyle w:val="4"/>
      </w:pPr>
      <w:r>
        <w:rPr>
          <w:rFonts w:hint="eastAsia"/>
        </w:rPr>
        <w:t>4.2</w:t>
      </w:r>
      <w:r>
        <w:t xml:space="preserve">  spring</w:t>
      </w:r>
      <w:r>
        <w:rPr>
          <w:rFonts w:hint="eastAsia"/>
        </w:rPr>
        <w:t>的事务控制</w:t>
      </w:r>
    </w:p>
    <w:p w14:paraId="44431583" w14:textId="77777777" w:rsidR="00DE50E8" w:rsidRDefault="00DE50E8" w:rsidP="00DE50E8">
      <w:pPr>
        <w:pStyle w:val="2"/>
      </w:pPr>
      <w:r>
        <w:rPr>
          <w:rFonts w:hint="eastAsia"/>
        </w:rPr>
        <w:t>第五节</w:t>
      </w:r>
      <w:r>
        <w:rPr>
          <w:rFonts w:hint="eastAsia"/>
        </w:rPr>
        <w:t xml:space="preserve"> 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精通</w:t>
      </w:r>
    </w:p>
    <w:p w14:paraId="5C9D214C" w14:textId="77777777" w:rsidR="00DE50E8" w:rsidRDefault="00DE50E8" w:rsidP="00DE50E8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原理</w:t>
      </w:r>
    </w:p>
    <w:p w14:paraId="1313513B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的各个组件</w:t>
      </w:r>
    </w:p>
    <w:p w14:paraId="671FF822" w14:textId="77777777" w:rsidR="00DE50E8" w:rsidRDefault="00DE50E8" w:rsidP="00DE50E8">
      <w:pPr>
        <w:pStyle w:val="4"/>
      </w:pPr>
      <w:r>
        <w:t>2.1  handlerMapping</w:t>
      </w:r>
    </w:p>
    <w:p w14:paraId="507F16ED" w14:textId="77777777" w:rsidR="00DE50E8" w:rsidRDefault="00DE50E8" w:rsidP="00DE50E8">
      <w:pPr>
        <w:pStyle w:val="4"/>
      </w:pPr>
      <w:r>
        <w:t xml:space="preserve">2.2  </w:t>
      </w:r>
      <w:r>
        <w:rPr>
          <w:rFonts w:hint="eastAsia"/>
        </w:rPr>
        <w:t>控制器</w:t>
      </w:r>
    </w:p>
    <w:p w14:paraId="369F757D" w14:textId="77777777" w:rsidR="00DE50E8" w:rsidRDefault="00DE50E8" w:rsidP="00DE50E8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基于注解的控制器</w:t>
      </w:r>
    </w:p>
    <w:p w14:paraId="1E6B0BC3" w14:textId="77777777" w:rsidR="00DE50E8" w:rsidRPr="008D39D1" w:rsidRDefault="00DE50E8" w:rsidP="00DE50E8">
      <w:pPr>
        <w:pStyle w:val="4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ModelAndV</w:t>
      </w:r>
      <w:r>
        <w:t>iewResolver</w:t>
      </w:r>
    </w:p>
    <w:p w14:paraId="0BAEF908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springMVC</w:t>
      </w:r>
      <w:r>
        <w:t xml:space="preserve"> </w:t>
      </w:r>
      <w:r>
        <w:rPr>
          <w:rFonts w:hint="eastAsia"/>
        </w:rPr>
        <w:t>实现功能</w:t>
      </w:r>
    </w:p>
    <w:p w14:paraId="52945C6E" w14:textId="77777777" w:rsidR="00DE50E8" w:rsidRDefault="00DE50E8" w:rsidP="00DE50E8">
      <w:pPr>
        <w:pStyle w:val="4"/>
      </w:pPr>
      <w:r>
        <w:t xml:space="preserve">3.1  </w:t>
      </w:r>
      <w:r>
        <w:rPr>
          <w:rFonts w:hint="eastAsia"/>
        </w:rPr>
        <w:t>异常处理</w:t>
      </w:r>
    </w:p>
    <w:p w14:paraId="20AACE77" w14:textId="77777777" w:rsidR="00DE50E8" w:rsidRDefault="00DE50E8" w:rsidP="00DE50E8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拦截器</w:t>
      </w:r>
    </w:p>
    <w:p w14:paraId="53BF714A" w14:textId="77777777" w:rsidR="00DE50E8" w:rsidRDefault="00DE50E8" w:rsidP="00DE50E8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数据传递</w:t>
      </w:r>
    </w:p>
    <w:p w14:paraId="7269F75A" w14:textId="77777777" w:rsidR="00DE50E8" w:rsidRDefault="00DE50E8" w:rsidP="00DE50E8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国际化</w:t>
      </w:r>
    </w:p>
    <w:p w14:paraId="66431EDF" w14:textId="77777777" w:rsidR="00DE50E8" w:rsidRDefault="00DE50E8" w:rsidP="00DE50E8">
      <w:pPr>
        <w:pStyle w:val="4"/>
      </w:pPr>
      <w:r>
        <w:rPr>
          <w:rFonts w:hint="eastAsia"/>
        </w:rPr>
        <w:lastRenderedPageBreak/>
        <w:t>3.5</w:t>
      </w:r>
      <w:r>
        <w:t xml:space="preserve">  </w:t>
      </w:r>
      <w:r>
        <w:rPr>
          <w:rFonts w:hint="eastAsia"/>
        </w:rPr>
        <w:t>类型转换</w:t>
      </w:r>
    </w:p>
    <w:p w14:paraId="38042F7F" w14:textId="77777777" w:rsidR="00DE50E8" w:rsidRPr="008D39D1" w:rsidRDefault="00DE50E8" w:rsidP="00DE50E8">
      <w:pPr>
        <w:pStyle w:val="4"/>
      </w:pPr>
      <w:r>
        <w:rPr>
          <w:rFonts w:hint="eastAsia"/>
        </w:rPr>
        <w:t>3.6</w:t>
      </w:r>
      <w:r>
        <w:t xml:space="preserve">  </w:t>
      </w:r>
      <w:r>
        <w:rPr>
          <w:rFonts w:hint="eastAsia"/>
        </w:rPr>
        <w:t>验证</w:t>
      </w:r>
    </w:p>
    <w:p w14:paraId="139EF6DA" w14:textId="77777777" w:rsidR="00DE50E8" w:rsidRDefault="00DE50E8" w:rsidP="00DE50E8">
      <w:pPr>
        <w:pStyle w:val="2"/>
      </w:pPr>
      <w:r>
        <w:rPr>
          <w:rFonts w:hint="eastAsia"/>
        </w:rPr>
        <w:t>第六节</w:t>
      </w:r>
      <w:r>
        <w:rPr>
          <w:rFonts w:hint="eastAsia"/>
        </w:rPr>
        <w:t xml:space="preserve"> MyBatis</w:t>
      </w:r>
      <w:r>
        <w:t xml:space="preserve"> </w:t>
      </w:r>
      <w:r>
        <w:rPr>
          <w:rFonts w:hint="eastAsia"/>
        </w:rPr>
        <w:t>精通</w:t>
      </w:r>
    </w:p>
    <w:p w14:paraId="5470C942" w14:textId="77777777" w:rsidR="00DE50E8" w:rsidRDefault="00DE50E8" w:rsidP="00DE50E8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MyBatis</w:t>
      </w:r>
      <w:r>
        <w:rPr>
          <w:rFonts w:hint="eastAsia"/>
        </w:rPr>
        <w:t>原理</w:t>
      </w:r>
    </w:p>
    <w:p w14:paraId="05E5CE6F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全局</w:t>
      </w:r>
      <w:r>
        <w:rPr>
          <w:rFonts w:hint="eastAsia"/>
        </w:rPr>
        <w:t>mybatis-config</w:t>
      </w:r>
      <w:r>
        <w:rPr>
          <w:rFonts w:hint="eastAsia"/>
        </w:rPr>
        <w:t>配置</w:t>
      </w:r>
    </w:p>
    <w:p w14:paraId="5C2D298D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映射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4B9FED06" w14:textId="77777777" w:rsidR="00DE50E8" w:rsidRPr="00C64FD5" w:rsidRDefault="00DE50E8" w:rsidP="00DE50E8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动态</w:t>
      </w:r>
      <w:r>
        <w:rPr>
          <w:rFonts w:hint="eastAsia"/>
        </w:rPr>
        <w:t>SQL</w:t>
      </w:r>
    </w:p>
    <w:p w14:paraId="5154E11C" w14:textId="77777777" w:rsidR="00C915C9" w:rsidRPr="00DE50E8" w:rsidRDefault="00C915C9" w:rsidP="00DE50E8"/>
    <w:sectPr w:rsidR="00C915C9" w:rsidRPr="00DE50E8" w:rsidSect="00B51E03">
      <w:footerReference w:type="default" r:id="rId88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54AAF" w14:textId="77777777" w:rsidR="000F5FD0" w:rsidRDefault="000F5FD0">
      <w:r>
        <w:separator/>
      </w:r>
    </w:p>
    <w:p w14:paraId="4A0EED19" w14:textId="77777777" w:rsidR="000F5FD0" w:rsidRDefault="000F5FD0"/>
  </w:endnote>
  <w:endnote w:type="continuationSeparator" w:id="0">
    <w:p w14:paraId="6250953C" w14:textId="77777777" w:rsidR="000F5FD0" w:rsidRDefault="000F5FD0">
      <w:r>
        <w:continuationSeparator/>
      </w:r>
    </w:p>
    <w:p w14:paraId="487A102A" w14:textId="77777777" w:rsidR="000F5FD0" w:rsidRDefault="000F5F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86D9D" w14:textId="5AAC5FD3" w:rsidR="005A1BF7" w:rsidRDefault="005A1BF7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9F1C58">
          <w:rPr>
            <w:noProof/>
            <w:lang w:val="zh-CN" w:bidi="zh-CN"/>
          </w:rPr>
          <w:t>32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FE81B" w14:textId="77777777" w:rsidR="000F5FD0" w:rsidRDefault="000F5FD0">
      <w:r>
        <w:separator/>
      </w:r>
    </w:p>
    <w:p w14:paraId="51380E54" w14:textId="77777777" w:rsidR="000F5FD0" w:rsidRDefault="000F5FD0"/>
  </w:footnote>
  <w:footnote w:type="continuationSeparator" w:id="0">
    <w:p w14:paraId="52850BE9" w14:textId="77777777" w:rsidR="000F5FD0" w:rsidRDefault="000F5FD0">
      <w:r>
        <w:continuationSeparator/>
      </w:r>
    </w:p>
    <w:p w14:paraId="5526DB29" w14:textId="77777777" w:rsidR="000F5FD0" w:rsidRDefault="000F5F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6550E1"/>
    <w:multiLevelType w:val="hybridMultilevel"/>
    <w:tmpl w:val="B7D6245A"/>
    <w:lvl w:ilvl="0" w:tplc="AAC612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74A5441"/>
    <w:multiLevelType w:val="multilevel"/>
    <w:tmpl w:val="1B90AA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213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27"/>
  </w:num>
  <w:num w:numId="5">
    <w:abstractNumId w:val="0"/>
  </w:num>
  <w:num w:numId="6">
    <w:abstractNumId w:val="6"/>
  </w:num>
  <w:num w:numId="7">
    <w:abstractNumId w:val="25"/>
  </w:num>
  <w:num w:numId="8">
    <w:abstractNumId w:val="30"/>
  </w:num>
  <w:num w:numId="9">
    <w:abstractNumId w:val="8"/>
  </w:num>
  <w:num w:numId="10">
    <w:abstractNumId w:val="22"/>
  </w:num>
  <w:num w:numId="11">
    <w:abstractNumId w:val="33"/>
  </w:num>
  <w:num w:numId="12">
    <w:abstractNumId w:val="26"/>
  </w:num>
  <w:num w:numId="13">
    <w:abstractNumId w:val="17"/>
  </w:num>
  <w:num w:numId="14">
    <w:abstractNumId w:val="11"/>
  </w:num>
  <w:num w:numId="15">
    <w:abstractNumId w:val="15"/>
  </w:num>
  <w:num w:numId="16">
    <w:abstractNumId w:val="4"/>
  </w:num>
  <w:num w:numId="17">
    <w:abstractNumId w:val="29"/>
  </w:num>
  <w:num w:numId="18">
    <w:abstractNumId w:val="14"/>
  </w:num>
  <w:num w:numId="19">
    <w:abstractNumId w:val="18"/>
  </w:num>
  <w:num w:numId="20">
    <w:abstractNumId w:val="9"/>
  </w:num>
  <w:num w:numId="21">
    <w:abstractNumId w:val="31"/>
  </w:num>
  <w:num w:numId="22">
    <w:abstractNumId w:val="28"/>
  </w:num>
  <w:num w:numId="23">
    <w:abstractNumId w:val="32"/>
  </w:num>
  <w:num w:numId="24">
    <w:abstractNumId w:val="24"/>
  </w:num>
  <w:num w:numId="25">
    <w:abstractNumId w:val="3"/>
  </w:num>
  <w:num w:numId="26">
    <w:abstractNumId w:val="21"/>
  </w:num>
  <w:num w:numId="27">
    <w:abstractNumId w:val="13"/>
  </w:num>
  <w:num w:numId="28">
    <w:abstractNumId w:val="19"/>
  </w:num>
  <w:num w:numId="29">
    <w:abstractNumId w:val="10"/>
  </w:num>
  <w:num w:numId="30">
    <w:abstractNumId w:val="23"/>
  </w:num>
  <w:num w:numId="31">
    <w:abstractNumId w:val="7"/>
  </w:num>
  <w:num w:numId="32">
    <w:abstractNumId w:val="20"/>
  </w:num>
  <w:num w:numId="33">
    <w:abstractNumId w:val="5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E8"/>
    <w:rsid w:val="00033C2B"/>
    <w:rsid w:val="0004068E"/>
    <w:rsid w:val="000C7E5E"/>
    <w:rsid w:val="000D2F8D"/>
    <w:rsid w:val="000D65CE"/>
    <w:rsid w:val="000F5FD0"/>
    <w:rsid w:val="0012538E"/>
    <w:rsid w:val="0014132B"/>
    <w:rsid w:val="00151CB1"/>
    <w:rsid w:val="00156661"/>
    <w:rsid w:val="0018785F"/>
    <w:rsid w:val="001A1005"/>
    <w:rsid w:val="001A373E"/>
    <w:rsid w:val="001C6100"/>
    <w:rsid w:val="001C6BE8"/>
    <w:rsid w:val="001F0CCA"/>
    <w:rsid w:val="001F3731"/>
    <w:rsid w:val="001F6089"/>
    <w:rsid w:val="001F6C7B"/>
    <w:rsid w:val="00214BDD"/>
    <w:rsid w:val="00231857"/>
    <w:rsid w:val="00231DA5"/>
    <w:rsid w:val="002330AB"/>
    <w:rsid w:val="00257C26"/>
    <w:rsid w:val="00264902"/>
    <w:rsid w:val="00286061"/>
    <w:rsid w:val="002B35A7"/>
    <w:rsid w:val="002B69DB"/>
    <w:rsid w:val="002C2B87"/>
    <w:rsid w:val="002D3109"/>
    <w:rsid w:val="002D31FE"/>
    <w:rsid w:val="002D45D9"/>
    <w:rsid w:val="00317145"/>
    <w:rsid w:val="00341D5B"/>
    <w:rsid w:val="00344FCE"/>
    <w:rsid w:val="00360A8F"/>
    <w:rsid w:val="00372612"/>
    <w:rsid w:val="00384C4B"/>
    <w:rsid w:val="00391E28"/>
    <w:rsid w:val="003A1CB2"/>
    <w:rsid w:val="003D306E"/>
    <w:rsid w:val="003E0979"/>
    <w:rsid w:val="00425F0D"/>
    <w:rsid w:val="00432081"/>
    <w:rsid w:val="00467017"/>
    <w:rsid w:val="004A6EA5"/>
    <w:rsid w:val="004F3743"/>
    <w:rsid w:val="0051263F"/>
    <w:rsid w:val="00515F3D"/>
    <w:rsid w:val="005279D5"/>
    <w:rsid w:val="00533F75"/>
    <w:rsid w:val="005352F6"/>
    <w:rsid w:val="00545B79"/>
    <w:rsid w:val="005578D8"/>
    <w:rsid w:val="005710BC"/>
    <w:rsid w:val="005A1BF7"/>
    <w:rsid w:val="005B402C"/>
    <w:rsid w:val="005B5183"/>
    <w:rsid w:val="005D42E7"/>
    <w:rsid w:val="006201B7"/>
    <w:rsid w:val="00627221"/>
    <w:rsid w:val="00653BA8"/>
    <w:rsid w:val="00662CD6"/>
    <w:rsid w:val="00664C57"/>
    <w:rsid w:val="00670E76"/>
    <w:rsid w:val="0068366A"/>
    <w:rsid w:val="00687B4B"/>
    <w:rsid w:val="006E44DF"/>
    <w:rsid w:val="006E7A5D"/>
    <w:rsid w:val="00713E5A"/>
    <w:rsid w:val="007D3052"/>
    <w:rsid w:val="007F0D71"/>
    <w:rsid w:val="007F60CE"/>
    <w:rsid w:val="00833FBE"/>
    <w:rsid w:val="00852290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754F4"/>
    <w:rsid w:val="009879C7"/>
    <w:rsid w:val="009D4313"/>
    <w:rsid w:val="009D715A"/>
    <w:rsid w:val="009E4EC0"/>
    <w:rsid w:val="009F1C58"/>
    <w:rsid w:val="00A00F75"/>
    <w:rsid w:val="00A656A1"/>
    <w:rsid w:val="00A8498C"/>
    <w:rsid w:val="00AD4B00"/>
    <w:rsid w:val="00AE4EAA"/>
    <w:rsid w:val="00B14B74"/>
    <w:rsid w:val="00B37CF9"/>
    <w:rsid w:val="00B41922"/>
    <w:rsid w:val="00B47BD5"/>
    <w:rsid w:val="00B51E03"/>
    <w:rsid w:val="00B53F77"/>
    <w:rsid w:val="00B82C0F"/>
    <w:rsid w:val="00BA7CA5"/>
    <w:rsid w:val="00BE27DD"/>
    <w:rsid w:val="00BE6385"/>
    <w:rsid w:val="00C016EC"/>
    <w:rsid w:val="00C10338"/>
    <w:rsid w:val="00C47E60"/>
    <w:rsid w:val="00C50004"/>
    <w:rsid w:val="00C915C9"/>
    <w:rsid w:val="00CA2872"/>
    <w:rsid w:val="00CE4B25"/>
    <w:rsid w:val="00CE63B5"/>
    <w:rsid w:val="00CF29B0"/>
    <w:rsid w:val="00CF63C7"/>
    <w:rsid w:val="00D30204"/>
    <w:rsid w:val="00D3432F"/>
    <w:rsid w:val="00DE50E8"/>
    <w:rsid w:val="00E0082F"/>
    <w:rsid w:val="00E34FED"/>
    <w:rsid w:val="00E364F9"/>
    <w:rsid w:val="00E428BD"/>
    <w:rsid w:val="00E66FB8"/>
    <w:rsid w:val="00E93456"/>
    <w:rsid w:val="00EE3179"/>
    <w:rsid w:val="00F22C48"/>
    <w:rsid w:val="00FD7C66"/>
    <w:rsid w:val="00F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6AAE5"/>
  <w15:chartTrackingRefBased/>
  <w15:docId w15:val="{BAF2BA99-667B-4182-BBB8-5DB5750D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E50E8"/>
    <w:pPr>
      <w:spacing w:after="0" w:line="240" w:lineRule="auto"/>
    </w:pPr>
    <w:rPr>
      <w:rFonts w:eastAsia="Microsoft YaHei UI"/>
      <w:color w:val="000000" w:themeColor="text1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391E28"/>
    <w:pPr>
      <w:pBdr>
        <w:left w:val="single" w:sz="4" w:space="4" w:color="auto"/>
      </w:pBdr>
    </w:pPr>
    <w:rPr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C915C9"/>
    <w:rPr>
      <w:rFonts w:ascii="Consolas" w:eastAsia="微软雅黑" w:hAnsi="Consolas"/>
      <w:color w:val="276D5B" w:themeColor="accent3" w:themeShade="80"/>
      <w:sz w:val="21"/>
    </w:rPr>
  </w:style>
  <w:style w:type="character" w:styleId="afff4">
    <w:name w:val="Unresolved Mention"/>
    <w:basedOn w:val="a3"/>
    <w:uiPriority w:val="99"/>
    <w:semiHidden/>
    <w:unhideWhenUsed/>
    <w:rsid w:val="00CF63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2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6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9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hyperlink" Target="http://www.w3school.com.cn/jquery" TargetMode="External"/><Relationship Id="rId89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79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theme" Target="theme/theme1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7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hyperlink" Target="http://www.w3school.com.cn/jquery" TargetMode="External"/><Relationship Id="rId88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7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41</TotalTime>
  <Pages>34</Pages>
  <Words>1537</Words>
  <Characters>8764</Characters>
  <Application>Microsoft Office Word</Application>
  <DocSecurity>0</DocSecurity>
  <Lines>73</Lines>
  <Paragraphs>20</Paragraphs>
  <ScaleCrop>false</ScaleCrop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</dc:creator>
  <cp:keywords/>
  <dc:description/>
  <cp:lastModifiedBy>gaylen24@outlook.com</cp:lastModifiedBy>
  <cp:revision>7</cp:revision>
  <dcterms:created xsi:type="dcterms:W3CDTF">2017-07-21T04:39:00Z</dcterms:created>
  <dcterms:modified xsi:type="dcterms:W3CDTF">2017-07-22T02:27:00Z</dcterms:modified>
</cp:coreProperties>
</file>